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C025" w14:textId="1B605D19" w:rsidR="001E59F3" w:rsidRDefault="00CA1CAB" w:rsidP="00A91D7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13D0713" wp14:editId="5AE04B71">
                <wp:simplePos x="0" y="0"/>
                <wp:positionH relativeFrom="page">
                  <wp:align>left</wp:align>
                </wp:positionH>
                <wp:positionV relativeFrom="page">
                  <wp:posOffset>662940</wp:posOffset>
                </wp:positionV>
                <wp:extent cx="4991100" cy="371856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718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EF415D7" id="Rectangle 2" o:spid="_x0000_s1026" alt="colored rectangle" style="position:absolute;margin-left:0;margin-top:52.2pt;width:393pt;height:292.8pt;z-index:-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" fillcolor="#0f6fc6 [3204]" stroked="f" strokeweight="2pt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A0B9EC" wp14:editId="27F0F719">
            <wp:simplePos x="0" y="0"/>
            <wp:positionH relativeFrom="margin">
              <wp:posOffset>-182245</wp:posOffset>
            </wp:positionH>
            <wp:positionV relativeFrom="paragraph">
              <wp:posOffset>655320</wp:posOffset>
            </wp:positionV>
            <wp:extent cx="4998720" cy="37490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3A0">
        <w:rPr>
          <w:noProof/>
        </w:rPr>
        <w:drawing>
          <wp:anchor distT="0" distB="0" distL="114300" distR="114300" simplePos="0" relativeHeight="251661312" behindDoc="0" locked="0" layoutInCell="1" allowOverlap="1" wp14:anchorId="4D24FD9A" wp14:editId="6AAAF2B2">
            <wp:simplePos x="0" y="0"/>
            <wp:positionH relativeFrom="column">
              <wp:posOffset>5577205</wp:posOffset>
            </wp:positionH>
            <wp:positionV relativeFrom="paragraph">
              <wp:posOffset>-342900</wp:posOffset>
            </wp:positionV>
            <wp:extent cx="1189973" cy="381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/>
                    <a:srcRect l="9600" t="37689" r="9333" b="36355"/>
                    <a:stretch/>
                  </pic:blipFill>
                  <pic:spPr bwMode="auto">
                    <a:xfrm>
                      <a:off x="0" y="0"/>
                      <a:ext cx="1189973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25972924"/>
      <w:bookmarkEnd w:id="0"/>
    </w:p>
    <w:tbl>
      <w:tblPr>
        <w:tblpPr w:leftFromText="180" w:rightFromText="180" w:vertAnchor="text" w:tblpX="-19" w:tblpY="8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A91D75" w14:paraId="5B7E9D49" w14:textId="77777777" w:rsidTr="00A91D75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CFD4F" w14:textId="46C54BEC" w:rsidR="00A91D75" w:rsidRPr="001E59F3" w:rsidRDefault="00C6323A" w:rsidP="00A91D75">
            <w:pPr>
              <w:pStyle w:val="Title"/>
              <w:framePr w:hSpace="0" w:wrap="auto" w:vAnchor="margin" w:xAlign="left" w:yAlign="inli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02B8E9E" wp14:editId="4684321C">
                      <wp:simplePos x="0" y="0"/>
                      <wp:positionH relativeFrom="column">
                        <wp:posOffset>-718185</wp:posOffset>
                      </wp:positionH>
                      <wp:positionV relativeFrom="page">
                        <wp:posOffset>-99060</wp:posOffset>
                      </wp:positionV>
                      <wp:extent cx="5181600" cy="929640"/>
                      <wp:effectExtent l="0" t="0" r="0" b="3810"/>
                      <wp:wrapNone/>
                      <wp:docPr id="4" name="Rectangle: Single Corner Snipped 4" descr="colo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181600" cy="929640"/>
                              </a:xfrm>
                              <a:prstGeom prst="snip1Rect">
                                <a:avLst>
                                  <a:gd name="adj" fmla="val 47819"/>
                                </a:avLst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8E15B10" id="Rectangle: Single Corner Snipped 4" o:spid="_x0000_s1026" alt="colored rectangle" style="position:absolute;margin-left:-56.55pt;margin-top:-7.8pt;width:408pt;height:73.2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5181600,92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" path="m,l4737055,r444545,444545l5181600,929640,,929640,,xe" fillcolor="#17406d [3215]" stroked="f">
                      <v:path arrowok="t" o:connecttype="custom" o:connectlocs="0,0;4737055,0;5181600,444545;5181600,929640;0,929640;0,0" o:connectangles="0,0,0,0,0,0"/>
                      <w10:wrap anchory="page"/>
                    </v:shape>
                  </w:pict>
                </mc:Fallback>
              </mc:AlternateContent>
            </w:r>
            <w:r w:rsidR="00B31004">
              <w:t>Lab</w:t>
            </w:r>
            <w:r w:rsidR="001979DE">
              <w:t xml:space="preserve"> </w:t>
            </w:r>
            <w:r w:rsidR="00860DE5">
              <w:t>4</w:t>
            </w:r>
          </w:p>
        </w:tc>
      </w:tr>
    </w:tbl>
    <w:tbl>
      <w:tblPr>
        <w:tblpPr w:leftFromText="180" w:rightFromText="180" w:vertAnchor="text" w:tblpX="-80" w:tblpY="11853"/>
        <w:tblW w:w="10008" w:type="dxa"/>
        <w:tblBorders>
          <w:insideH w:val="single" w:sz="24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6"/>
        <w:gridCol w:w="6"/>
        <w:gridCol w:w="6"/>
      </w:tblGrid>
      <w:tr w:rsidR="00154D3B" w14:paraId="74203EF5" w14:textId="77777777" w:rsidTr="003C1B4B">
        <w:trPr>
          <w:trHeight w:val="358"/>
        </w:trPr>
        <w:tc>
          <w:tcPr>
            <w:tcW w:w="9996" w:type="dxa"/>
          </w:tcPr>
          <w:p w14:paraId="2364CE57" w14:textId="77777777" w:rsidR="00A91D75" w:rsidRDefault="00A91D75" w:rsidP="00A91D7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1742B5" wp14:editId="742D19F1">
                      <wp:extent cx="5128260" cy="335280"/>
                      <wp:effectExtent l="0" t="0" r="0" b="762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826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C91EF8" w14:textId="0FFE099D" w:rsidR="00A91D75" w:rsidRPr="003C1B4B" w:rsidRDefault="001979DE" w:rsidP="00A91D75">
                                  <w:pPr>
                                    <w:pStyle w:val="Subtitle"/>
                                    <w:rPr>
                                      <w:i/>
                                      <w:iCs/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Portable Technologies in Cloud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type w14:anchorId="7F1742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width:403.8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" filled="f" stroked="f" strokeweight=".5pt">
                      <v:textbox inset=",,,0">
                        <w:txbxContent>
                          <w:p w14:paraId="39C91EF8" w14:textId="0FFE099D" w:rsidR="00A91D75" w:rsidRPr="003C1B4B" w:rsidRDefault="001979DE" w:rsidP="00A91D75">
                            <w:pPr>
                              <w:pStyle w:val="Subtitle"/>
                              <w:rPr>
                                <w:i/>
                                <w:iCs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Portable Technologies in Cloud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" w:type="dxa"/>
            <w:vAlign w:val="bottom"/>
          </w:tcPr>
          <w:p w14:paraId="6D4CAAC2" w14:textId="77777777" w:rsidR="00A91D75" w:rsidRDefault="00A91D75" w:rsidP="00A91D75"/>
        </w:tc>
        <w:tc>
          <w:tcPr>
            <w:tcW w:w="6" w:type="dxa"/>
            <w:vAlign w:val="bottom"/>
          </w:tcPr>
          <w:p w14:paraId="313FB56F" w14:textId="77777777" w:rsidR="00A91D75" w:rsidRDefault="00A91D75" w:rsidP="00A91D75">
            <w:pPr>
              <w:jc w:val="right"/>
            </w:pPr>
          </w:p>
        </w:tc>
      </w:tr>
      <w:tr w:rsidR="00154D3B" w14:paraId="0D2328A1" w14:textId="77777777" w:rsidTr="003C1B4B">
        <w:trPr>
          <w:trHeight w:val="1197"/>
        </w:trPr>
        <w:tc>
          <w:tcPr>
            <w:tcW w:w="9996" w:type="dxa"/>
          </w:tcPr>
          <w:p w14:paraId="141C42D4" w14:textId="637D29DE" w:rsidR="00A91D75" w:rsidRDefault="00A91D75" w:rsidP="00A91D7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9226B7" wp14:editId="2EB67100">
                      <wp:extent cx="6348047" cy="71209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48047" cy="7120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64CEEB" w14:textId="7EAE8CCF" w:rsidR="00803106" w:rsidRDefault="00154D3B" w:rsidP="00A91D75">
                                  <w:r w:rsidRPr="00843684"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28"/>
                                    </w:rPr>
                                    <w:t xml:space="preserve">Professor: </w:t>
                                  </w:r>
                                  <w:r w:rsidR="001979DE"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28"/>
                                    </w:rPr>
                                    <w:t>Irina Geiman</w:t>
                                  </w:r>
                                  <w:r w:rsidR="00CA1CAB"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28"/>
                                    </w:rP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 w:rsidR="008E3E51">
                                    <w:t>Name: Niluxsi Puvanenthiran</w:t>
                                  </w:r>
                                </w:p>
                                <w:p w14:paraId="3E269D90" w14:textId="3D5F79A0" w:rsidR="00A91D75" w:rsidRPr="00A91D75" w:rsidRDefault="00685619" w:rsidP="00A91D75">
                                  <w:r>
                                    <w:t xml:space="preserve">CODE: </w:t>
                                  </w:r>
                                  <w:r w:rsidR="001979DE">
                                    <w:t>CLO835</w:t>
                                  </w:r>
                                  <w:r w:rsidR="00CA1CA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8E3E51">
                                    <w:t xml:space="preserve">Student Number: </w:t>
                                  </w:r>
                                  <w:r w:rsidRPr="00685619">
                                    <w:t>119163228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219226B7" id="Text Box 7" o:spid="_x0000_s1027" type="#_x0000_t202" style="width:499.85pt;height:5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LU9GQIAADMEAAAOAAAAZHJzL2Uyb0RvYy54bWysU8tu2zAQvBfoPxC815JdJ44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" filled="f" stroked="f" strokeweight=".5pt">
                      <v:textbox>
                        <w:txbxContent>
                          <w:p w14:paraId="2F64CEEB" w14:textId="7EAE8CCF" w:rsidR="00803106" w:rsidRDefault="00154D3B" w:rsidP="00A91D75">
                            <w:r w:rsidRPr="00843684">
                              <w:rPr>
                                <w:b/>
                                <w:bCs/>
                                <w:noProof/>
                                <w:sz w:val="32"/>
                                <w:szCs w:val="28"/>
                              </w:rPr>
                              <w:t xml:space="preserve">Professor: </w:t>
                            </w:r>
                            <w:r w:rsidR="001979DE">
                              <w:rPr>
                                <w:b/>
                                <w:bCs/>
                                <w:noProof/>
                                <w:sz w:val="32"/>
                                <w:szCs w:val="28"/>
                              </w:rPr>
                              <w:t>Irina Geiman</w:t>
                            </w:r>
                            <w:r w:rsidR="00CA1CAB">
                              <w:rPr>
                                <w:b/>
                                <w:bCs/>
                                <w:noProof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E3E51">
                              <w:t>Name: Niluxsi Puvanenthiran</w:t>
                            </w:r>
                          </w:p>
                          <w:p w14:paraId="3E269D90" w14:textId="3D5F79A0" w:rsidR="00A91D75" w:rsidRPr="00A91D75" w:rsidRDefault="00685619" w:rsidP="00A91D75">
                            <w:r>
                              <w:t xml:space="preserve">CODE: </w:t>
                            </w:r>
                            <w:r w:rsidR="001979DE">
                              <w:t>CLO835</w:t>
                            </w:r>
                            <w:r w:rsidR="00CA1CA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8E3E51">
                              <w:t xml:space="preserve">Student Number: </w:t>
                            </w:r>
                            <w:r w:rsidRPr="00685619">
                              <w:t>119163228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154D3B">
              <w:t xml:space="preserve"> </w:t>
            </w:r>
          </w:p>
        </w:tc>
        <w:tc>
          <w:tcPr>
            <w:tcW w:w="6" w:type="dxa"/>
            <w:vAlign w:val="bottom"/>
          </w:tcPr>
          <w:p w14:paraId="1B3C8261" w14:textId="142CA318" w:rsidR="00A91D75" w:rsidRDefault="00A91D75" w:rsidP="00A91D75">
            <w:pPr>
              <w:rPr>
                <w:noProof/>
              </w:rPr>
            </w:pPr>
          </w:p>
        </w:tc>
        <w:tc>
          <w:tcPr>
            <w:tcW w:w="6" w:type="dxa"/>
            <w:vAlign w:val="bottom"/>
          </w:tcPr>
          <w:p w14:paraId="7B628206" w14:textId="68ADBDDE" w:rsidR="00A91D75" w:rsidRPr="00D967AC" w:rsidRDefault="00A91D75" w:rsidP="00A91D75">
            <w:pPr>
              <w:jc w:val="right"/>
              <w:rPr>
                <w:noProof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0876558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B34548" w14:textId="3DB9EA9C" w:rsidR="00F214A6" w:rsidRDefault="00F214A6">
          <w:pPr>
            <w:pStyle w:val="TOCHeading"/>
          </w:pPr>
          <w:r>
            <w:t>Contents</w:t>
          </w:r>
        </w:p>
        <w:p w14:paraId="428B3603" w14:textId="752F2DCE" w:rsidR="00582DE5" w:rsidRDefault="00F214A6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19297" w:history="1">
            <w:r w:rsidR="00582DE5">
              <w:rPr>
                <w:rStyle w:val="Hyperlink"/>
              </w:rPr>
              <w:t>P</w:t>
            </w:r>
            <w:r w:rsidR="00582DE5" w:rsidRPr="00710491">
              <w:rPr>
                <w:rStyle w:val="Hyperlink"/>
              </w:rPr>
              <w:t>re-requisites</w:t>
            </w:r>
            <w:r w:rsidR="00582DE5">
              <w:rPr>
                <w:webHidden/>
              </w:rPr>
              <w:tab/>
            </w:r>
            <w:r w:rsidR="00582DE5">
              <w:rPr>
                <w:webHidden/>
              </w:rPr>
              <w:fldChar w:fldCharType="begin"/>
            </w:r>
            <w:r w:rsidR="00582DE5">
              <w:rPr>
                <w:webHidden/>
              </w:rPr>
              <w:instrText xml:space="preserve"> PAGEREF _Toc137419297 \h </w:instrText>
            </w:r>
            <w:r w:rsidR="00582DE5">
              <w:rPr>
                <w:webHidden/>
              </w:rPr>
            </w:r>
            <w:r w:rsidR="00582DE5">
              <w:rPr>
                <w:webHidden/>
              </w:rPr>
              <w:fldChar w:fldCharType="separate"/>
            </w:r>
            <w:r w:rsidR="00E30287">
              <w:rPr>
                <w:webHidden/>
              </w:rPr>
              <w:t>4</w:t>
            </w:r>
            <w:r w:rsidR="00582DE5">
              <w:rPr>
                <w:webHidden/>
              </w:rPr>
              <w:fldChar w:fldCharType="end"/>
            </w:r>
          </w:hyperlink>
        </w:p>
        <w:p w14:paraId="71A3EBAD" w14:textId="3E48C4F5" w:rsidR="00582DE5" w:rsidRDefault="00582DE5">
          <w:pPr>
            <w:pStyle w:val="TOC2"/>
            <w:tabs>
              <w:tab w:val="right" w:leader="underscore" w:pos="99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7419298" w:history="1">
            <w:r w:rsidRPr="00710491">
              <w:rPr>
                <w:rStyle w:val="Hyperlink"/>
                <w:noProof/>
              </w:rPr>
              <w:t>Step1: remove all the docker images in Cloud9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2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484E" w14:textId="3275CEE0" w:rsidR="00582DE5" w:rsidRDefault="00582DE5">
          <w:pPr>
            <w:pStyle w:val="TOC2"/>
            <w:tabs>
              <w:tab w:val="right" w:leader="underscore" w:pos="99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7419299" w:history="1">
            <w:r w:rsidRPr="00710491">
              <w:rPr>
                <w:rStyle w:val="Hyperlink"/>
                <w:noProof/>
              </w:rPr>
              <w:t>Step2: Install Kind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2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3A6EF" w14:textId="27DBD2FE" w:rsidR="00582DE5" w:rsidRDefault="00582DE5">
          <w:pPr>
            <w:pStyle w:val="TOC2"/>
            <w:tabs>
              <w:tab w:val="right" w:leader="underscore" w:pos="99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7419300" w:history="1">
            <w:r w:rsidRPr="00710491">
              <w:rPr>
                <w:rStyle w:val="Hyperlink"/>
                <w:noProof/>
              </w:rPr>
              <w:t>Step 3: Install kubectl – important! It should match cluster version 1.21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2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80D6A" w14:textId="4AA3FF9C" w:rsidR="00582DE5" w:rsidRDefault="00582DE5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7419301" w:history="1">
            <w:r w:rsidRPr="00710491">
              <w:rPr>
                <w:rStyle w:val="Hyperlink"/>
              </w:rPr>
              <w:t>Create Cluster Description and  Deploy Cluster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_Toc137419301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028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979F9C" w14:textId="470E3AB6" w:rsidR="00582DE5" w:rsidRDefault="00582DE5">
          <w:pPr>
            <w:pStyle w:val="TOC2"/>
            <w:tabs>
              <w:tab w:val="right" w:leader="underscore" w:pos="99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7419302" w:history="1">
            <w:r w:rsidRPr="00710491">
              <w:rPr>
                <w:rStyle w:val="Hyperlink"/>
                <w:noProof/>
              </w:rPr>
              <w:t>Step1: Create a config file for the kind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2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2E023" w14:textId="7CA1A997" w:rsidR="00582DE5" w:rsidRDefault="00582DE5">
          <w:pPr>
            <w:pStyle w:val="TOC2"/>
            <w:tabs>
              <w:tab w:val="right" w:leader="underscore" w:pos="99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7419303" w:history="1">
            <w:r w:rsidRPr="00710491">
              <w:rPr>
                <w:rStyle w:val="Hyperlink"/>
                <w:noProof/>
              </w:rPr>
              <w:t>Step 2: Create the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2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8EF5" w14:textId="09E75E3D" w:rsidR="00582DE5" w:rsidRDefault="00582DE5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7419304" w:history="1">
            <w:r w:rsidRPr="00710491">
              <w:rPr>
                <w:rStyle w:val="Hyperlink"/>
              </w:rPr>
              <w:t>Deploy our first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_Toc137419304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0287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922A98" w14:textId="68C54B1E" w:rsidR="00582DE5" w:rsidRDefault="00582DE5">
          <w:pPr>
            <w:pStyle w:val="TOC2"/>
            <w:tabs>
              <w:tab w:val="right" w:leader="underscore" w:pos="99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7419305" w:history="1">
            <w:r w:rsidRPr="00710491">
              <w:rPr>
                <w:rStyle w:val="Hyperlink"/>
                <w:noProof/>
              </w:rPr>
              <w:t>Step1: Deploy nginx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2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8B7AE" w14:textId="67ACB2B6" w:rsidR="00582DE5" w:rsidRDefault="00582DE5">
          <w:pPr>
            <w:pStyle w:val="TOC2"/>
            <w:tabs>
              <w:tab w:val="right" w:leader="underscore" w:pos="99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7419306" w:history="1">
            <w:r w:rsidRPr="00710491">
              <w:rPr>
                <w:rStyle w:val="Hyperlink"/>
                <w:noProof/>
              </w:rPr>
              <w:t>Step2: List the pods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2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B3301" w14:textId="26B8D01E" w:rsidR="00582DE5" w:rsidRDefault="00582DE5">
          <w:pPr>
            <w:pStyle w:val="TOC2"/>
            <w:tabs>
              <w:tab w:val="right" w:leader="underscore" w:pos="99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7419307" w:history="1">
            <w:r w:rsidRPr="00710491">
              <w:rPr>
                <w:rStyle w:val="Hyperlink"/>
                <w:noProof/>
              </w:rPr>
              <w:t>Step 3: Expose Your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2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067F6" w14:textId="0B5CB5E8" w:rsidR="00582DE5" w:rsidRDefault="00582DE5">
          <w:pPr>
            <w:pStyle w:val="TOC2"/>
            <w:tabs>
              <w:tab w:val="right" w:leader="underscore" w:pos="99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7419308" w:history="1">
            <w:r w:rsidRPr="00710491">
              <w:rPr>
                <w:rStyle w:val="Hyperlink"/>
                <w:noProof/>
              </w:rPr>
              <w:t>Step 4: List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2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08FE" w14:textId="6F214049" w:rsidR="00582DE5" w:rsidRDefault="00582DE5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7419309" w:history="1">
            <w:r w:rsidRPr="00710491">
              <w:rPr>
                <w:rStyle w:val="Hyperlink"/>
              </w:rPr>
              <w:t>Access the application, Scale the pods, Get more information on running pods and nodes, create a deploy a new version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_Toc137419309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028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CB2D872" w14:textId="0A8EA0B8" w:rsidR="00582DE5" w:rsidRDefault="00582DE5">
          <w:pPr>
            <w:pStyle w:val="TOC2"/>
            <w:tabs>
              <w:tab w:val="right" w:leader="underscore" w:pos="99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7419310" w:history="1">
            <w:r w:rsidRPr="00710491">
              <w:rPr>
                <w:rStyle w:val="Hyperlink"/>
                <w:noProof/>
              </w:rPr>
              <w:t>Step1: Run docker inspect to retrieve container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2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5948" w14:textId="6C50A5E5" w:rsidR="00582DE5" w:rsidRDefault="00582DE5">
          <w:pPr>
            <w:pStyle w:val="TOC2"/>
            <w:tabs>
              <w:tab w:val="right" w:leader="underscore" w:pos="99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7419311" w:history="1">
            <w:r w:rsidRPr="00710491">
              <w:rPr>
                <w:rStyle w:val="Hyperlink"/>
                <w:noProof/>
              </w:rPr>
              <w:t>Step 2: Run ''kubectl get services" to retrieve the random port that port 80 is mapped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2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E271" w14:textId="2E4772F7" w:rsidR="00582DE5" w:rsidRDefault="00582DE5">
          <w:pPr>
            <w:pStyle w:val="TOC2"/>
            <w:tabs>
              <w:tab w:val="right" w:leader="underscore" w:pos="99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7419312" w:history="1">
            <w:r w:rsidRPr="00710491">
              <w:rPr>
                <w:rStyle w:val="Hyperlink"/>
                <w:noProof/>
              </w:rPr>
              <w:t>Step 3 : 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2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E73C" w14:textId="02CFA611" w:rsidR="00582DE5" w:rsidRDefault="00582DE5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7419313" w:history="1">
            <w:r w:rsidRPr="00710491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_Toc137419313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028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7758C88" w14:textId="2235CF00" w:rsidR="00F214A6" w:rsidRDefault="00F214A6">
          <w:r>
            <w:rPr>
              <w:b/>
              <w:bCs/>
              <w:noProof/>
            </w:rPr>
            <w:fldChar w:fldCharType="end"/>
          </w:r>
        </w:p>
      </w:sdtContent>
    </w:sdt>
    <w:p w14:paraId="7B0239F6" w14:textId="77777777" w:rsidR="007F6F52" w:rsidRDefault="007F6F52">
      <w:pPr>
        <w:pStyle w:val="TableofFigures"/>
        <w:tabs>
          <w:tab w:val="right" w:leader="dot" w:pos="9928"/>
        </w:tabs>
      </w:pPr>
    </w:p>
    <w:p w14:paraId="240CAF57" w14:textId="77777777" w:rsidR="007F6F52" w:rsidRDefault="007F6F52">
      <w:pPr>
        <w:pStyle w:val="TableofFigures"/>
        <w:tabs>
          <w:tab w:val="right" w:leader="dot" w:pos="9928"/>
        </w:tabs>
      </w:pPr>
    </w:p>
    <w:p w14:paraId="019D276F" w14:textId="77777777" w:rsidR="007F6F52" w:rsidRDefault="007F6F52">
      <w:pPr>
        <w:pStyle w:val="TableofFigures"/>
        <w:tabs>
          <w:tab w:val="right" w:leader="dot" w:pos="9928"/>
        </w:tabs>
      </w:pPr>
    </w:p>
    <w:p w14:paraId="332CE3CF" w14:textId="77777777" w:rsidR="007F6F52" w:rsidRDefault="007F6F52">
      <w:pPr>
        <w:pStyle w:val="TableofFigures"/>
        <w:tabs>
          <w:tab w:val="right" w:leader="dot" w:pos="9928"/>
        </w:tabs>
      </w:pPr>
    </w:p>
    <w:p w14:paraId="2C114FAF" w14:textId="77777777" w:rsidR="007F6F52" w:rsidRDefault="007F6F52">
      <w:pPr>
        <w:pStyle w:val="TableofFigures"/>
        <w:tabs>
          <w:tab w:val="right" w:leader="dot" w:pos="9928"/>
        </w:tabs>
      </w:pPr>
    </w:p>
    <w:p w14:paraId="14DA1B67" w14:textId="77777777" w:rsidR="007F6F52" w:rsidRDefault="007F6F52">
      <w:pPr>
        <w:pStyle w:val="TableofFigures"/>
        <w:tabs>
          <w:tab w:val="right" w:leader="dot" w:pos="9928"/>
        </w:tabs>
      </w:pPr>
    </w:p>
    <w:p w14:paraId="2B42D422" w14:textId="77777777" w:rsidR="007F6F52" w:rsidRDefault="007F6F52">
      <w:pPr>
        <w:pStyle w:val="TableofFigures"/>
        <w:tabs>
          <w:tab w:val="right" w:leader="dot" w:pos="9928"/>
        </w:tabs>
      </w:pPr>
    </w:p>
    <w:p w14:paraId="11D28662" w14:textId="77777777" w:rsidR="007F6F52" w:rsidRDefault="007F6F52">
      <w:pPr>
        <w:pStyle w:val="TableofFigures"/>
        <w:tabs>
          <w:tab w:val="right" w:leader="dot" w:pos="9928"/>
        </w:tabs>
      </w:pPr>
    </w:p>
    <w:p w14:paraId="6DBC7218" w14:textId="77777777" w:rsidR="007F6F52" w:rsidRDefault="007F6F52">
      <w:pPr>
        <w:pStyle w:val="TableofFigures"/>
        <w:tabs>
          <w:tab w:val="right" w:leader="dot" w:pos="9928"/>
        </w:tabs>
      </w:pPr>
    </w:p>
    <w:p w14:paraId="3B7165BB" w14:textId="77777777" w:rsidR="007F6F52" w:rsidRDefault="007F6F52">
      <w:pPr>
        <w:pStyle w:val="TableofFigures"/>
        <w:tabs>
          <w:tab w:val="right" w:leader="dot" w:pos="9928"/>
        </w:tabs>
      </w:pPr>
    </w:p>
    <w:p w14:paraId="45EDEDAD" w14:textId="77777777" w:rsidR="007F6F52" w:rsidRDefault="007F6F52">
      <w:pPr>
        <w:pStyle w:val="TableofFigures"/>
        <w:tabs>
          <w:tab w:val="right" w:leader="dot" w:pos="9928"/>
        </w:tabs>
      </w:pPr>
    </w:p>
    <w:p w14:paraId="5C430943" w14:textId="77777777" w:rsidR="007F6F52" w:rsidRDefault="007F6F52">
      <w:pPr>
        <w:pStyle w:val="TableofFigures"/>
        <w:tabs>
          <w:tab w:val="right" w:leader="dot" w:pos="9928"/>
        </w:tabs>
      </w:pPr>
    </w:p>
    <w:p w14:paraId="53B6421D" w14:textId="253BD8D4" w:rsidR="00343792" w:rsidRDefault="00343792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r>
        <w:lastRenderedPageBreak/>
        <w:fldChar w:fldCharType="begin"/>
      </w:r>
      <w:r>
        <w:instrText xml:space="preserve"> TOC \h \z \c "Screenshot" </w:instrText>
      </w:r>
      <w:r>
        <w:fldChar w:fldCharType="separate"/>
      </w:r>
      <w:hyperlink w:anchor="_Toc137419225" w:history="1">
        <w:r w:rsidRPr="00122FAE">
          <w:rPr>
            <w:rStyle w:val="Hyperlink"/>
            <w:noProof/>
          </w:rPr>
          <w:t>Screenshot 1 Removing all pre-existing docker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_Toc137419225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28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133572" w14:textId="297741D2" w:rsidR="00343792" w:rsidRDefault="00343792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7419226" w:history="1">
        <w:r w:rsidRPr="00122FAE">
          <w:rPr>
            <w:rStyle w:val="Hyperlink"/>
            <w:noProof/>
          </w:rPr>
          <w:t>Screenshot 2 Kind package installed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_Toc137419226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28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F600E7" w14:textId="274CD2C8" w:rsidR="00343792" w:rsidRDefault="00343792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7419227" w:history="1">
        <w:r w:rsidRPr="00122FAE">
          <w:rPr>
            <w:rStyle w:val="Hyperlink"/>
            <w:noProof/>
          </w:rPr>
          <w:t>Screenshot 3 download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_Toc137419227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28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8D5105" w14:textId="13DC1555" w:rsidR="00343792" w:rsidRDefault="00343792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7419228" w:history="1">
        <w:r w:rsidRPr="00122FAE">
          <w:rPr>
            <w:rStyle w:val="Hyperlink"/>
            <w:noProof/>
          </w:rPr>
          <w:t>Screenshot 4 Kubectl was created and version was found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_Toc137419228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28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6A0202" w14:textId="779369BF" w:rsidR="00343792" w:rsidRDefault="00343792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7419229" w:history="1">
        <w:r w:rsidRPr="00122FAE">
          <w:rPr>
            <w:rStyle w:val="Hyperlink"/>
            <w:noProof/>
          </w:rPr>
          <w:t>Screenshot 5 Config file was created.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_Toc137419229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28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DBF4B8" w14:textId="33193DE2" w:rsidR="00343792" w:rsidRDefault="00343792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7419230" w:history="1">
        <w:r w:rsidRPr="00122FAE">
          <w:rPr>
            <w:rStyle w:val="Hyperlink"/>
            <w:noProof/>
          </w:rPr>
          <w:t>Screenshot 6 Cluster was created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_Toc137419230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28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48298E" w14:textId="2B58EFD0" w:rsidR="00343792" w:rsidRDefault="00343792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7419231" w:history="1">
        <w:r w:rsidRPr="00122FAE">
          <w:rPr>
            <w:rStyle w:val="Hyperlink"/>
            <w:noProof/>
          </w:rPr>
          <w:t>Screenshot 7 pod nginx created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_Toc137419231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28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6F3063" w14:textId="0574F537" w:rsidR="00343792" w:rsidRDefault="00343792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7419232" w:history="1">
        <w:r w:rsidRPr="00122FAE">
          <w:rPr>
            <w:rStyle w:val="Hyperlink"/>
            <w:noProof/>
          </w:rPr>
          <w:t>Screenshot 8 Listing the pods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_Toc137419232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28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A00CEC" w14:textId="78DC53B1" w:rsidR="00343792" w:rsidRDefault="00343792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7419233" w:history="1">
        <w:r w:rsidRPr="00122FAE">
          <w:rPr>
            <w:rStyle w:val="Hyperlink"/>
            <w:noProof/>
          </w:rPr>
          <w:t>Screenshot 9 Application was exposed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_Toc137419233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28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1C9418" w14:textId="50F7875E" w:rsidR="00343792" w:rsidRDefault="00343792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7419234" w:history="1">
        <w:r w:rsidRPr="00122FAE">
          <w:rPr>
            <w:rStyle w:val="Hyperlink"/>
            <w:noProof/>
          </w:rPr>
          <w:t>Screenshot 10 Services were listed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_Toc137419234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28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6A5F2B" w14:textId="010304D9" w:rsidR="00343792" w:rsidRDefault="00343792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7419235" w:history="1">
        <w:r w:rsidRPr="00122FAE">
          <w:rPr>
            <w:rStyle w:val="Hyperlink"/>
            <w:noProof/>
          </w:rPr>
          <w:t>Screenshot 11 Container id was found and docker inspect was executed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_Toc137419235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28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D1D79B" w14:textId="33057A6A" w:rsidR="00343792" w:rsidRDefault="00343792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7419236" w:history="1">
        <w:r w:rsidRPr="00122FAE">
          <w:rPr>
            <w:rStyle w:val="Hyperlink"/>
            <w:noProof/>
          </w:rPr>
          <w:t>Screenshot 12 Container IP was found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_Toc137419236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28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4906C3" w14:textId="58EDFCB6" w:rsidR="00343792" w:rsidRDefault="00343792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7419237" w:history="1">
        <w:r w:rsidRPr="00122FAE">
          <w:rPr>
            <w:rStyle w:val="Hyperlink"/>
            <w:noProof/>
          </w:rPr>
          <w:t>Screenshot 13 Random port mapped to Port 80 was found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_Toc137419237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28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953C2F" w14:textId="76C72D5D" w:rsidR="00343792" w:rsidRDefault="00343792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7419238" w:history="1">
        <w:r w:rsidRPr="00122FAE">
          <w:rPr>
            <w:rStyle w:val="Hyperlink"/>
            <w:noProof/>
          </w:rPr>
          <w:t>Screenshot 14 Output received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_Toc137419238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28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4D9CC3" w14:textId="1832ACA5" w:rsidR="00734C4E" w:rsidRDefault="00343792" w:rsidP="00E523C3">
      <w:r>
        <w:fldChar w:fldCharType="end"/>
      </w:r>
    </w:p>
    <w:p w14:paraId="4627DCDD" w14:textId="0250EFAB" w:rsidR="0022514C" w:rsidRDefault="0022514C" w:rsidP="00E523C3"/>
    <w:p w14:paraId="76071D61" w14:textId="245B73F2" w:rsidR="0022514C" w:rsidRDefault="0022514C" w:rsidP="00E523C3"/>
    <w:p w14:paraId="637BE2A7" w14:textId="4D09B5B1" w:rsidR="0022514C" w:rsidRDefault="0022514C" w:rsidP="00E523C3"/>
    <w:p w14:paraId="088C28F0" w14:textId="527A9664" w:rsidR="0022514C" w:rsidRDefault="0022514C" w:rsidP="00E523C3"/>
    <w:p w14:paraId="43E85777" w14:textId="2007415D" w:rsidR="0022514C" w:rsidRDefault="0022514C" w:rsidP="00E523C3"/>
    <w:p w14:paraId="5163570A" w14:textId="7D2A129F" w:rsidR="0022514C" w:rsidRDefault="0022514C" w:rsidP="00E523C3"/>
    <w:p w14:paraId="52195A71" w14:textId="2DA74FE5" w:rsidR="0022514C" w:rsidRDefault="0022514C" w:rsidP="00E523C3"/>
    <w:p w14:paraId="06B0DC03" w14:textId="2CA35C48" w:rsidR="0022514C" w:rsidRDefault="0022514C" w:rsidP="00E523C3"/>
    <w:p w14:paraId="12181445" w14:textId="5C4F9F23" w:rsidR="0022514C" w:rsidRDefault="0022514C" w:rsidP="00E523C3"/>
    <w:p w14:paraId="7598EAE9" w14:textId="4FD98ED0" w:rsidR="0022514C" w:rsidRDefault="0022514C" w:rsidP="00E523C3"/>
    <w:p w14:paraId="68489029" w14:textId="142EBE33" w:rsidR="0022514C" w:rsidRDefault="0022514C" w:rsidP="00E523C3"/>
    <w:p w14:paraId="231A90F5" w14:textId="39AE41CB" w:rsidR="0022514C" w:rsidRDefault="0022514C" w:rsidP="00E523C3"/>
    <w:p w14:paraId="7A4AC1BB" w14:textId="7360AB03" w:rsidR="00437E2C" w:rsidRDefault="00CE51B9" w:rsidP="000E33C5">
      <w:pPr>
        <w:pStyle w:val="Heading1"/>
      </w:pPr>
      <w:bookmarkStart w:id="1" w:name="_Toc137419297"/>
      <w:r>
        <w:lastRenderedPageBreak/>
        <w:t>pre-requisites</w:t>
      </w:r>
      <w:bookmarkEnd w:id="1"/>
    </w:p>
    <w:p w14:paraId="0EB26E46" w14:textId="77777777" w:rsidR="00343792" w:rsidRPr="00343792" w:rsidRDefault="00343792" w:rsidP="00343792"/>
    <w:p w14:paraId="4C96FF19" w14:textId="4062699B" w:rsidR="00B31004" w:rsidRDefault="00B31004" w:rsidP="00CD0CC9">
      <w:pPr>
        <w:pStyle w:val="Heading2"/>
      </w:pPr>
      <w:bookmarkStart w:id="2" w:name="_Toc137419298"/>
      <w:r w:rsidRPr="00B31004">
        <w:t xml:space="preserve">Step1: </w:t>
      </w:r>
      <w:r w:rsidR="00A40C06">
        <w:t xml:space="preserve">remove all the docker images in </w:t>
      </w:r>
      <w:proofErr w:type="gramStart"/>
      <w:r w:rsidR="00A40C06">
        <w:t>Cloud9</w:t>
      </w:r>
      <w:bookmarkEnd w:id="2"/>
      <w:proofErr w:type="gramEnd"/>
    </w:p>
    <w:p w14:paraId="0AF3B52A" w14:textId="1A7A46F0" w:rsidR="00E80DB6" w:rsidRDefault="00E80DB6" w:rsidP="00E80DB6">
      <w:pPr>
        <w:keepNext/>
        <w:jc w:val="center"/>
      </w:pPr>
    </w:p>
    <w:p w14:paraId="720449C6" w14:textId="77777777" w:rsidR="00A40C06" w:rsidRDefault="00A40C06" w:rsidP="00A40C06">
      <w:pPr>
        <w:keepNext/>
        <w:jc w:val="center"/>
      </w:pPr>
      <w:r w:rsidRPr="00A40C06">
        <w:drawing>
          <wp:inline distT="0" distB="0" distL="0" distR="0" wp14:anchorId="417623DA" wp14:editId="6C4A4912">
            <wp:extent cx="5067739" cy="2537680"/>
            <wp:effectExtent l="0" t="0" r="0" b="0"/>
            <wp:docPr id="20330492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4920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A5A5" w14:textId="5B2FFCD4" w:rsidR="00D87F81" w:rsidRDefault="00A40C06" w:rsidP="00A40C06">
      <w:pPr>
        <w:pStyle w:val="Caption"/>
        <w:jc w:val="center"/>
      </w:pPr>
      <w:bookmarkStart w:id="3" w:name="_Toc137419225"/>
      <w:r>
        <w:t xml:space="preserve">Screenshot </w:t>
      </w:r>
      <w:fldSimple w:instr=" SEQ Screenshot \* ARABIC ">
        <w:r w:rsidR="00E30287">
          <w:rPr>
            <w:noProof/>
          </w:rPr>
          <w:t>1</w:t>
        </w:r>
      </w:fldSimple>
      <w:r>
        <w:t xml:space="preserve"> Removing all pre-existing docker </w:t>
      </w:r>
      <w:proofErr w:type="gramStart"/>
      <w:r>
        <w:t>images</w:t>
      </w:r>
      <w:bookmarkEnd w:id="3"/>
      <w:proofErr w:type="gramEnd"/>
    </w:p>
    <w:p w14:paraId="246FD29A" w14:textId="77777777" w:rsidR="00A40C06" w:rsidRDefault="00A40C06" w:rsidP="00A40C06">
      <w:pPr>
        <w:pStyle w:val="Caption"/>
        <w:jc w:val="center"/>
      </w:pPr>
    </w:p>
    <w:p w14:paraId="4AC52A6A" w14:textId="548AD8BF" w:rsidR="00A40C06" w:rsidRDefault="00A40C06" w:rsidP="00A40C06">
      <w:pPr>
        <w:pStyle w:val="Caption"/>
        <w:rPr>
          <w:sz w:val="22"/>
          <w:szCs w:val="22"/>
        </w:rPr>
      </w:pPr>
      <w:r w:rsidRPr="00A40C06">
        <w:rPr>
          <w:sz w:val="22"/>
          <w:szCs w:val="22"/>
        </w:rPr>
        <w:t>A</w:t>
      </w:r>
      <w:r w:rsidRPr="00A40C06">
        <w:rPr>
          <w:sz w:val="22"/>
          <w:szCs w:val="22"/>
        </w:rPr>
        <w:t>s there is no image the below error received</w:t>
      </w:r>
    </w:p>
    <w:p w14:paraId="5DA9BD08" w14:textId="77777777" w:rsidR="00343792" w:rsidRDefault="00343792" w:rsidP="00A40C06">
      <w:pPr>
        <w:pStyle w:val="Caption"/>
        <w:rPr>
          <w:sz w:val="22"/>
          <w:szCs w:val="22"/>
        </w:rPr>
      </w:pPr>
    </w:p>
    <w:p w14:paraId="66C2850D" w14:textId="77777777" w:rsidR="00343792" w:rsidRPr="00A40C06" w:rsidRDefault="00343792" w:rsidP="00A40C06">
      <w:pPr>
        <w:pStyle w:val="Caption"/>
        <w:rPr>
          <w:sz w:val="22"/>
          <w:szCs w:val="22"/>
        </w:rPr>
      </w:pPr>
    </w:p>
    <w:p w14:paraId="4F00FF31" w14:textId="0CA17C4D" w:rsidR="00D87F81" w:rsidRDefault="00D87F81" w:rsidP="00D87F81">
      <w:pPr>
        <w:pStyle w:val="Heading2"/>
      </w:pPr>
      <w:bookmarkStart w:id="4" w:name="_Toc137419299"/>
      <w:r w:rsidRPr="00B31004">
        <w:t>Step</w:t>
      </w:r>
      <w:r>
        <w:t>2</w:t>
      </w:r>
      <w:r w:rsidRPr="00B31004">
        <w:t>:</w:t>
      </w:r>
      <w:r w:rsidR="00CE51B9">
        <w:t xml:space="preserve"> Install Kind</w:t>
      </w:r>
      <w:bookmarkEnd w:id="4"/>
    </w:p>
    <w:p w14:paraId="4ABEF236" w14:textId="4DEEDA33" w:rsidR="00CE51B9" w:rsidRDefault="00CE51B9" w:rsidP="00CE51B9">
      <w:pPr>
        <w:pStyle w:val="Caption"/>
        <w:keepNext/>
        <w:jc w:val="center"/>
      </w:pPr>
      <w:r w:rsidRPr="00CE51B9">
        <w:drawing>
          <wp:inline distT="0" distB="0" distL="0" distR="0" wp14:anchorId="5F35C57F" wp14:editId="4D0C5B7F">
            <wp:extent cx="6310630" cy="1995170"/>
            <wp:effectExtent l="0" t="0" r="0" b="5080"/>
            <wp:docPr id="1797693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932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EF8E" w14:textId="66E1A362" w:rsidR="00D87F81" w:rsidRDefault="00CE51B9" w:rsidP="00CE51B9">
      <w:pPr>
        <w:pStyle w:val="Caption"/>
        <w:jc w:val="center"/>
      </w:pPr>
      <w:bookmarkStart w:id="5" w:name="_Toc137419226"/>
      <w:r>
        <w:t xml:space="preserve">Screenshot </w:t>
      </w:r>
      <w:fldSimple w:instr=" SEQ Screenshot \* ARABIC ">
        <w:r w:rsidR="00E30287">
          <w:rPr>
            <w:noProof/>
          </w:rPr>
          <w:t>2</w:t>
        </w:r>
      </w:fldSimple>
      <w:r>
        <w:t xml:space="preserve"> Kind package </w:t>
      </w:r>
      <w:proofErr w:type="gramStart"/>
      <w:r>
        <w:t>installed</w:t>
      </w:r>
      <w:bookmarkEnd w:id="5"/>
      <w:proofErr w:type="gramEnd"/>
    </w:p>
    <w:p w14:paraId="48EB06AD" w14:textId="77777777" w:rsidR="00D87F81" w:rsidRDefault="00D87F81" w:rsidP="00D87F81">
      <w:pPr>
        <w:jc w:val="center"/>
      </w:pPr>
    </w:p>
    <w:p w14:paraId="43847005" w14:textId="77777777" w:rsidR="00CE51B9" w:rsidRDefault="00CE51B9" w:rsidP="00D87F81">
      <w:pPr>
        <w:jc w:val="center"/>
      </w:pPr>
    </w:p>
    <w:p w14:paraId="3C0D1850" w14:textId="77777777" w:rsidR="00343792" w:rsidRDefault="00343792" w:rsidP="00D87F81">
      <w:pPr>
        <w:jc w:val="center"/>
      </w:pPr>
    </w:p>
    <w:p w14:paraId="222EDF5E" w14:textId="77777777" w:rsidR="00343792" w:rsidRDefault="00343792" w:rsidP="00D87F81">
      <w:pPr>
        <w:jc w:val="center"/>
      </w:pPr>
    </w:p>
    <w:p w14:paraId="3C7E0305" w14:textId="0A818AA2" w:rsidR="00CE51B9" w:rsidRDefault="00CE51B9" w:rsidP="00CE51B9">
      <w:pPr>
        <w:pStyle w:val="Heading2"/>
      </w:pPr>
      <w:bookmarkStart w:id="6" w:name="_Toc137419300"/>
      <w:r w:rsidRPr="00B31004">
        <w:lastRenderedPageBreak/>
        <w:t>Step</w:t>
      </w:r>
      <w:r>
        <w:t xml:space="preserve"> 3</w:t>
      </w:r>
      <w:r w:rsidRPr="00B31004">
        <w:t>:</w:t>
      </w:r>
      <w:r>
        <w:t xml:space="preserve"> </w:t>
      </w:r>
      <w:r w:rsidRPr="00CE51B9">
        <w:t xml:space="preserve">Install </w:t>
      </w:r>
      <w:proofErr w:type="spellStart"/>
      <w:r w:rsidRPr="00CE51B9">
        <w:t>kubectl</w:t>
      </w:r>
      <w:proofErr w:type="spellEnd"/>
      <w:r w:rsidRPr="00CE51B9">
        <w:t xml:space="preserve"> – important! It should match cluster version </w:t>
      </w:r>
      <w:proofErr w:type="gramStart"/>
      <w:r w:rsidRPr="00CE51B9">
        <w:t>1.21</w:t>
      </w:r>
      <w:bookmarkEnd w:id="6"/>
      <w:proofErr w:type="gramEnd"/>
    </w:p>
    <w:p w14:paraId="4E9C363C" w14:textId="77777777" w:rsidR="00CE51B9" w:rsidRDefault="00CE51B9" w:rsidP="00CE51B9"/>
    <w:p w14:paraId="72187479" w14:textId="77777777" w:rsidR="00CE51B9" w:rsidRDefault="00CE51B9" w:rsidP="00CE51B9">
      <w:pPr>
        <w:keepNext/>
        <w:jc w:val="center"/>
      </w:pPr>
      <w:r w:rsidRPr="00CE51B9">
        <w:drawing>
          <wp:inline distT="0" distB="0" distL="0" distR="0" wp14:anchorId="72552AB6" wp14:editId="06EDBCC4">
            <wp:extent cx="6310630" cy="3070860"/>
            <wp:effectExtent l="0" t="0" r="0" b="0"/>
            <wp:docPr id="1354096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9626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3E65" w14:textId="5713D1FC" w:rsidR="00CE51B9" w:rsidRDefault="00CE51B9" w:rsidP="00CE51B9">
      <w:pPr>
        <w:pStyle w:val="Caption"/>
        <w:jc w:val="center"/>
      </w:pPr>
      <w:bookmarkStart w:id="7" w:name="_Toc137419227"/>
      <w:r>
        <w:t xml:space="preserve">Screenshot </w:t>
      </w:r>
      <w:fldSimple w:instr=" SEQ Screenshot \* ARABIC ">
        <w:r w:rsidR="00E30287">
          <w:rPr>
            <w:noProof/>
          </w:rPr>
          <w:t>3</w:t>
        </w:r>
      </w:fldSimple>
      <w:r>
        <w:t xml:space="preserve"> download </w:t>
      </w:r>
      <w:proofErr w:type="gramStart"/>
      <w:r>
        <w:t>link</w:t>
      </w:r>
      <w:bookmarkEnd w:id="7"/>
      <w:proofErr w:type="gramEnd"/>
    </w:p>
    <w:p w14:paraId="4D54F7B5" w14:textId="77777777" w:rsidR="00CE51B9" w:rsidRDefault="00CE51B9" w:rsidP="00CE51B9">
      <w:pPr>
        <w:pStyle w:val="Caption"/>
        <w:jc w:val="center"/>
      </w:pPr>
    </w:p>
    <w:p w14:paraId="08FCB800" w14:textId="77777777" w:rsidR="00CE51B9" w:rsidRDefault="00CE51B9" w:rsidP="00CE51B9">
      <w:pPr>
        <w:pStyle w:val="Caption"/>
        <w:keepNext/>
        <w:jc w:val="center"/>
      </w:pPr>
      <w:r w:rsidRPr="00CE51B9">
        <w:drawing>
          <wp:inline distT="0" distB="0" distL="0" distR="0" wp14:anchorId="0A671C93" wp14:editId="2756970C">
            <wp:extent cx="6310630" cy="1538605"/>
            <wp:effectExtent l="0" t="0" r="0" b="4445"/>
            <wp:docPr id="320433736" name="Picture 1" descr="A picture containing text, software, multimedia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33736" name="Picture 1" descr="A picture containing text, software, multimedia software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6BC4" w14:textId="769D4F96" w:rsidR="00CE51B9" w:rsidRDefault="00CE51B9" w:rsidP="00CE51B9">
      <w:pPr>
        <w:pStyle w:val="Caption"/>
        <w:jc w:val="center"/>
      </w:pPr>
      <w:bookmarkStart w:id="8" w:name="_Toc137419228"/>
      <w:r>
        <w:t xml:space="preserve">Screenshot </w:t>
      </w:r>
      <w:fldSimple w:instr=" SEQ Screenshot \* ARABIC ">
        <w:r w:rsidR="00E30287">
          <w:rPr>
            <w:noProof/>
          </w:rPr>
          <w:t>4</w:t>
        </w:r>
      </w:fldSimple>
      <w:r>
        <w:t xml:space="preserve"> </w:t>
      </w:r>
      <w:proofErr w:type="spellStart"/>
      <w:r>
        <w:t>Kubectl</w:t>
      </w:r>
      <w:proofErr w:type="spellEnd"/>
      <w:r>
        <w:t xml:space="preserve"> was </w:t>
      </w:r>
      <w:proofErr w:type="gramStart"/>
      <w:r>
        <w:t>created</w:t>
      </w:r>
      <w:proofErr w:type="gramEnd"/>
      <w:r>
        <w:t xml:space="preserve"> and version was found</w:t>
      </w:r>
      <w:bookmarkEnd w:id="8"/>
    </w:p>
    <w:p w14:paraId="718B4BA3" w14:textId="77777777" w:rsidR="00CE51B9" w:rsidRPr="00CE51B9" w:rsidRDefault="00CE51B9" w:rsidP="00CE51B9"/>
    <w:p w14:paraId="7819112F" w14:textId="77777777" w:rsidR="00CE51B9" w:rsidRPr="00CE51B9" w:rsidRDefault="00CE51B9" w:rsidP="00CE51B9"/>
    <w:p w14:paraId="6545C418" w14:textId="77777777" w:rsidR="00CE51B9" w:rsidRPr="00CE51B9" w:rsidRDefault="00CE51B9" w:rsidP="00CE51B9"/>
    <w:p w14:paraId="270BD960" w14:textId="77777777" w:rsidR="00CE51B9" w:rsidRPr="00CE51B9" w:rsidRDefault="00CE51B9" w:rsidP="00CE51B9"/>
    <w:p w14:paraId="4B1BC64F" w14:textId="77777777" w:rsidR="00CE51B9" w:rsidRDefault="00CE51B9" w:rsidP="00CE51B9">
      <w:pPr>
        <w:rPr>
          <w:iCs/>
          <w:color w:val="auto"/>
          <w:sz w:val="18"/>
          <w:szCs w:val="18"/>
        </w:rPr>
      </w:pPr>
    </w:p>
    <w:p w14:paraId="545AC198" w14:textId="77777777" w:rsidR="00CE51B9" w:rsidRDefault="00CE51B9" w:rsidP="00CE51B9">
      <w:pPr>
        <w:rPr>
          <w:iCs/>
          <w:color w:val="auto"/>
          <w:sz w:val="18"/>
          <w:szCs w:val="18"/>
        </w:rPr>
      </w:pPr>
    </w:p>
    <w:p w14:paraId="36CDD2AE" w14:textId="7573E28B" w:rsidR="00CE51B9" w:rsidRDefault="00CE51B9" w:rsidP="00CE51B9">
      <w:pPr>
        <w:pStyle w:val="Heading1"/>
      </w:pPr>
      <w:bookmarkStart w:id="9" w:name="_Toc137419301"/>
      <w:r w:rsidRPr="00CE51B9">
        <w:lastRenderedPageBreak/>
        <w:t xml:space="preserve">Create Cluster Description and </w:t>
      </w:r>
      <w:r w:rsidRPr="00CE51B9">
        <w:br/>
        <w:t>Deploy Cluster</w:t>
      </w:r>
      <w:bookmarkEnd w:id="9"/>
    </w:p>
    <w:p w14:paraId="4F93E1EA" w14:textId="77777777" w:rsidR="00343792" w:rsidRDefault="00343792" w:rsidP="00343792"/>
    <w:p w14:paraId="2330377A" w14:textId="77777777" w:rsidR="00343792" w:rsidRPr="00343792" w:rsidRDefault="00343792" w:rsidP="00343792"/>
    <w:p w14:paraId="111840A5" w14:textId="5D25AB60" w:rsidR="00CE51B9" w:rsidRDefault="00CE51B9" w:rsidP="00CE51B9">
      <w:pPr>
        <w:pStyle w:val="Heading2"/>
      </w:pPr>
      <w:bookmarkStart w:id="10" w:name="_Toc137419302"/>
      <w:r w:rsidRPr="00B31004">
        <w:t xml:space="preserve">Step1: </w:t>
      </w:r>
      <w:r w:rsidR="00C44835" w:rsidRPr="00C44835">
        <w:t xml:space="preserve">Create a config file for the kind </w:t>
      </w:r>
      <w:proofErr w:type="gramStart"/>
      <w:r w:rsidR="00C44835" w:rsidRPr="00C44835">
        <w:t>cluster</w:t>
      </w:r>
      <w:bookmarkEnd w:id="10"/>
      <w:proofErr w:type="gramEnd"/>
    </w:p>
    <w:p w14:paraId="22E3B928" w14:textId="77777777" w:rsidR="00C44835" w:rsidRDefault="00C44835" w:rsidP="00C44835">
      <w:pPr>
        <w:keepNext/>
        <w:jc w:val="center"/>
      </w:pPr>
      <w:r w:rsidRPr="00C44835">
        <w:drawing>
          <wp:inline distT="0" distB="0" distL="0" distR="0" wp14:anchorId="390D38C5" wp14:editId="2B049CD1">
            <wp:extent cx="6310630" cy="1296035"/>
            <wp:effectExtent l="0" t="0" r="0" b="0"/>
            <wp:docPr id="2071822528" name="Picture 1" descr="A picture containing text, software, screenshot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22528" name="Picture 1" descr="A picture containing text, software, screenshot, multimedia softwa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DD11" w14:textId="0110FF99" w:rsidR="00CE51B9" w:rsidRDefault="00C44835" w:rsidP="00C44835">
      <w:pPr>
        <w:pStyle w:val="Caption"/>
        <w:jc w:val="center"/>
      </w:pPr>
      <w:bookmarkStart w:id="11" w:name="_Toc137419229"/>
      <w:r>
        <w:t xml:space="preserve">Screenshot </w:t>
      </w:r>
      <w:fldSimple w:instr=" SEQ Screenshot \* ARABIC ">
        <w:r w:rsidR="00E30287">
          <w:rPr>
            <w:noProof/>
          </w:rPr>
          <w:t>5</w:t>
        </w:r>
      </w:fldSimple>
      <w:r>
        <w:t xml:space="preserve"> Config file was created.</w:t>
      </w:r>
      <w:bookmarkEnd w:id="11"/>
    </w:p>
    <w:p w14:paraId="4378C184" w14:textId="77777777" w:rsidR="00343792" w:rsidRDefault="00343792" w:rsidP="00C44835">
      <w:pPr>
        <w:pStyle w:val="Caption"/>
        <w:jc w:val="center"/>
      </w:pPr>
    </w:p>
    <w:p w14:paraId="6E57B67C" w14:textId="77777777" w:rsidR="00343792" w:rsidRPr="00CE51B9" w:rsidRDefault="00343792" w:rsidP="00C44835">
      <w:pPr>
        <w:pStyle w:val="Caption"/>
        <w:jc w:val="center"/>
      </w:pPr>
    </w:p>
    <w:p w14:paraId="4946AEB5" w14:textId="1638891F" w:rsidR="00CE51B9" w:rsidRDefault="00CE51B9" w:rsidP="00CE51B9">
      <w:pPr>
        <w:pStyle w:val="Heading2"/>
      </w:pPr>
      <w:bookmarkStart w:id="12" w:name="_Toc137419303"/>
      <w:r w:rsidRPr="00B31004">
        <w:t>Step</w:t>
      </w:r>
      <w:r w:rsidR="00C44835">
        <w:t xml:space="preserve"> </w:t>
      </w:r>
      <w:r>
        <w:t>2</w:t>
      </w:r>
      <w:r w:rsidRPr="00B31004">
        <w:t>:</w:t>
      </w:r>
      <w:r w:rsidR="00C44835">
        <w:t xml:space="preserve"> </w:t>
      </w:r>
      <w:r w:rsidR="00C44835" w:rsidRPr="00C44835">
        <w:t xml:space="preserve">Create the </w:t>
      </w:r>
      <w:proofErr w:type="gramStart"/>
      <w:r w:rsidR="00C44835" w:rsidRPr="00C44835">
        <w:t>cluster</w:t>
      </w:r>
      <w:bookmarkEnd w:id="12"/>
      <w:proofErr w:type="gramEnd"/>
    </w:p>
    <w:p w14:paraId="76729E11" w14:textId="77777777" w:rsidR="00C44835" w:rsidRDefault="00C44835" w:rsidP="00C44835">
      <w:pPr>
        <w:keepNext/>
      </w:pPr>
      <w:r w:rsidRPr="00C44835">
        <w:drawing>
          <wp:inline distT="0" distB="0" distL="0" distR="0" wp14:anchorId="4D0CF962" wp14:editId="26639285">
            <wp:extent cx="6310630" cy="1851025"/>
            <wp:effectExtent l="0" t="0" r="0" b="0"/>
            <wp:docPr id="842848515" name="Picture 1" descr="A picture containing text, software, computer icon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48515" name="Picture 1" descr="A picture containing text, software, computer icon, multimedia softw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3125" w14:textId="6D1C5F41" w:rsidR="00C44835" w:rsidRDefault="00C44835" w:rsidP="00C44835">
      <w:pPr>
        <w:pStyle w:val="Caption"/>
      </w:pPr>
      <w:bookmarkStart w:id="13" w:name="_Toc137419230"/>
      <w:r>
        <w:t xml:space="preserve">Screenshot </w:t>
      </w:r>
      <w:fldSimple w:instr=" SEQ Screenshot \* ARABIC ">
        <w:r w:rsidR="00E30287">
          <w:rPr>
            <w:noProof/>
          </w:rPr>
          <w:t>6</w:t>
        </w:r>
      </w:fldSimple>
      <w:r>
        <w:t xml:space="preserve"> Cluster was </w:t>
      </w:r>
      <w:proofErr w:type="gramStart"/>
      <w:r>
        <w:t>created</w:t>
      </w:r>
      <w:bookmarkEnd w:id="13"/>
      <w:proofErr w:type="gramEnd"/>
    </w:p>
    <w:p w14:paraId="10B0DFD3" w14:textId="1C1853C0" w:rsidR="00C44835" w:rsidRDefault="00C44835" w:rsidP="00C44835">
      <w:pPr>
        <w:pStyle w:val="Heading1"/>
      </w:pPr>
      <w:bookmarkStart w:id="14" w:name="_Toc137419304"/>
      <w:r w:rsidRPr="00C44835">
        <w:lastRenderedPageBreak/>
        <w:t>Deploy our first application</w:t>
      </w:r>
      <w:bookmarkEnd w:id="14"/>
    </w:p>
    <w:p w14:paraId="6C874A57" w14:textId="2BD19699" w:rsidR="00C44835" w:rsidRDefault="00C44835" w:rsidP="00C44835">
      <w:pPr>
        <w:pStyle w:val="Heading2"/>
      </w:pPr>
      <w:bookmarkStart w:id="15" w:name="_Toc137419305"/>
      <w:r w:rsidRPr="00B31004">
        <w:t xml:space="preserve">Step1: </w:t>
      </w:r>
      <w:r>
        <w:t xml:space="preserve">Deploy nginx </w:t>
      </w:r>
      <w:proofErr w:type="gramStart"/>
      <w:r>
        <w:t>application</w:t>
      </w:r>
      <w:bookmarkEnd w:id="15"/>
      <w:proofErr w:type="gramEnd"/>
    </w:p>
    <w:p w14:paraId="2737E9E9" w14:textId="77777777" w:rsidR="00471D00" w:rsidRDefault="00471D00" w:rsidP="00471D00">
      <w:pPr>
        <w:keepNext/>
        <w:jc w:val="center"/>
      </w:pPr>
      <w:r w:rsidRPr="00471D00">
        <w:drawing>
          <wp:inline distT="0" distB="0" distL="0" distR="0" wp14:anchorId="646F7E06" wp14:editId="59691EF6">
            <wp:extent cx="4356274" cy="468823"/>
            <wp:effectExtent l="0" t="0" r="6350" b="7620"/>
            <wp:docPr id="70521913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19133" name="Picture 1" descr="A screen shot of a computer program&#10;&#10;Description automatically generated with low confidence"/>
                    <pic:cNvPicPr/>
                  </pic:nvPicPr>
                  <pic:blipFill rotWithShape="1">
                    <a:blip r:embed="rId17"/>
                    <a:srcRect t="49375" r="30953" b="21800"/>
                    <a:stretch/>
                  </pic:blipFill>
                  <pic:spPr bwMode="auto">
                    <a:xfrm>
                      <a:off x="0" y="0"/>
                      <a:ext cx="4357315" cy="46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2778C" w14:textId="27D95F31" w:rsidR="00C44835" w:rsidRPr="00C44835" w:rsidRDefault="00471D00" w:rsidP="00471D00">
      <w:pPr>
        <w:pStyle w:val="Caption"/>
        <w:jc w:val="center"/>
      </w:pPr>
      <w:bookmarkStart w:id="16" w:name="_Toc137419231"/>
      <w:r>
        <w:t xml:space="preserve">Screenshot </w:t>
      </w:r>
      <w:fldSimple w:instr=" SEQ Screenshot \* ARABIC ">
        <w:r w:rsidR="00E30287">
          <w:rPr>
            <w:noProof/>
          </w:rPr>
          <w:t>7</w:t>
        </w:r>
      </w:fldSimple>
      <w:r>
        <w:t xml:space="preserve"> pod nginx </w:t>
      </w:r>
      <w:proofErr w:type="gramStart"/>
      <w:r>
        <w:t>created</w:t>
      </w:r>
      <w:bookmarkEnd w:id="16"/>
      <w:proofErr w:type="gramEnd"/>
    </w:p>
    <w:p w14:paraId="37A93211" w14:textId="03542C7C" w:rsidR="00CE51B9" w:rsidRDefault="00CE51B9" w:rsidP="00CE51B9">
      <w:pPr>
        <w:pStyle w:val="Heading2"/>
      </w:pPr>
      <w:bookmarkStart w:id="17" w:name="_Toc137419306"/>
      <w:r w:rsidRPr="00B31004">
        <w:t>Step</w:t>
      </w:r>
      <w:r>
        <w:t>2</w:t>
      </w:r>
      <w:r w:rsidRPr="00B31004">
        <w:t>:</w:t>
      </w:r>
      <w:r w:rsidR="00C44835">
        <w:t xml:space="preserve"> List the </w:t>
      </w:r>
      <w:proofErr w:type="gramStart"/>
      <w:r w:rsidR="00C44835">
        <w:t>pods</w:t>
      </w:r>
      <w:bookmarkEnd w:id="17"/>
      <w:proofErr w:type="gramEnd"/>
    </w:p>
    <w:p w14:paraId="56688D39" w14:textId="77777777" w:rsidR="00471D00" w:rsidRDefault="00471D00" w:rsidP="00471D00">
      <w:pPr>
        <w:keepNext/>
        <w:jc w:val="center"/>
      </w:pPr>
      <w:r w:rsidRPr="00471D00">
        <w:drawing>
          <wp:inline distT="0" distB="0" distL="0" distR="0" wp14:anchorId="5AB9894E" wp14:editId="62F607C6">
            <wp:extent cx="6310630" cy="1626870"/>
            <wp:effectExtent l="0" t="0" r="0" b="0"/>
            <wp:docPr id="188313983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39836" name="Picture 1" descr="A screen shot of a computer pro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9069" w14:textId="118237C7" w:rsidR="00C44835" w:rsidRDefault="00471D00" w:rsidP="00343792">
      <w:pPr>
        <w:pStyle w:val="Caption"/>
        <w:jc w:val="center"/>
      </w:pPr>
      <w:bookmarkStart w:id="18" w:name="_Toc137419232"/>
      <w:r>
        <w:t xml:space="preserve">Screenshot </w:t>
      </w:r>
      <w:fldSimple w:instr=" SEQ Screenshot \* ARABIC ">
        <w:r w:rsidR="00E30287">
          <w:rPr>
            <w:noProof/>
          </w:rPr>
          <w:t>8</w:t>
        </w:r>
      </w:fldSimple>
      <w:r>
        <w:t xml:space="preserve"> Listing the </w:t>
      </w:r>
      <w:proofErr w:type="gramStart"/>
      <w:r>
        <w:t>pods</w:t>
      </w:r>
      <w:bookmarkEnd w:id="18"/>
      <w:proofErr w:type="gramEnd"/>
    </w:p>
    <w:p w14:paraId="56493534" w14:textId="77777777" w:rsidR="00C44835" w:rsidRDefault="00C44835" w:rsidP="00C44835"/>
    <w:p w14:paraId="5A31565F" w14:textId="0699E6AE" w:rsidR="00C44835" w:rsidRDefault="00C44835" w:rsidP="00C44835">
      <w:r>
        <w:t xml:space="preserve">What are pods? </w:t>
      </w:r>
      <w:sdt>
        <w:sdtPr>
          <w:id w:val="-1855341692"/>
          <w:citation/>
        </w:sdtPr>
        <w:sdtContent>
          <w:r>
            <w:fldChar w:fldCharType="begin"/>
          </w:r>
          <w:r>
            <w:rPr>
              <w:lang w:val="en-CA"/>
            </w:rPr>
            <w:instrText xml:space="preserve"> CITATION Wha1 \l 4105 </w:instrText>
          </w:r>
          <w:r>
            <w:fldChar w:fldCharType="separate"/>
          </w:r>
          <w:r w:rsidR="00343792" w:rsidRPr="00343792">
            <w:rPr>
              <w:noProof/>
              <w:lang w:val="en-CA"/>
            </w:rPr>
            <w:t>(What are Kubernetes pods, n.d.)</w:t>
          </w:r>
          <w:r>
            <w:fldChar w:fldCharType="end"/>
          </w:r>
        </w:sdtContent>
      </w:sdt>
    </w:p>
    <w:p w14:paraId="183C3984" w14:textId="5197BC9C" w:rsidR="00471D00" w:rsidRDefault="00C44835" w:rsidP="00C44835">
      <w:r w:rsidRPr="00C44835">
        <w:t>A pod is the smallest execution unit in Kubernetes. A pod encapsulates one or more applications. Pods are ephemeral by nature, if a pod (or the node it executes on) fails, Kubernetes can automatically create a new replica of that pod to continue operations.</w:t>
      </w:r>
    </w:p>
    <w:p w14:paraId="6AF05E2D" w14:textId="120795DE" w:rsidR="00471D00" w:rsidRDefault="00471D00" w:rsidP="00471D00">
      <w:pPr>
        <w:pStyle w:val="Heading2"/>
      </w:pPr>
      <w:bookmarkStart w:id="19" w:name="_Toc137419307"/>
      <w:r w:rsidRPr="00B31004">
        <w:t>Step</w:t>
      </w:r>
      <w:r>
        <w:t xml:space="preserve"> 3</w:t>
      </w:r>
      <w:r w:rsidRPr="00B31004">
        <w:t>:</w:t>
      </w:r>
      <w:r>
        <w:t xml:space="preserve"> Expose Your </w:t>
      </w:r>
      <w:proofErr w:type="gramStart"/>
      <w:r>
        <w:t>application</w:t>
      </w:r>
      <w:bookmarkEnd w:id="19"/>
      <w:proofErr w:type="gramEnd"/>
    </w:p>
    <w:p w14:paraId="66F2FAE4" w14:textId="77777777" w:rsidR="00471D00" w:rsidRDefault="00471D00" w:rsidP="00471D00">
      <w:pPr>
        <w:keepNext/>
        <w:jc w:val="center"/>
      </w:pPr>
      <w:r w:rsidRPr="00471D00">
        <w:drawing>
          <wp:inline distT="0" distB="0" distL="0" distR="0" wp14:anchorId="1E93AC06" wp14:editId="223B26D1">
            <wp:extent cx="5380186" cy="457240"/>
            <wp:effectExtent l="0" t="0" r="0" b="0"/>
            <wp:docPr id="43699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925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3A03" w14:textId="3299B29E" w:rsidR="00471D00" w:rsidRDefault="00471D00" w:rsidP="00471D00">
      <w:pPr>
        <w:pStyle w:val="Caption"/>
        <w:jc w:val="center"/>
      </w:pPr>
      <w:bookmarkStart w:id="20" w:name="_Toc137419233"/>
      <w:r>
        <w:t xml:space="preserve">Screenshot </w:t>
      </w:r>
      <w:fldSimple w:instr=" SEQ Screenshot \* ARABIC ">
        <w:r w:rsidR="00E30287">
          <w:rPr>
            <w:noProof/>
          </w:rPr>
          <w:t>9</w:t>
        </w:r>
      </w:fldSimple>
      <w:r>
        <w:t xml:space="preserve"> Application was </w:t>
      </w:r>
      <w:proofErr w:type="gramStart"/>
      <w:r>
        <w:t>exposed</w:t>
      </w:r>
      <w:bookmarkEnd w:id="20"/>
      <w:proofErr w:type="gramEnd"/>
    </w:p>
    <w:p w14:paraId="70077166" w14:textId="792FAAD3" w:rsidR="00471D00" w:rsidRDefault="00471D00" w:rsidP="00471D00">
      <w:pPr>
        <w:pStyle w:val="Heading2"/>
      </w:pPr>
      <w:bookmarkStart w:id="21" w:name="_Toc137419308"/>
      <w:r w:rsidRPr="00B31004">
        <w:t>Step</w:t>
      </w:r>
      <w:r>
        <w:t xml:space="preserve"> 4</w:t>
      </w:r>
      <w:r w:rsidRPr="00B31004">
        <w:t>:</w:t>
      </w:r>
      <w:r>
        <w:t xml:space="preserve"> List Services</w:t>
      </w:r>
      <w:bookmarkEnd w:id="21"/>
    </w:p>
    <w:p w14:paraId="267079FA" w14:textId="77777777" w:rsidR="00471D00" w:rsidRDefault="00471D00" w:rsidP="00471D00">
      <w:pPr>
        <w:keepNext/>
        <w:jc w:val="center"/>
      </w:pPr>
      <w:r w:rsidRPr="00471D00">
        <w:drawing>
          <wp:inline distT="0" distB="0" distL="0" distR="0" wp14:anchorId="42FF36D6" wp14:editId="2E5589FC">
            <wp:extent cx="6310630" cy="798830"/>
            <wp:effectExtent l="0" t="0" r="0" b="1270"/>
            <wp:docPr id="162095593" name="Picture 1" descr="A picture containing text, software, multimedia softwar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5593" name="Picture 1" descr="A picture containing text, software, multimedia software, computer ic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6CEC" w14:textId="6E13FBF4" w:rsidR="00471D00" w:rsidRDefault="00471D00" w:rsidP="00471D00">
      <w:pPr>
        <w:pStyle w:val="Caption"/>
        <w:jc w:val="center"/>
      </w:pPr>
      <w:bookmarkStart w:id="22" w:name="_Toc137419234"/>
      <w:r>
        <w:t xml:space="preserve">Screenshot </w:t>
      </w:r>
      <w:fldSimple w:instr=" SEQ Screenshot \* ARABIC ">
        <w:r w:rsidR="00E30287">
          <w:rPr>
            <w:noProof/>
          </w:rPr>
          <w:t>10</w:t>
        </w:r>
      </w:fldSimple>
      <w:r>
        <w:t xml:space="preserve"> Services were </w:t>
      </w:r>
      <w:proofErr w:type="gramStart"/>
      <w:r>
        <w:t>listed</w:t>
      </w:r>
      <w:bookmarkEnd w:id="22"/>
      <w:proofErr w:type="gramEnd"/>
    </w:p>
    <w:p w14:paraId="5AE9A721" w14:textId="77777777" w:rsidR="00471D00" w:rsidRDefault="00471D00" w:rsidP="00343792">
      <w:pPr>
        <w:pStyle w:val="Caption"/>
      </w:pPr>
    </w:p>
    <w:p w14:paraId="7D9E9093" w14:textId="75E7DA03" w:rsidR="00471D00" w:rsidRPr="00343792" w:rsidRDefault="00471D00" w:rsidP="00343792">
      <w:pPr>
        <w:pStyle w:val="Caption"/>
        <w:spacing w:line="276" w:lineRule="auto"/>
        <w:rPr>
          <w:b/>
          <w:bCs/>
          <w:sz w:val="24"/>
          <w:szCs w:val="24"/>
        </w:rPr>
      </w:pPr>
      <w:r w:rsidRPr="00343792">
        <w:rPr>
          <w:b/>
          <w:bCs/>
          <w:sz w:val="24"/>
          <w:szCs w:val="24"/>
        </w:rPr>
        <w:t>What are Services?</w:t>
      </w:r>
    </w:p>
    <w:p w14:paraId="36B246DF" w14:textId="69F2C792" w:rsidR="00471D00" w:rsidRPr="00343792" w:rsidRDefault="00471D00" w:rsidP="00343792">
      <w:pPr>
        <w:pStyle w:val="Caption"/>
        <w:spacing w:line="276" w:lineRule="auto"/>
        <w:rPr>
          <w:sz w:val="24"/>
          <w:szCs w:val="24"/>
        </w:rPr>
      </w:pPr>
      <w:r w:rsidRPr="00343792">
        <w:rPr>
          <w:sz w:val="24"/>
          <w:szCs w:val="24"/>
        </w:rPr>
        <w:t xml:space="preserve">A Kubernetes service defines a logical set of pods and a policy for accessing them. It acts as a stable network endpoint (usually with a cluster IP address) that represents a group of pods providing the same </w:t>
      </w:r>
      <w:proofErr w:type="gramStart"/>
      <w:r w:rsidRPr="00343792">
        <w:rPr>
          <w:sz w:val="24"/>
          <w:szCs w:val="24"/>
        </w:rPr>
        <w:t>functionality</w:t>
      </w:r>
      <w:proofErr w:type="gramEnd"/>
    </w:p>
    <w:p w14:paraId="6EF638D2" w14:textId="73A57492" w:rsidR="00471D00" w:rsidRDefault="00471D00" w:rsidP="00471D00">
      <w:pPr>
        <w:pStyle w:val="Heading1"/>
      </w:pPr>
      <w:bookmarkStart w:id="23" w:name="_Toc137419309"/>
      <w:r w:rsidRPr="00471D00">
        <w:lastRenderedPageBreak/>
        <w:t>Access the application, Scale the pods, Get more information on running pods and nodes, create a deploy a new version</w:t>
      </w:r>
      <w:bookmarkEnd w:id="23"/>
    </w:p>
    <w:p w14:paraId="76EEB73D" w14:textId="6109F051" w:rsidR="00471D00" w:rsidRDefault="00471D00" w:rsidP="00471D00">
      <w:pPr>
        <w:pStyle w:val="Heading2"/>
      </w:pPr>
      <w:bookmarkStart w:id="24" w:name="_Toc137419310"/>
      <w:r w:rsidRPr="00B31004">
        <w:t xml:space="preserve">Step1: </w:t>
      </w:r>
      <w:r w:rsidRPr="00471D00">
        <w:t xml:space="preserve">Run docker inspect to retrieve container </w:t>
      </w:r>
      <w:proofErr w:type="gramStart"/>
      <w:r w:rsidRPr="00471D00">
        <w:t>IP</w:t>
      </w:r>
      <w:bookmarkEnd w:id="24"/>
      <w:proofErr w:type="gramEnd"/>
    </w:p>
    <w:p w14:paraId="69E87F82" w14:textId="77777777" w:rsidR="00565EF2" w:rsidRDefault="00565EF2" w:rsidP="00565EF2">
      <w:pPr>
        <w:pStyle w:val="Caption"/>
        <w:keepNext/>
        <w:jc w:val="center"/>
      </w:pPr>
      <w:r w:rsidRPr="00565EF2">
        <w:drawing>
          <wp:inline distT="0" distB="0" distL="0" distR="0" wp14:anchorId="64C49ECA" wp14:editId="0993E37D">
            <wp:extent cx="6310630" cy="1530985"/>
            <wp:effectExtent l="0" t="0" r="0" b="0"/>
            <wp:docPr id="1253353325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53325" name="Picture 1" descr="A screen 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0785" w14:textId="6D4D9345" w:rsidR="00565EF2" w:rsidRDefault="00565EF2" w:rsidP="00565EF2">
      <w:pPr>
        <w:pStyle w:val="Caption"/>
        <w:jc w:val="center"/>
      </w:pPr>
      <w:bookmarkStart w:id="25" w:name="_Toc137419235"/>
      <w:r>
        <w:t xml:space="preserve">Screenshot </w:t>
      </w:r>
      <w:fldSimple w:instr=" SEQ Screenshot \* ARABIC ">
        <w:r w:rsidR="00E30287">
          <w:rPr>
            <w:noProof/>
          </w:rPr>
          <w:t>11</w:t>
        </w:r>
      </w:fldSimple>
      <w:r>
        <w:t xml:space="preserve"> Container id was found and docker inspect was </w:t>
      </w:r>
      <w:proofErr w:type="gramStart"/>
      <w:r>
        <w:t>executed</w:t>
      </w:r>
      <w:bookmarkEnd w:id="25"/>
      <w:proofErr w:type="gramEnd"/>
    </w:p>
    <w:p w14:paraId="2F829412" w14:textId="77777777" w:rsidR="00565EF2" w:rsidRDefault="00565EF2" w:rsidP="00565EF2">
      <w:pPr>
        <w:pStyle w:val="Caption"/>
        <w:jc w:val="center"/>
      </w:pPr>
    </w:p>
    <w:p w14:paraId="5DC6BCC1" w14:textId="70A5C158" w:rsidR="00565EF2" w:rsidRDefault="00565EF2" w:rsidP="00565EF2">
      <w:pPr>
        <w:pStyle w:val="Caption"/>
        <w:jc w:val="center"/>
      </w:pPr>
      <w:r w:rsidRPr="00565EF2">
        <w:drawing>
          <wp:inline distT="0" distB="0" distL="0" distR="0" wp14:anchorId="21F74408" wp14:editId="25F9B283">
            <wp:extent cx="3033023" cy="1196444"/>
            <wp:effectExtent l="0" t="0" r="0" b="3810"/>
            <wp:docPr id="745660847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60847" name="Picture 1" descr="A screen shot of a computer cod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5983" w14:textId="77777777" w:rsidR="00565EF2" w:rsidRDefault="00565EF2" w:rsidP="00565EF2">
      <w:pPr>
        <w:pStyle w:val="Caption"/>
        <w:jc w:val="center"/>
      </w:pPr>
    </w:p>
    <w:p w14:paraId="2378DE55" w14:textId="1E5B261D" w:rsidR="00471D00" w:rsidRDefault="00565EF2" w:rsidP="00565EF2">
      <w:pPr>
        <w:pStyle w:val="Caption"/>
        <w:jc w:val="center"/>
      </w:pPr>
      <w:bookmarkStart w:id="26" w:name="_Toc137419236"/>
      <w:r>
        <w:t xml:space="preserve">Screenshot </w:t>
      </w:r>
      <w:fldSimple w:instr=" SEQ Screenshot \* ARABIC ">
        <w:r w:rsidR="00E30287">
          <w:rPr>
            <w:noProof/>
          </w:rPr>
          <w:t>12</w:t>
        </w:r>
      </w:fldSimple>
      <w:r>
        <w:t xml:space="preserve"> Container IP was </w:t>
      </w:r>
      <w:proofErr w:type="gramStart"/>
      <w:r>
        <w:t>found</w:t>
      </w:r>
      <w:bookmarkEnd w:id="26"/>
      <w:proofErr w:type="gramEnd"/>
    </w:p>
    <w:p w14:paraId="563B4E42" w14:textId="77777777" w:rsidR="00565EF2" w:rsidRPr="00471D00" w:rsidRDefault="00565EF2" w:rsidP="00565EF2">
      <w:pPr>
        <w:pStyle w:val="Caption"/>
        <w:jc w:val="center"/>
        <w:rPr>
          <w:sz w:val="22"/>
          <w:szCs w:val="22"/>
        </w:rPr>
      </w:pPr>
    </w:p>
    <w:p w14:paraId="2349C99D" w14:textId="149DFEC3" w:rsidR="00CE51B9" w:rsidRDefault="00CE51B9" w:rsidP="00CE51B9">
      <w:pPr>
        <w:pStyle w:val="Heading2"/>
      </w:pPr>
      <w:bookmarkStart w:id="27" w:name="_Toc137419311"/>
      <w:r w:rsidRPr="00B31004">
        <w:t>Step</w:t>
      </w:r>
      <w:r w:rsidR="00471D00">
        <w:t xml:space="preserve"> </w:t>
      </w:r>
      <w:r>
        <w:t>2</w:t>
      </w:r>
      <w:r w:rsidRPr="00B31004">
        <w:t>:</w:t>
      </w:r>
      <w:r w:rsidR="00471D00">
        <w:t xml:space="preserve"> </w:t>
      </w:r>
      <w:r w:rsidR="00471D00" w:rsidRPr="00471D00">
        <w:t>Run ''</w:t>
      </w:r>
      <w:proofErr w:type="spellStart"/>
      <w:r w:rsidR="00471D00" w:rsidRPr="00471D00">
        <w:t>kubectl</w:t>
      </w:r>
      <w:proofErr w:type="spellEnd"/>
      <w:r w:rsidR="00471D00" w:rsidRPr="00471D00">
        <w:t xml:space="preserve"> get services" to retrieve the random port that port 80 is mapped </w:t>
      </w:r>
      <w:proofErr w:type="gramStart"/>
      <w:r w:rsidR="00471D00" w:rsidRPr="00471D00">
        <w:t>to</w:t>
      </w:r>
      <w:bookmarkEnd w:id="27"/>
      <w:proofErr w:type="gramEnd"/>
    </w:p>
    <w:p w14:paraId="67F8038B" w14:textId="77777777" w:rsidR="00343792" w:rsidRDefault="00343792" w:rsidP="00343792"/>
    <w:p w14:paraId="0E32558D" w14:textId="77777777" w:rsidR="00343792" w:rsidRDefault="00343792" w:rsidP="00343792">
      <w:pPr>
        <w:keepNext/>
        <w:jc w:val="center"/>
      </w:pPr>
      <w:r w:rsidRPr="00343792">
        <w:drawing>
          <wp:inline distT="0" distB="0" distL="0" distR="0" wp14:anchorId="01E97A35" wp14:editId="52B02CFD">
            <wp:extent cx="5243014" cy="1082134"/>
            <wp:effectExtent l="0" t="0" r="0" b="3810"/>
            <wp:docPr id="12800521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52185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C479" w14:textId="64CEE61C" w:rsidR="00343792" w:rsidRPr="00343792" w:rsidRDefault="00343792" w:rsidP="00343792">
      <w:pPr>
        <w:pStyle w:val="Caption"/>
        <w:jc w:val="center"/>
      </w:pPr>
      <w:bookmarkStart w:id="28" w:name="_Toc137419237"/>
      <w:r>
        <w:t xml:space="preserve">Screenshot </w:t>
      </w:r>
      <w:fldSimple w:instr=" SEQ Screenshot \* ARABIC ">
        <w:r w:rsidR="00E30287">
          <w:rPr>
            <w:noProof/>
          </w:rPr>
          <w:t>13</w:t>
        </w:r>
      </w:fldSimple>
      <w:r>
        <w:t xml:space="preserve"> Random port mapped to Port 80 was </w:t>
      </w:r>
      <w:proofErr w:type="gramStart"/>
      <w:r>
        <w:t>found</w:t>
      </w:r>
      <w:bookmarkEnd w:id="28"/>
      <w:proofErr w:type="gramEnd"/>
    </w:p>
    <w:p w14:paraId="124CEAED" w14:textId="77777777" w:rsidR="00471D00" w:rsidRDefault="00471D00" w:rsidP="00471D00"/>
    <w:p w14:paraId="642F88F5" w14:textId="77777777" w:rsidR="00471D00" w:rsidRPr="00471D00" w:rsidRDefault="00471D00" w:rsidP="00471D00"/>
    <w:p w14:paraId="60C84069" w14:textId="66D509C6" w:rsidR="00CE51B9" w:rsidRDefault="00CE51B9" w:rsidP="00CE51B9">
      <w:pPr>
        <w:pStyle w:val="Heading2"/>
      </w:pPr>
      <w:bookmarkStart w:id="29" w:name="_Toc137419312"/>
      <w:r w:rsidRPr="00B31004">
        <w:lastRenderedPageBreak/>
        <w:t>Step</w:t>
      </w:r>
      <w:r w:rsidR="00471D00">
        <w:t xml:space="preserve"> </w:t>
      </w:r>
      <w:proofErr w:type="gramStart"/>
      <w:r w:rsidR="00471D00">
        <w:t xml:space="preserve">3 </w:t>
      </w:r>
      <w:r w:rsidRPr="00B31004">
        <w:t>:</w:t>
      </w:r>
      <w:proofErr w:type="gramEnd"/>
      <w:r w:rsidR="00471D00">
        <w:t xml:space="preserve"> Curl</w:t>
      </w:r>
      <w:bookmarkEnd w:id="29"/>
    </w:p>
    <w:p w14:paraId="233E9F94" w14:textId="77777777" w:rsidR="00343792" w:rsidRDefault="00343792" w:rsidP="00343792">
      <w:pPr>
        <w:keepNext/>
        <w:jc w:val="center"/>
      </w:pPr>
      <w:r w:rsidRPr="00343792">
        <w:drawing>
          <wp:inline distT="0" distB="0" distL="0" distR="0" wp14:anchorId="06597721" wp14:editId="58A13DB4">
            <wp:extent cx="6218459" cy="1470787"/>
            <wp:effectExtent l="0" t="0" r="0" b="0"/>
            <wp:docPr id="162429706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97065" name="Picture 1" descr="A screen 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3465" w14:textId="5846FF87" w:rsidR="00CE51B9" w:rsidRDefault="00343792" w:rsidP="00343792">
      <w:pPr>
        <w:pStyle w:val="Caption"/>
        <w:jc w:val="center"/>
      </w:pPr>
      <w:bookmarkStart w:id="30" w:name="_Toc137419238"/>
      <w:r>
        <w:t xml:space="preserve">Screenshot </w:t>
      </w:r>
      <w:fldSimple w:instr=" SEQ Screenshot \* ARABIC ">
        <w:r w:rsidR="00E30287">
          <w:rPr>
            <w:noProof/>
          </w:rPr>
          <w:t>14</w:t>
        </w:r>
      </w:fldSimple>
      <w:r>
        <w:t xml:space="preserve"> Output </w:t>
      </w:r>
      <w:proofErr w:type="gramStart"/>
      <w:r>
        <w:t>received</w:t>
      </w:r>
      <w:bookmarkEnd w:id="30"/>
      <w:proofErr w:type="gramEnd"/>
    </w:p>
    <w:bookmarkStart w:id="31" w:name="_Toc137419313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4"/>
        </w:rPr>
        <w:id w:val="224107885"/>
        <w:docPartObj>
          <w:docPartGallery w:val="Bibliographies"/>
          <w:docPartUnique/>
        </w:docPartObj>
      </w:sdtPr>
      <w:sdtContent>
        <w:p w14:paraId="278B8C77" w14:textId="6F251E43" w:rsidR="00734C4E" w:rsidRDefault="00734C4E">
          <w:pPr>
            <w:pStyle w:val="Heading1"/>
          </w:pPr>
          <w:r>
            <w:t>References</w:t>
          </w:r>
          <w:bookmarkEnd w:id="31"/>
        </w:p>
        <w:sdt>
          <w:sdtPr>
            <w:id w:val="-573587230"/>
            <w:bibliography/>
          </w:sdtPr>
          <w:sdtContent>
            <w:p w14:paraId="6F9F6D04" w14:textId="77777777" w:rsidR="00734C4E" w:rsidRDefault="00734C4E" w:rsidP="00734C4E">
              <w:pPr>
                <w:pStyle w:val="Bibliography"/>
                <w:ind w:left="720" w:hanging="720"/>
              </w:pPr>
            </w:p>
            <w:p w14:paraId="01A68C13" w14:textId="77777777" w:rsidR="00343792" w:rsidRDefault="00734C4E" w:rsidP="00343792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43792">
                <w:rPr>
                  <w:noProof/>
                </w:rPr>
                <w:t>Geiman, I. (2023, Summer). Lectures and Slides, CLO835_Portable Technologies in cloud. Seneca Newham Campus, North York.</w:t>
              </w:r>
            </w:p>
            <w:p w14:paraId="6D585425" w14:textId="77777777" w:rsidR="00343792" w:rsidRDefault="00343792" w:rsidP="003437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Installing or updating kubectl</w:t>
              </w:r>
              <w:r>
                <w:rPr>
                  <w:noProof/>
                </w:rPr>
                <w:t>. (n.d.). Retrieved from www.docs.aws.amazon.com/: https://docs.aws.amazon.com/eks/latest/userguide/install-kubectl.html</w:t>
              </w:r>
            </w:p>
            <w:p w14:paraId="70A105D4" w14:textId="77777777" w:rsidR="00343792" w:rsidRDefault="00343792" w:rsidP="003437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Learner Lab</w:t>
              </w:r>
              <w:r>
                <w:rPr>
                  <w:noProof/>
                </w:rPr>
                <w:t>. (2023). Retrieved from https://awsacademy.instructure.com/.</w:t>
              </w:r>
            </w:p>
            <w:p w14:paraId="6C697B17" w14:textId="77777777" w:rsidR="00343792" w:rsidRDefault="00343792" w:rsidP="003437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are Kubernetes pods</w:t>
              </w:r>
              <w:r>
                <w:rPr>
                  <w:noProof/>
                </w:rPr>
                <w:t>. (n.d.). Retrieved from https://www.vmware.com/topics/glossary/content/kubernetes-pods.html#:~:text=A%20pod%20is%20the%20smallest,that%20pod%20to%20continue%20operations.</w:t>
              </w:r>
            </w:p>
            <w:p w14:paraId="546A903E" w14:textId="6C17E594" w:rsidR="00F214A6" w:rsidRPr="00E80DB6" w:rsidRDefault="00734C4E" w:rsidP="00343792">
              <w:pPr>
                <w:rPr>
                  <w:lang w:val="en-C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214A6" w:rsidRPr="00E80DB6" w:rsidSect="00EA6771">
      <w:headerReference w:type="default" r:id="rId24"/>
      <w:pgSz w:w="12240" w:h="15840" w:code="1"/>
      <w:pgMar w:top="720" w:right="1151" w:bottom="720" w:left="11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E9964" w14:textId="77777777" w:rsidR="00971545" w:rsidRDefault="00971545" w:rsidP="00A91D75">
      <w:r>
        <w:separator/>
      </w:r>
    </w:p>
  </w:endnote>
  <w:endnote w:type="continuationSeparator" w:id="0">
    <w:p w14:paraId="0E199A5E" w14:textId="77777777" w:rsidR="00971545" w:rsidRDefault="00971545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2163A" w14:textId="77777777" w:rsidR="00971545" w:rsidRDefault="00971545" w:rsidP="00A91D75">
      <w:r>
        <w:separator/>
      </w:r>
    </w:p>
  </w:footnote>
  <w:footnote w:type="continuationSeparator" w:id="0">
    <w:p w14:paraId="5634F173" w14:textId="77777777" w:rsidR="00971545" w:rsidRDefault="00971545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6A4473D6" w14:textId="77777777" w:rsidTr="00A7217A">
      <w:trPr>
        <w:trHeight w:val="1060"/>
      </w:trPr>
      <w:tc>
        <w:tcPr>
          <w:tcW w:w="5861" w:type="dxa"/>
        </w:tcPr>
        <w:p w14:paraId="662B0BAC" w14:textId="77777777" w:rsidR="008759A8" w:rsidRDefault="008759A8" w:rsidP="00A7217A">
          <w:pPr>
            <w:pStyle w:val="Header"/>
            <w:spacing w:after="0"/>
          </w:pPr>
          <w:r w:rsidRPr="008759A8">
            <w:rPr>
              <w:noProof/>
            </w:rPr>
            <mc:AlternateContent>
              <mc:Choice Requires="wps">
                <w:drawing>
                  <wp:inline distT="0" distB="0" distL="0" distR="0" wp14:anchorId="2800CAAA" wp14:editId="416B9FB8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line w14:anchorId="13E9D06C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" strokecolor="black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1C6BAFD0" w14:textId="77777777" w:rsidR="008759A8" w:rsidRDefault="00D476F7" w:rsidP="00A7217A">
          <w:pPr>
            <w:pStyle w:val="Header"/>
            <w:spacing w:after="0"/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DB2604" wp14:editId="6A4E4EED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667E3D" w14:textId="77777777" w:rsidR="00D476F7" w:rsidRPr="00D476F7" w:rsidRDefault="00D476F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C87193">
                                  <w:rPr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type w14:anchorId="58DB26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8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" filled="f" stroked="f" strokeweight=".5pt">
                    <v:textbox inset="0,0,0,0">
                      <w:txbxContent>
                        <w:p w14:paraId="7A667E3D" w14:textId="77777777" w:rsidR="00D476F7" w:rsidRPr="00D476F7" w:rsidRDefault="00D476F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87193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</w:rPr>
            <mc:AlternateContent>
              <mc:Choice Requires="wps">
                <w:drawing>
                  <wp:inline distT="0" distB="0" distL="0" distR="0" wp14:anchorId="5936D461" wp14:editId="277E77DD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27B616" w14:textId="77777777" w:rsidR="008759A8" w:rsidRPr="008759A8" w:rsidRDefault="008759A8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shape w14:anchorId="5936D461" id="Rectangle: Single Corner Snipped 15" o:spid="_x0000_s1029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" adj="-11796480,,5400" path="m,l991870,r199390,199390l1191260,398780,,398780,,xe" fillcolor="#17406d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0427B616" w14:textId="77777777" w:rsidR="008759A8" w:rsidRPr="008759A8" w:rsidRDefault="008759A8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0F6FC6" w:themeColor="accent1"/>
      </w:rPr>
    </w:lvl>
  </w:abstractNum>
  <w:abstractNum w:abstractNumId="3" w15:restartNumberingAfterBreak="0">
    <w:nsid w:val="04B84551"/>
    <w:multiLevelType w:val="hybridMultilevel"/>
    <w:tmpl w:val="D0303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8746A"/>
    <w:multiLevelType w:val="hybridMultilevel"/>
    <w:tmpl w:val="C25846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EE4039"/>
    <w:multiLevelType w:val="hybridMultilevel"/>
    <w:tmpl w:val="2770362C"/>
    <w:lvl w:ilvl="0" w:tplc="3AD0C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4359B"/>
    <w:multiLevelType w:val="hybridMultilevel"/>
    <w:tmpl w:val="95FA3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66A62"/>
    <w:multiLevelType w:val="hybridMultilevel"/>
    <w:tmpl w:val="12549644"/>
    <w:lvl w:ilvl="0" w:tplc="69DA3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79379D"/>
    <w:multiLevelType w:val="hybridMultilevel"/>
    <w:tmpl w:val="1714A24C"/>
    <w:lvl w:ilvl="0" w:tplc="A9CEDCE6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95" w:hanging="360"/>
      </w:pPr>
    </w:lvl>
    <w:lvl w:ilvl="2" w:tplc="1009001B" w:tentative="1">
      <w:start w:val="1"/>
      <w:numFmt w:val="lowerRoman"/>
      <w:lvlText w:val="%3."/>
      <w:lvlJc w:val="right"/>
      <w:pPr>
        <w:ind w:left="1915" w:hanging="180"/>
      </w:pPr>
    </w:lvl>
    <w:lvl w:ilvl="3" w:tplc="1009000F" w:tentative="1">
      <w:start w:val="1"/>
      <w:numFmt w:val="decimal"/>
      <w:lvlText w:val="%4."/>
      <w:lvlJc w:val="left"/>
      <w:pPr>
        <w:ind w:left="2635" w:hanging="360"/>
      </w:pPr>
    </w:lvl>
    <w:lvl w:ilvl="4" w:tplc="10090019" w:tentative="1">
      <w:start w:val="1"/>
      <w:numFmt w:val="lowerLetter"/>
      <w:lvlText w:val="%5."/>
      <w:lvlJc w:val="left"/>
      <w:pPr>
        <w:ind w:left="3355" w:hanging="360"/>
      </w:pPr>
    </w:lvl>
    <w:lvl w:ilvl="5" w:tplc="1009001B" w:tentative="1">
      <w:start w:val="1"/>
      <w:numFmt w:val="lowerRoman"/>
      <w:lvlText w:val="%6."/>
      <w:lvlJc w:val="right"/>
      <w:pPr>
        <w:ind w:left="4075" w:hanging="180"/>
      </w:pPr>
    </w:lvl>
    <w:lvl w:ilvl="6" w:tplc="1009000F" w:tentative="1">
      <w:start w:val="1"/>
      <w:numFmt w:val="decimal"/>
      <w:lvlText w:val="%7."/>
      <w:lvlJc w:val="left"/>
      <w:pPr>
        <w:ind w:left="4795" w:hanging="360"/>
      </w:pPr>
    </w:lvl>
    <w:lvl w:ilvl="7" w:tplc="10090019" w:tentative="1">
      <w:start w:val="1"/>
      <w:numFmt w:val="lowerLetter"/>
      <w:lvlText w:val="%8."/>
      <w:lvlJc w:val="left"/>
      <w:pPr>
        <w:ind w:left="5515" w:hanging="360"/>
      </w:pPr>
    </w:lvl>
    <w:lvl w:ilvl="8" w:tplc="10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0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B003AD"/>
    <w:multiLevelType w:val="hybridMultilevel"/>
    <w:tmpl w:val="9DE018B0"/>
    <w:lvl w:ilvl="0" w:tplc="FB8AA3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083EF4"/>
    <w:multiLevelType w:val="hybridMultilevel"/>
    <w:tmpl w:val="C890B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DB579E"/>
    <w:multiLevelType w:val="hybridMultilevel"/>
    <w:tmpl w:val="D21C044C"/>
    <w:lvl w:ilvl="0" w:tplc="A846E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23290"/>
    <w:multiLevelType w:val="hybridMultilevel"/>
    <w:tmpl w:val="E346A6EA"/>
    <w:lvl w:ilvl="0" w:tplc="D1AEB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E44B1"/>
    <w:multiLevelType w:val="hybridMultilevel"/>
    <w:tmpl w:val="EB444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C65249"/>
    <w:multiLevelType w:val="hybridMultilevel"/>
    <w:tmpl w:val="F71C7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0F6FC6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0F6FC6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0F6FC6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0F6FC6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0F6FC6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0F6FC6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0F6FC6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0F6FC6" w:themeColor="accent1"/>
      </w:rPr>
    </w:lvl>
  </w:abstractNum>
  <w:abstractNum w:abstractNumId="22" w15:restartNumberingAfterBreak="0">
    <w:nsid w:val="666B61D5"/>
    <w:multiLevelType w:val="hybridMultilevel"/>
    <w:tmpl w:val="7E9E107E"/>
    <w:lvl w:ilvl="0" w:tplc="886C2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36F2CE1"/>
    <w:multiLevelType w:val="hybridMultilevel"/>
    <w:tmpl w:val="D4DA3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A0140"/>
    <w:multiLevelType w:val="hybridMultilevel"/>
    <w:tmpl w:val="D3AABF52"/>
    <w:lvl w:ilvl="0" w:tplc="6FCED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25E5F"/>
    <w:multiLevelType w:val="hybridMultilevel"/>
    <w:tmpl w:val="3190DD46"/>
    <w:lvl w:ilvl="0" w:tplc="69DA3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3042">
    <w:abstractNumId w:val="2"/>
  </w:num>
  <w:num w:numId="2" w16cid:durableId="1403404027">
    <w:abstractNumId w:val="2"/>
    <w:lvlOverride w:ilvl="0">
      <w:startOverride w:val="1"/>
    </w:lvlOverride>
  </w:num>
  <w:num w:numId="3" w16cid:durableId="1252160674">
    <w:abstractNumId w:val="10"/>
  </w:num>
  <w:num w:numId="4" w16cid:durableId="720206902">
    <w:abstractNumId w:val="2"/>
    <w:lvlOverride w:ilvl="0">
      <w:startOverride w:val="1"/>
    </w:lvlOverride>
  </w:num>
  <w:num w:numId="5" w16cid:durableId="781726534">
    <w:abstractNumId w:val="2"/>
    <w:lvlOverride w:ilvl="0">
      <w:startOverride w:val="1"/>
    </w:lvlOverride>
  </w:num>
  <w:num w:numId="6" w16cid:durableId="1740178250">
    <w:abstractNumId w:val="2"/>
    <w:lvlOverride w:ilvl="0">
      <w:startOverride w:val="1"/>
    </w:lvlOverride>
  </w:num>
  <w:num w:numId="7" w16cid:durableId="740830923">
    <w:abstractNumId w:val="2"/>
    <w:lvlOverride w:ilvl="0">
      <w:startOverride w:val="1"/>
    </w:lvlOverride>
  </w:num>
  <w:num w:numId="8" w16cid:durableId="261032787">
    <w:abstractNumId w:val="0"/>
  </w:num>
  <w:num w:numId="9" w16cid:durableId="1488548501">
    <w:abstractNumId w:val="27"/>
  </w:num>
  <w:num w:numId="10" w16cid:durableId="1441802619">
    <w:abstractNumId w:val="21"/>
  </w:num>
  <w:num w:numId="11" w16cid:durableId="639966948">
    <w:abstractNumId w:val="21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0F6FC6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0F6FC6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0F6FC6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0F6FC6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0F6FC6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0F6FC6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0F6FC6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0F6FC6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0F6FC6" w:themeColor="accent1"/>
        </w:rPr>
      </w:lvl>
    </w:lvlOverride>
  </w:num>
  <w:num w:numId="12" w16cid:durableId="1756004251">
    <w:abstractNumId w:val="21"/>
  </w:num>
  <w:num w:numId="13" w16cid:durableId="894779128">
    <w:abstractNumId w:val="21"/>
  </w:num>
  <w:num w:numId="14" w16cid:durableId="1273174888">
    <w:abstractNumId w:val="21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0F6FC6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0F6FC6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0F6FC6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0F6FC6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0F6FC6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0F6FC6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0F6FC6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0F6FC6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0F6FC6" w:themeColor="accent1"/>
        </w:rPr>
      </w:lvl>
    </w:lvlOverride>
  </w:num>
  <w:num w:numId="15" w16cid:durableId="1252934286">
    <w:abstractNumId w:val="21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0F6FC6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0F6FC6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0F6FC6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0F6FC6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0F6FC6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0F6FC6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0F6FC6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0F6FC6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0F6FC6" w:themeColor="accent1"/>
        </w:rPr>
      </w:lvl>
    </w:lvlOverride>
  </w:num>
  <w:num w:numId="16" w16cid:durableId="42619128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7021825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434745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831066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35588533">
    <w:abstractNumId w:val="17"/>
  </w:num>
  <w:num w:numId="21" w16cid:durableId="16122294">
    <w:abstractNumId w:val="19"/>
  </w:num>
  <w:num w:numId="22" w16cid:durableId="773207136">
    <w:abstractNumId w:val="13"/>
  </w:num>
  <w:num w:numId="23" w16cid:durableId="1034958938">
    <w:abstractNumId w:val="8"/>
  </w:num>
  <w:num w:numId="24" w16cid:durableId="1791195690">
    <w:abstractNumId w:val="1"/>
  </w:num>
  <w:num w:numId="25" w16cid:durableId="1322538542">
    <w:abstractNumId w:val="18"/>
  </w:num>
  <w:num w:numId="26" w16cid:durableId="723599337">
    <w:abstractNumId w:val="23"/>
  </w:num>
  <w:num w:numId="27" w16cid:durableId="1923566892">
    <w:abstractNumId w:val="11"/>
  </w:num>
  <w:num w:numId="28" w16cid:durableId="878666306">
    <w:abstractNumId w:val="3"/>
  </w:num>
  <w:num w:numId="29" w16cid:durableId="1001280320">
    <w:abstractNumId w:val="12"/>
  </w:num>
  <w:num w:numId="30" w16cid:durableId="345205988">
    <w:abstractNumId w:val="20"/>
  </w:num>
  <w:num w:numId="31" w16cid:durableId="1383215839">
    <w:abstractNumId w:val="6"/>
  </w:num>
  <w:num w:numId="32" w16cid:durableId="706417946">
    <w:abstractNumId w:val="16"/>
  </w:num>
  <w:num w:numId="33" w16cid:durableId="2041008590">
    <w:abstractNumId w:val="4"/>
  </w:num>
  <w:num w:numId="34" w16cid:durableId="1448697353">
    <w:abstractNumId w:val="9"/>
  </w:num>
  <w:num w:numId="35" w16cid:durableId="526675933">
    <w:abstractNumId w:val="14"/>
  </w:num>
  <w:num w:numId="36" w16cid:durableId="817527820">
    <w:abstractNumId w:val="5"/>
  </w:num>
  <w:num w:numId="37" w16cid:durableId="1498182704">
    <w:abstractNumId w:val="25"/>
  </w:num>
  <w:num w:numId="38" w16cid:durableId="2024697888">
    <w:abstractNumId w:val="22"/>
  </w:num>
  <w:num w:numId="39" w16cid:durableId="591554242">
    <w:abstractNumId w:val="24"/>
  </w:num>
  <w:num w:numId="40" w16cid:durableId="1510946862">
    <w:abstractNumId w:val="15"/>
  </w:num>
  <w:num w:numId="41" w16cid:durableId="735132540">
    <w:abstractNumId w:val="26"/>
  </w:num>
  <w:num w:numId="42" w16cid:durableId="1522357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MDUwMTa3NDEzN7FU0lEKTi0uzszPAymwrAUAoVLLqywAAAA="/>
  </w:docVars>
  <w:rsids>
    <w:rsidRoot w:val="008E3E51"/>
    <w:rsid w:val="000114D5"/>
    <w:rsid w:val="00015A7A"/>
    <w:rsid w:val="0002111D"/>
    <w:rsid w:val="0002189C"/>
    <w:rsid w:val="000302AA"/>
    <w:rsid w:val="0003228D"/>
    <w:rsid w:val="000346ED"/>
    <w:rsid w:val="0003574A"/>
    <w:rsid w:val="000376B7"/>
    <w:rsid w:val="00040EC5"/>
    <w:rsid w:val="0004694D"/>
    <w:rsid w:val="000548E4"/>
    <w:rsid w:val="00054ED2"/>
    <w:rsid w:val="00095F06"/>
    <w:rsid w:val="000A42A2"/>
    <w:rsid w:val="000A7B2B"/>
    <w:rsid w:val="000C59D1"/>
    <w:rsid w:val="000E33C5"/>
    <w:rsid w:val="000F6525"/>
    <w:rsid w:val="000F6927"/>
    <w:rsid w:val="000F7FAC"/>
    <w:rsid w:val="00107272"/>
    <w:rsid w:val="001073A0"/>
    <w:rsid w:val="0011045A"/>
    <w:rsid w:val="0012273D"/>
    <w:rsid w:val="00126481"/>
    <w:rsid w:val="00140D58"/>
    <w:rsid w:val="00143E52"/>
    <w:rsid w:val="001477C7"/>
    <w:rsid w:val="00154D3B"/>
    <w:rsid w:val="001647E4"/>
    <w:rsid w:val="001733F8"/>
    <w:rsid w:val="00176B70"/>
    <w:rsid w:val="001805A5"/>
    <w:rsid w:val="00182D32"/>
    <w:rsid w:val="00184B35"/>
    <w:rsid w:val="001865F2"/>
    <w:rsid w:val="00186D05"/>
    <w:rsid w:val="00191120"/>
    <w:rsid w:val="0019378C"/>
    <w:rsid w:val="001979DE"/>
    <w:rsid w:val="001A594D"/>
    <w:rsid w:val="001B2738"/>
    <w:rsid w:val="001B3506"/>
    <w:rsid w:val="001B6EFA"/>
    <w:rsid w:val="001C0CB1"/>
    <w:rsid w:val="001E2E12"/>
    <w:rsid w:val="001E59F3"/>
    <w:rsid w:val="001E66D5"/>
    <w:rsid w:val="002023B9"/>
    <w:rsid w:val="00202508"/>
    <w:rsid w:val="002063EE"/>
    <w:rsid w:val="00211764"/>
    <w:rsid w:val="00213D96"/>
    <w:rsid w:val="00216A70"/>
    <w:rsid w:val="00221B5F"/>
    <w:rsid w:val="0022514C"/>
    <w:rsid w:val="00226FF2"/>
    <w:rsid w:val="002336C4"/>
    <w:rsid w:val="00253D82"/>
    <w:rsid w:val="00260503"/>
    <w:rsid w:val="0026580E"/>
    <w:rsid w:val="00271BB5"/>
    <w:rsid w:val="002913EB"/>
    <w:rsid w:val="002923AA"/>
    <w:rsid w:val="00294952"/>
    <w:rsid w:val="002974A9"/>
    <w:rsid w:val="00297AC4"/>
    <w:rsid w:val="002A19D0"/>
    <w:rsid w:val="002A7B26"/>
    <w:rsid w:val="002E35A1"/>
    <w:rsid w:val="002F1693"/>
    <w:rsid w:val="002F41BD"/>
    <w:rsid w:val="00307115"/>
    <w:rsid w:val="003146E6"/>
    <w:rsid w:val="003222B1"/>
    <w:rsid w:val="003365D9"/>
    <w:rsid w:val="00342438"/>
    <w:rsid w:val="00343792"/>
    <w:rsid w:val="00344386"/>
    <w:rsid w:val="003478DE"/>
    <w:rsid w:val="00363D51"/>
    <w:rsid w:val="00364B1A"/>
    <w:rsid w:val="00367490"/>
    <w:rsid w:val="0037272E"/>
    <w:rsid w:val="00385388"/>
    <w:rsid w:val="00387898"/>
    <w:rsid w:val="00396389"/>
    <w:rsid w:val="003A7098"/>
    <w:rsid w:val="003B196E"/>
    <w:rsid w:val="003B3669"/>
    <w:rsid w:val="003B71A6"/>
    <w:rsid w:val="003C1B4B"/>
    <w:rsid w:val="003C44E0"/>
    <w:rsid w:val="003C6038"/>
    <w:rsid w:val="003C6310"/>
    <w:rsid w:val="003E3D8A"/>
    <w:rsid w:val="003F0A42"/>
    <w:rsid w:val="003F27C9"/>
    <w:rsid w:val="003F429C"/>
    <w:rsid w:val="0040706B"/>
    <w:rsid w:val="00410837"/>
    <w:rsid w:val="004127CD"/>
    <w:rsid w:val="00422ABE"/>
    <w:rsid w:val="00430998"/>
    <w:rsid w:val="00431DCF"/>
    <w:rsid w:val="004339FE"/>
    <w:rsid w:val="00434194"/>
    <w:rsid w:val="00437E2C"/>
    <w:rsid w:val="00442DA0"/>
    <w:rsid w:val="004550B8"/>
    <w:rsid w:val="00470CF4"/>
    <w:rsid w:val="00471D00"/>
    <w:rsid w:val="0048475A"/>
    <w:rsid w:val="004858EC"/>
    <w:rsid w:val="0049230E"/>
    <w:rsid w:val="004A7354"/>
    <w:rsid w:val="004D02B9"/>
    <w:rsid w:val="004D05C5"/>
    <w:rsid w:val="004D41F3"/>
    <w:rsid w:val="004E55AE"/>
    <w:rsid w:val="004E6CDB"/>
    <w:rsid w:val="004F08DB"/>
    <w:rsid w:val="004F1584"/>
    <w:rsid w:val="004F16EF"/>
    <w:rsid w:val="004F62E7"/>
    <w:rsid w:val="004F7EA6"/>
    <w:rsid w:val="0050369B"/>
    <w:rsid w:val="005117F8"/>
    <w:rsid w:val="005130EB"/>
    <w:rsid w:val="0051478B"/>
    <w:rsid w:val="0051585F"/>
    <w:rsid w:val="00520FC1"/>
    <w:rsid w:val="005217A8"/>
    <w:rsid w:val="0052422E"/>
    <w:rsid w:val="005256A4"/>
    <w:rsid w:val="00525895"/>
    <w:rsid w:val="005261F7"/>
    <w:rsid w:val="005278EC"/>
    <w:rsid w:val="00533CCD"/>
    <w:rsid w:val="00551365"/>
    <w:rsid w:val="00551899"/>
    <w:rsid w:val="00565EF2"/>
    <w:rsid w:val="00567396"/>
    <w:rsid w:val="00577305"/>
    <w:rsid w:val="0057758D"/>
    <w:rsid w:val="00581126"/>
    <w:rsid w:val="00582DE5"/>
    <w:rsid w:val="00587D61"/>
    <w:rsid w:val="00596427"/>
    <w:rsid w:val="005A10A6"/>
    <w:rsid w:val="005A6346"/>
    <w:rsid w:val="005C2E0B"/>
    <w:rsid w:val="005C5F6D"/>
    <w:rsid w:val="005D2BDC"/>
    <w:rsid w:val="005D3FD9"/>
    <w:rsid w:val="005D6AAA"/>
    <w:rsid w:val="005E14CE"/>
    <w:rsid w:val="00602023"/>
    <w:rsid w:val="00603835"/>
    <w:rsid w:val="0062497D"/>
    <w:rsid w:val="0063107F"/>
    <w:rsid w:val="00632EE8"/>
    <w:rsid w:val="00637F82"/>
    <w:rsid w:val="00640F43"/>
    <w:rsid w:val="00644F9D"/>
    <w:rsid w:val="00646682"/>
    <w:rsid w:val="00651B28"/>
    <w:rsid w:val="006617D4"/>
    <w:rsid w:val="0066273A"/>
    <w:rsid w:val="006754FD"/>
    <w:rsid w:val="00684484"/>
    <w:rsid w:val="00685619"/>
    <w:rsid w:val="006B65BB"/>
    <w:rsid w:val="006B6E69"/>
    <w:rsid w:val="006C4373"/>
    <w:rsid w:val="006D34D1"/>
    <w:rsid w:val="006E379D"/>
    <w:rsid w:val="006E585F"/>
    <w:rsid w:val="006F39F2"/>
    <w:rsid w:val="006F4724"/>
    <w:rsid w:val="006F5FC2"/>
    <w:rsid w:val="00706D1E"/>
    <w:rsid w:val="0071000F"/>
    <w:rsid w:val="0071155C"/>
    <w:rsid w:val="00734C4E"/>
    <w:rsid w:val="00737C8B"/>
    <w:rsid w:val="00760843"/>
    <w:rsid w:val="00772714"/>
    <w:rsid w:val="00774D96"/>
    <w:rsid w:val="00776258"/>
    <w:rsid w:val="007767A9"/>
    <w:rsid w:val="00776D37"/>
    <w:rsid w:val="00780568"/>
    <w:rsid w:val="0078233E"/>
    <w:rsid w:val="007859A4"/>
    <w:rsid w:val="007A7031"/>
    <w:rsid w:val="007B0DFA"/>
    <w:rsid w:val="007B4109"/>
    <w:rsid w:val="007C60D0"/>
    <w:rsid w:val="007D5975"/>
    <w:rsid w:val="007E1E1F"/>
    <w:rsid w:val="007E5E59"/>
    <w:rsid w:val="007F608B"/>
    <w:rsid w:val="007F6F52"/>
    <w:rsid w:val="00802FDA"/>
    <w:rsid w:val="00803106"/>
    <w:rsid w:val="00820C80"/>
    <w:rsid w:val="00822624"/>
    <w:rsid w:val="00823D33"/>
    <w:rsid w:val="00843684"/>
    <w:rsid w:val="00843B4C"/>
    <w:rsid w:val="00860DE5"/>
    <w:rsid w:val="00872FD8"/>
    <w:rsid w:val="00874DDC"/>
    <w:rsid w:val="008759A8"/>
    <w:rsid w:val="00881234"/>
    <w:rsid w:val="00883C9B"/>
    <w:rsid w:val="00885412"/>
    <w:rsid w:val="00885A17"/>
    <w:rsid w:val="00891FB9"/>
    <w:rsid w:val="008B2755"/>
    <w:rsid w:val="008B46AB"/>
    <w:rsid w:val="008C08FC"/>
    <w:rsid w:val="008E1BE4"/>
    <w:rsid w:val="008E3E51"/>
    <w:rsid w:val="008E707B"/>
    <w:rsid w:val="00902EB5"/>
    <w:rsid w:val="009210A6"/>
    <w:rsid w:val="0092122D"/>
    <w:rsid w:val="00923798"/>
    <w:rsid w:val="00924378"/>
    <w:rsid w:val="00931CCA"/>
    <w:rsid w:val="00944D7A"/>
    <w:rsid w:val="00963DCA"/>
    <w:rsid w:val="009640FD"/>
    <w:rsid w:val="00971545"/>
    <w:rsid w:val="0097274C"/>
    <w:rsid w:val="0097395E"/>
    <w:rsid w:val="00981E39"/>
    <w:rsid w:val="009869ED"/>
    <w:rsid w:val="009929D7"/>
    <w:rsid w:val="009A0F76"/>
    <w:rsid w:val="009B4534"/>
    <w:rsid w:val="009B61D6"/>
    <w:rsid w:val="009C65E6"/>
    <w:rsid w:val="009D7401"/>
    <w:rsid w:val="009E4394"/>
    <w:rsid w:val="009F42F0"/>
    <w:rsid w:val="00A03642"/>
    <w:rsid w:val="00A03BCD"/>
    <w:rsid w:val="00A05A95"/>
    <w:rsid w:val="00A115A9"/>
    <w:rsid w:val="00A16941"/>
    <w:rsid w:val="00A23EF8"/>
    <w:rsid w:val="00A3253F"/>
    <w:rsid w:val="00A32A81"/>
    <w:rsid w:val="00A40C06"/>
    <w:rsid w:val="00A4106D"/>
    <w:rsid w:val="00A57F27"/>
    <w:rsid w:val="00A61631"/>
    <w:rsid w:val="00A66057"/>
    <w:rsid w:val="00A7217A"/>
    <w:rsid w:val="00A7259E"/>
    <w:rsid w:val="00A765CF"/>
    <w:rsid w:val="00A85B56"/>
    <w:rsid w:val="00A86068"/>
    <w:rsid w:val="00A87CAA"/>
    <w:rsid w:val="00A90459"/>
    <w:rsid w:val="00A91D75"/>
    <w:rsid w:val="00AA0BE1"/>
    <w:rsid w:val="00AA301D"/>
    <w:rsid w:val="00AA3430"/>
    <w:rsid w:val="00AB522B"/>
    <w:rsid w:val="00AB58E2"/>
    <w:rsid w:val="00AB79A1"/>
    <w:rsid w:val="00AC0735"/>
    <w:rsid w:val="00AC343A"/>
    <w:rsid w:val="00AC5C9F"/>
    <w:rsid w:val="00AC61C5"/>
    <w:rsid w:val="00AD3EC1"/>
    <w:rsid w:val="00AD5044"/>
    <w:rsid w:val="00AE0821"/>
    <w:rsid w:val="00AE4947"/>
    <w:rsid w:val="00AE5614"/>
    <w:rsid w:val="00AF27B9"/>
    <w:rsid w:val="00AF420C"/>
    <w:rsid w:val="00AF43ED"/>
    <w:rsid w:val="00AF4E54"/>
    <w:rsid w:val="00AF60FA"/>
    <w:rsid w:val="00B02F75"/>
    <w:rsid w:val="00B05C9F"/>
    <w:rsid w:val="00B064CD"/>
    <w:rsid w:val="00B06B1D"/>
    <w:rsid w:val="00B14A73"/>
    <w:rsid w:val="00B21E83"/>
    <w:rsid w:val="00B25083"/>
    <w:rsid w:val="00B31004"/>
    <w:rsid w:val="00B3261A"/>
    <w:rsid w:val="00B548F8"/>
    <w:rsid w:val="00B54AEF"/>
    <w:rsid w:val="00B623B8"/>
    <w:rsid w:val="00B637FA"/>
    <w:rsid w:val="00B737AB"/>
    <w:rsid w:val="00B75FAE"/>
    <w:rsid w:val="00B76394"/>
    <w:rsid w:val="00B84395"/>
    <w:rsid w:val="00B85ED4"/>
    <w:rsid w:val="00B87EDE"/>
    <w:rsid w:val="00B95EA7"/>
    <w:rsid w:val="00BA1AB0"/>
    <w:rsid w:val="00BA27E1"/>
    <w:rsid w:val="00BA7DE1"/>
    <w:rsid w:val="00BB3079"/>
    <w:rsid w:val="00BC4E89"/>
    <w:rsid w:val="00BD190D"/>
    <w:rsid w:val="00BD3599"/>
    <w:rsid w:val="00BD67A4"/>
    <w:rsid w:val="00BD6BCF"/>
    <w:rsid w:val="00BE3162"/>
    <w:rsid w:val="00BF7F8D"/>
    <w:rsid w:val="00C0281D"/>
    <w:rsid w:val="00C04D92"/>
    <w:rsid w:val="00C159F6"/>
    <w:rsid w:val="00C207BF"/>
    <w:rsid w:val="00C37092"/>
    <w:rsid w:val="00C40900"/>
    <w:rsid w:val="00C41F24"/>
    <w:rsid w:val="00C41F62"/>
    <w:rsid w:val="00C4251A"/>
    <w:rsid w:val="00C44835"/>
    <w:rsid w:val="00C50FEA"/>
    <w:rsid w:val="00C6323A"/>
    <w:rsid w:val="00C70235"/>
    <w:rsid w:val="00C743EE"/>
    <w:rsid w:val="00C75B39"/>
    <w:rsid w:val="00C87193"/>
    <w:rsid w:val="00C917D8"/>
    <w:rsid w:val="00C926E5"/>
    <w:rsid w:val="00CA1CAB"/>
    <w:rsid w:val="00CB27A1"/>
    <w:rsid w:val="00CC3F75"/>
    <w:rsid w:val="00CC43B6"/>
    <w:rsid w:val="00CC6BA3"/>
    <w:rsid w:val="00CD0CC9"/>
    <w:rsid w:val="00CE51B9"/>
    <w:rsid w:val="00CF201C"/>
    <w:rsid w:val="00CF383C"/>
    <w:rsid w:val="00CF4D11"/>
    <w:rsid w:val="00CF5563"/>
    <w:rsid w:val="00D0411F"/>
    <w:rsid w:val="00D14508"/>
    <w:rsid w:val="00D202AF"/>
    <w:rsid w:val="00D219DA"/>
    <w:rsid w:val="00D25710"/>
    <w:rsid w:val="00D3006E"/>
    <w:rsid w:val="00D30863"/>
    <w:rsid w:val="00D476F7"/>
    <w:rsid w:val="00D47B04"/>
    <w:rsid w:val="00D54602"/>
    <w:rsid w:val="00D55CBC"/>
    <w:rsid w:val="00D62A93"/>
    <w:rsid w:val="00D6666D"/>
    <w:rsid w:val="00D71496"/>
    <w:rsid w:val="00D718F1"/>
    <w:rsid w:val="00D80200"/>
    <w:rsid w:val="00D8631A"/>
    <w:rsid w:val="00D87CD8"/>
    <w:rsid w:val="00D87F81"/>
    <w:rsid w:val="00D91789"/>
    <w:rsid w:val="00DA14CC"/>
    <w:rsid w:val="00DA2C9C"/>
    <w:rsid w:val="00DB5946"/>
    <w:rsid w:val="00DB7239"/>
    <w:rsid w:val="00DC214F"/>
    <w:rsid w:val="00DC5577"/>
    <w:rsid w:val="00DD0060"/>
    <w:rsid w:val="00DD35EB"/>
    <w:rsid w:val="00DD4586"/>
    <w:rsid w:val="00DE516A"/>
    <w:rsid w:val="00DE5457"/>
    <w:rsid w:val="00DE60A1"/>
    <w:rsid w:val="00DF1CFA"/>
    <w:rsid w:val="00DF4A48"/>
    <w:rsid w:val="00DF55ED"/>
    <w:rsid w:val="00DF56EE"/>
    <w:rsid w:val="00DF781E"/>
    <w:rsid w:val="00E05F0C"/>
    <w:rsid w:val="00E1402B"/>
    <w:rsid w:val="00E14C8F"/>
    <w:rsid w:val="00E15BAB"/>
    <w:rsid w:val="00E22044"/>
    <w:rsid w:val="00E236B0"/>
    <w:rsid w:val="00E23E15"/>
    <w:rsid w:val="00E25240"/>
    <w:rsid w:val="00E2652B"/>
    <w:rsid w:val="00E30287"/>
    <w:rsid w:val="00E36FE4"/>
    <w:rsid w:val="00E43C45"/>
    <w:rsid w:val="00E466D8"/>
    <w:rsid w:val="00E50598"/>
    <w:rsid w:val="00E523C3"/>
    <w:rsid w:val="00E5388E"/>
    <w:rsid w:val="00E6016B"/>
    <w:rsid w:val="00E6055A"/>
    <w:rsid w:val="00E613B0"/>
    <w:rsid w:val="00E635CB"/>
    <w:rsid w:val="00E80DB6"/>
    <w:rsid w:val="00E84890"/>
    <w:rsid w:val="00E9269B"/>
    <w:rsid w:val="00E94B95"/>
    <w:rsid w:val="00EA30C7"/>
    <w:rsid w:val="00EA3C3A"/>
    <w:rsid w:val="00EA4CB9"/>
    <w:rsid w:val="00EA6771"/>
    <w:rsid w:val="00EB779F"/>
    <w:rsid w:val="00EC2281"/>
    <w:rsid w:val="00ED6905"/>
    <w:rsid w:val="00ED7D48"/>
    <w:rsid w:val="00EF43C0"/>
    <w:rsid w:val="00EF64C7"/>
    <w:rsid w:val="00F110FC"/>
    <w:rsid w:val="00F17E48"/>
    <w:rsid w:val="00F214A6"/>
    <w:rsid w:val="00F21566"/>
    <w:rsid w:val="00F24951"/>
    <w:rsid w:val="00F2616A"/>
    <w:rsid w:val="00F34DC0"/>
    <w:rsid w:val="00F41896"/>
    <w:rsid w:val="00F5507B"/>
    <w:rsid w:val="00F5539B"/>
    <w:rsid w:val="00F5749E"/>
    <w:rsid w:val="00F5753E"/>
    <w:rsid w:val="00F6119B"/>
    <w:rsid w:val="00F648A4"/>
    <w:rsid w:val="00F67776"/>
    <w:rsid w:val="00F77513"/>
    <w:rsid w:val="00F80487"/>
    <w:rsid w:val="00F903B5"/>
    <w:rsid w:val="00FB00A4"/>
    <w:rsid w:val="00FB538B"/>
    <w:rsid w:val="00FC3864"/>
    <w:rsid w:val="00FC5FD4"/>
    <w:rsid w:val="00FC7AE0"/>
    <w:rsid w:val="00FD6DC6"/>
    <w:rsid w:val="00FD6DD6"/>
    <w:rsid w:val="00FE0D74"/>
    <w:rsid w:val="00FE3D2C"/>
    <w:rsid w:val="00FE71F6"/>
    <w:rsid w:val="00FE7E16"/>
    <w:rsid w:val="00FF1A5C"/>
    <w:rsid w:val="00FF2FF4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5455BF"/>
  <w15:docId w15:val="{3371C4B2-ABC8-4707-9ABF-C6F5A942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0B5294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0B5294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0B5294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17406D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0B5294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17406D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0B5294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5CBC"/>
    <w:rPr>
      <w:rFonts w:asciiTheme="majorHAnsi" w:eastAsiaTheme="majorEastAsia" w:hAnsiTheme="majorHAnsi" w:cstheme="majorBidi"/>
      <w:b/>
      <w:bCs/>
      <w:caps/>
      <w:color w:val="00000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0B5294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0B5294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00000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0B5294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0B5294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00000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F49100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5261F7"/>
    <w:pPr>
      <w:ind w:left="720"/>
    </w:pPr>
  </w:style>
  <w:style w:type="paragraph" w:styleId="Bibliography">
    <w:name w:val="Bibliography"/>
    <w:basedOn w:val="Normal"/>
    <w:next w:val="Normal"/>
    <w:uiPriority w:val="37"/>
    <w:unhideWhenUsed/>
    <w:rsid w:val="004D02B9"/>
  </w:style>
  <w:style w:type="character" w:styleId="UnresolvedMention">
    <w:name w:val="Unresolved Mention"/>
    <w:basedOn w:val="DefaultParagraphFont"/>
    <w:uiPriority w:val="99"/>
    <w:semiHidden/>
    <w:unhideWhenUsed/>
    <w:rsid w:val="00E05F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3AA"/>
    <w:rPr>
      <w:color w:val="85DFD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34C4E"/>
  </w:style>
  <w:style w:type="character" w:styleId="HTMLCode">
    <w:name w:val="HTML Code"/>
    <w:basedOn w:val="DefaultParagraphFont"/>
    <w:uiPriority w:val="99"/>
    <w:semiHidden/>
    <w:unhideWhenUsed/>
    <w:rsid w:val="00E80D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ux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Lea23</b:Tag>
    <b:SourceType>InternetSite</b:SourceType>
    <b:Guid>{C3C3BE92-3070-4E1F-8541-AC87F8E9BE47}</b:Guid>
    <b:Title>Learner Lab</b:Title>
    <b:Year>2023</b:Year>
    <b:InternetSiteTitle>https://awsacademy.instructure.com/</b:InternetSiteTitle>
    <b:RefOrder>2</b:RefOrder>
  </b:Source>
  <b:Source>
    <b:Tag>LuL23</b:Tag>
    <b:SourceType>ElectronicSource</b:SourceType>
    <b:Guid>{86C87726-8752-445C-81FD-65BE0889E3CA}</b:Guid>
    <b:Title>Lectures and Slides, CLO835_Portable Technologies in cloud</b:Title>
    <b:Year>2023</b:Year>
    <b:Month>Summer</b:Month>
    <b:Author>
      <b:Author>
        <b:NameList>
          <b:Person>
            <b:Last>Geiman</b:Last>
            <b:First>Irina</b:First>
          </b:Person>
        </b:NameList>
      </b:Author>
    </b:Author>
    <b:City>Seneca Newham Campus</b:City>
    <b:StateProvince>North York</b:StateProvince>
    <b:RefOrder>3</b:RefOrder>
  </b:Source>
  <b:Source>
    <b:Tag>Ins</b:Tag>
    <b:SourceType>InternetSite</b:SourceType>
    <b:Guid>{125D6CE1-3741-4E5D-9EDE-F7F5BFBA0430}</b:Guid>
    <b:Title>Installing or updating kubectl</b:Title>
    <b:InternetSiteTitle>www.docs.aws.amazon.com/</b:InternetSiteTitle>
    <b:URL>https://docs.aws.amazon.com/eks/latest/userguide/install-kubectl.html</b:URL>
    <b:RefOrder>4</b:RefOrder>
  </b:Source>
  <b:Source>
    <b:Tag>Wha1</b:Tag>
    <b:SourceType>InternetSite</b:SourceType>
    <b:Guid>{820F85F2-5A93-4331-9C82-9A91CDC8D9E6}</b:Guid>
    <b:Title>What are Kubernetes pods</b:Title>
    <b:URL>https://www.vmware.com/topics/glossary/content/kubernetes-pods.html#:~:text=A%20pod%20is%20the%20smallest,that%20pod%20to%20continue%20operations.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502353-2644-448C-955D-0C730790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76</TotalTime>
  <Pages>1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Niluxsi Vibishanan</dc:creator>
  <cp:keywords/>
  <cp:lastModifiedBy>Niluxsi Puvanenthiran</cp:lastModifiedBy>
  <cp:revision>6</cp:revision>
  <cp:lastPrinted>2023-06-12T03:42:00Z</cp:lastPrinted>
  <dcterms:created xsi:type="dcterms:W3CDTF">2023-06-12T02:46:00Z</dcterms:created>
  <dcterms:modified xsi:type="dcterms:W3CDTF">2023-06-12T04:01:00Z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5f4791d42173f39ab76420671c3187a87edb4311a2a293fe2f17405b142999da</vt:lpwstr>
  </property>
</Properties>
</file>