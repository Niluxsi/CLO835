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C025" w14:textId="1B605D19" w:rsidR="001E59F3" w:rsidRDefault="00CA1CAB" w:rsidP="00A91D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3D0713" wp14:editId="5AE04B71">
                <wp:simplePos x="0" y="0"/>
                <wp:positionH relativeFrom="page">
                  <wp:align>left</wp:align>
                </wp:positionH>
                <wp:positionV relativeFrom="page">
                  <wp:posOffset>662940</wp:posOffset>
                </wp:positionV>
                <wp:extent cx="4991100" cy="371856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18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F415D7" id="Rectangle 2" o:spid="_x0000_s1026" alt="colored rectangle" style="position:absolute;margin-left:0;margin-top:52.2pt;width:393pt;height:292.8pt;z-index:-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" fillcolor="#0f6fc6 [3204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0B9EC" wp14:editId="27F0F719">
            <wp:simplePos x="0" y="0"/>
            <wp:positionH relativeFrom="margin">
              <wp:posOffset>-182245</wp:posOffset>
            </wp:positionH>
            <wp:positionV relativeFrom="paragraph">
              <wp:posOffset>655320</wp:posOffset>
            </wp:positionV>
            <wp:extent cx="4998720" cy="3749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3A0">
        <w:rPr>
          <w:noProof/>
        </w:rPr>
        <w:drawing>
          <wp:anchor distT="0" distB="0" distL="114300" distR="114300" simplePos="0" relativeHeight="251661312" behindDoc="0" locked="0" layoutInCell="1" allowOverlap="1" wp14:anchorId="4D24FD9A" wp14:editId="6AAAF2B2">
            <wp:simplePos x="0" y="0"/>
            <wp:positionH relativeFrom="column">
              <wp:posOffset>5577205</wp:posOffset>
            </wp:positionH>
            <wp:positionV relativeFrom="paragraph">
              <wp:posOffset>-342900</wp:posOffset>
            </wp:positionV>
            <wp:extent cx="1189973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l="9600" t="37689" r="9333" b="36355"/>
                    <a:stretch/>
                  </pic:blipFill>
                  <pic:spPr bwMode="auto">
                    <a:xfrm>
                      <a:off x="0" y="0"/>
                      <a:ext cx="1189973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5972924"/>
      <w:bookmarkEnd w:id="0"/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5B7E9D49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CFD4F" w14:textId="46C54BEC" w:rsidR="00A91D75" w:rsidRPr="001E59F3" w:rsidRDefault="00C6323A" w:rsidP="00A91D75">
            <w:pPr>
              <w:pStyle w:val="Title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2B8E9E" wp14:editId="4684321C">
                      <wp:simplePos x="0" y="0"/>
                      <wp:positionH relativeFrom="column">
                        <wp:posOffset>-718185</wp:posOffset>
                      </wp:positionH>
                      <wp:positionV relativeFrom="page">
                        <wp:posOffset>-99060</wp:posOffset>
                      </wp:positionV>
                      <wp:extent cx="5181600" cy="929640"/>
                      <wp:effectExtent l="0" t="0" r="0" b="381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81600" cy="92964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8E15B10" id="Rectangle: Single Corner Snipped 4" o:spid="_x0000_s1026" alt="colored rectangle" style="position:absolute;margin-left:-56.55pt;margin-top:-7.8pt;width:408pt;height:73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18160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" path="m,l4737055,r444545,444545l5181600,929640,,929640,,xe" fillcolor="#17406d [3215]" stroked="f">
                      <v:path arrowok="t" o:connecttype="custom" o:connectlocs="0,0;4737055,0;5181600,444545;5181600,929640;0,929640;0,0" o:connectangles="0,0,0,0,0,0"/>
                      <w10:wrap anchory="page"/>
                    </v:shape>
                  </w:pict>
                </mc:Fallback>
              </mc:AlternateContent>
            </w:r>
            <w:r w:rsidR="00B31004">
              <w:t>Lab</w:t>
            </w:r>
            <w:r w:rsidR="001979DE">
              <w:t xml:space="preserve"> </w:t>
            </w:r>
            <w:r w:rsidR="00860DE5">
              <w:t>4</w:t>
            </w:r>
          </w:p>
        </w:tc>
      </w:tr>
    </w:tbl>
    <w:tbl>
      <w:tblPr>
        <w:tblpPr w:leftFromText="180" w:rightFromText="180" w:vertAnchor="text" w:tblpX="-80" w:tblpY="11853"/>
        <w:tblW w:w="10008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6"/>
        <w:gridCol w:w="6"/>
        <w:gridCol w:w="6"/>
      </w:tblGrid>
      <w:tr w:rsidR="00154D3B" w14:paraId="74203EF5" w14:textId="77777777" w:rsidTr="003C1B4B">
        <w:trPr>
          <w:trHeight w:val="358"/>
        </w:trPr>
        <w:tc>
          <w:tcPr>
            <w:tcW w:w="9996" w:type="dxa"/>
          </w:tcPr>
          <w:p w14:paraId="2364CE57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1742B5" wp14:editId="742D19F1">
                      <wp:extent cx="5128260" cy="335280"/>
                      <wp:effectExtent l="0" t="0" r="0" b="762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91EF8" w14:textId="0FFE099D" w:rsidR="00A91D75" w:rsidRPr="003C1B4B" w:rsidRDefault="001979DE" w:rsidP="00A91D75">
                                  <w:pPr>
                                    <w:pStyle w:val="Subtitle"/>
                                    <w:rPr>
                                      <w:i/>
                                      <w:iCs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Portable Technologies in 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1742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403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" filled="f" stroked="f" strokeweight=".5pt">
                      <v:textbox inset=",,,0">
                        <w:txbxContent>
                          <w:p w14:paraId="39C91EF8" w14:textId="0FFE099D" w:rsidR="00A91D75" w:rsidRPr="003C1B4B" w:rsidRDefault="001979DE" w:rsidP="00A91D75">
                            <w:pPr>
                              <w:pStyle w:val="Subtitle"/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Portable Technologies in Cloud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6D4CAAC2" w14:textId="77777777" w:rsidR="00A91D75" w:rsidRDefault="00A91D75" w:rsidP="00A91D75"/>
        </w:tc>
        <w:tc>
          <w:tcPr>
            <w:tcW w:w="6" w:type="dxa"/>
            <w:vAlign w:val="bottom"/>
          </w:tcPr>
          <w:p w14:paraId="313FB56F" w14:textId="77777777" w:rsidR="00A91D75" w:rsidRDefault="00A91D75" w:rsidP="00A91D75">
            <w:pPr>
              <w:jc w:val="right"/>
            </w:pPr>
          </w:p>
        </w:tc>
      </w:tr>
      <w:tr w:rsidR="00154D3B" w14:paraId="0D2328A1" w14:textId="77777777" w:rsidTr="003C1B4B">
        <w:trPr>
          <w:trHeight w:val="1197"/>
        </w:trPr>
        <w:tc>
          <w:tcPr>
            <w:tcW w:w="9996" w:type="dxa"/>
          </w:tcPr>
          <w:p w14:paraId="141C42D4" w14:textId="637D29DE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9226B7" wp14:editId="2EB67100">
                      <wp:extent cx="6348047" cy="71209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8047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4CEEB" w14:textId="7EAE8CCF" w:rsidR="00803106" w:rsidRDefault="00154D3B" w:rsidP="00A91D75">
                                  <w:r w:rsidRPr="00843684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 xml:space="preserve">Professor: </w:t>
                                  </w:r>
                                  <w:r w:rsidR="001979DE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>Irina Geiman</w:t>
                                  </w:r>
                                  <w:r w:rsidR="00CA1CAB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 w:rsidR="008E3E51">
                                    <w:t>Name: Niluxsi Puvanenthiran</w:t>
                                  </w:r>
                                </w:p>
                                <w:p w14:paraId="3E269D90" w14:textId="3D5F79A0" w:rsidR="00A91D75" w:rsidRPr="00A91D75" w:rsidRDefault="00685619" w:rsidP="00A91D75">
                                  <w:r>
                                    <w:t xml:space="preserve">CODE: </w:t>
                                  </w:r>
                                  <w:r w:rsidR="001979DE">
                                    <w:t>CLO835</w:t>
                                  </w:r>
                                  <w:r w:rsidR="00CA1CA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8E3E51">
                                    <w:t xml:space="preserve">Student Number: </w:t>
                                  </w:r>
                                  <w:r w:rsidRPr="00685619">
                                    <w:t>119163228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9226B7" id="Text Box 7" o:spid="_x0000_s1027" type="#_x0000_t202" style="width:499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U9GQ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" filled="f" stroked="f" strokeweight=".5pt">
                      <v:textbox>
                        <w:txbxContent>
                          <w:p w14:paraId="2F64CEEB" w14:textId="7EAE8CCF" w:rsidR="00803106" w:rsidRDefault="00154D3B" w:rsidP="00A91D75">
                            <w:r w:rsidRPr="00843684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 xml:space="preserve">Professor: </w:t>
                            </w:r>
                            <w:r w:rsidR="001979DE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>Irina Geiman</w:t>
                            </w:r>
                            <w:r w:rsidR="00CA1CAB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E3E51">
                              <w:t>Name: Niluxsi Puvanenthiran</w:t>
                            </w:r>
                          </w:p>
                          <w:p w14:paraId="3E269D90" w14:textId="3D5F79A0" w:rsidR="00A91D75" w:rsidRPr="00A91D75" w:rsidRDefault="00685619" w:rsidP="00A91D75">
                            <w:r>
                              <w:t xml:space="preserve">CODE: </w:t>
                            </w:r>
                            <w:r w:rsidR="001979DE">
                              <w:t>CLO835</w:t>
                            </w:r>
                            <w:r w:rsidR="00CA1CA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8E3E51">
                              <w:t xml:space="preserve">Student Number: </w:t>
                            </w:r>
                            <w:r w:rsidRPr="00685619">
                              <w:t>119163228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54D3B">
              <w:t xml:space="preserve"> </w:t>
            </w:r>
          </w:p>
        </w:tc>
        <w:tc>
          <w:tcPr>
            <w:tcW w:w="6" w:type="dxa"/>
            <w:vAlign w:val="bottom"/>
          </w:tcPr>
          <w:p w14:paraId="1B3C8261" w14:textId="142CA318" w:rsidR="00A91D75" w:rsidRDefault="00A91D75" w:rsidP="00A91D75">
            <w:pPr>
              <w:rPr>
                <w:noProof/>
              </w:rPr>
            </w:pPr>
          </w:p>
        </w:tc>
        <w:tc>
          <w:tcPr>
            <w:tcW w:w="6" w:type="dxa"/>
            <w:vAlign w:val="bottom"/>
          </w:tcPr>
          <w:p w14:paraId="7B628206" w14:textId="68ADBDDE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087655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34548" w14:textId="3DB9EA9C" w:rsidR="00F214A6" w:rsidRDefault="00F214A6">
          <w:pPr>
            <w:pStyle w:val="TOCHeading"/>
          </w:pPr>
          <w:r>
            <w:t>Contents</w:t>
          </w:r>
        </w:p>
        <w:p w14:paraId="2994D219" w14:textId="41FAAD22" w:rsidR="004D4B59" w:rsidRDefault="00F214A6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26704" w:history="1">
            <w:r w:rsidR="004D4B59" w:rsidRPr="008031FF">
              <w:rPr>
                <w:rStyle w:val="Hyperlink"/>
              </w:rPr>
              <w:t>Preparing the cluster</w:t>
            </w:r>
            <w:r w:rsidR="004D4B59">
              <w:rPr>
                <w:webHidden/>
              </w:rPr>
              <w:tab/>
            </w:r>
            <w:r w:rsidR="004D4B59">
              <w:rPr>
                <w:webHidden/>
              </w:rPr>
              <w:fldChar w:fldCharType="begin"/>
            </w:r>
            <w:r w:rsidR="004D4B59">
              <w:rPr>
                <w:webHidden/>
              </w:rPr>
              <w:instrText xml:space="preserve"> PAGEREF _Toc139126704 \h </w:instrText>
            </w:r>
            <w:r w:rsidR="004D4B59">
              <w:rPr>
                <w:webHidden/>
              </w:rPr>
            </w:r>
            <w:r w:rsidR="004D4B59">
              <w:rPr>
                <w:webHidden/>
              </w:rPr>
              <w:fldChar w:fldCharType="separate"/>
            </w:r>
            <w:r w:rsidR="00C978BC">
              <w:rPr>
                <w:webHidden/>
              </w:rPr>
              <w:t>3</w:t>
            </w:r>
            <w:r w:rsidR="004D4B59">
              <w:rPr>
                <w:webHidden/>
              </w:rPr>
              <w:fldChar w:fldCharType="end"/>
            </w:r>
          </w:hyperlink>
        </w:p>
        <w:p w14:paraId="4D4CD61C" w14:textId="4C159644" w:rsidR="004D4B59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9126705" w:history="1">
            <w:r w:rsidR="004D4B59" w:rsidRPr="008031FF">
              <w:rPr>
                <w:rStyle w:val="Hyperlink"/>
              </w:rPr>
              <w:t>References</w:t>
            </w:r>
            <w:r w:rsidR="004D4B59">
              <w:rPr>
                <w:webHidden/>
              </w:rPr>
              <w:tab/>
            </w:r>
            <w:r w:rsidR="004D4B59">
              <w:rPr>
                <w:webHidden/>
              </w:rPr>
              <w:fldChar w:fldCharType="begin"/>
            </w:r>
            <w:r w:rsidR="004D4B59">
              <w:rPr>
                <w:webHidden/>
              </w:rPr>
              <w:instrText xml:space="preserve"> PAGEREF _Toc139126705 \h </w:instrText>
            </w:r>
            <w:r w:rsidR="004D4B59">
              <w:rPr>
                <w:webHidden/>
              </w:rPr>
            </w:r>
            <w:r w:rsidR="004D4B59">
              <w:rPr>
                <w:webHidden/>
              </w:rPr>
              <w:fldChar w:fldCharType="separate"/>
            </w:r>
            <w:r w:rsidR="00C978BC">
              <w:rPr>
                <w:webHidden/>
              </w:rPr>
              <w:t>8</w:t>
            </w:r>
            <w:r w:rsidR="004D4B59">
              <w:rPr>
                <w:webHidden/>
              </w:rPr>
              <w:fldChar w:fldCharType="end"/>
            </w:r>
          </w:hyperlink>
        </w:p>
        <w:p w14:paraId="77758C88" w14:textId="17BEBF86" w:rsidR="00F214A6" w:rsidRDefault="00F214A6">
          <w:r>
            <w:rPr>
              <w:b/>
              <w:bCs/>
              <w:noProof/>
            </w:rPr>
            <w:fldChar w:fldCharType="end"/>
          </w:r>
        </w:p>
      </w:sdtContent>
    </w:sdt>
    <w:p w14:paraId="019D276F" w14:textId="77777777" w:rsidR="007F6F52" w:rsidRDefault="007F6F52">
      <w:pPr>
        <w:pStyle w:val="TableofFigures"/>
        <w:tabs>
          <w:tab w:val="right" w:leader="dot" w:pos="9928"/>
        </w:tabs>
      </w:pPr>
    </w:p>
    <w:p w14:paraId="11D28662" w14:textId="77777777" w:rsidR="007F6F52" w:rsidRDefault="007F6F52">
      <w:pPr>
        <w:pStyle w:val="TableofFigures"/>
        <w:tabs>
          <w:tab w:val="right" w:leader="dot" w:pos="9928"/>
        </w:tabs>
      </w:pPr>
    </w:p>
    <w:p w14:paraId="6DBC7218" w14:textId="77777777" w:rsidR="007F6F52" w:rsidRDefault="007F6F52">
      <w:pPr>
        <w:pStyle w:val="TableofFigures"/>
        <w:tabs>
          <w:tab w:val="right" w:leader="dot" w:pos="9928"/>
        </w:tabs>
      </w:pPr>
    </w:p>
    <w:p w14:paraId="3B7165BB" w14:textId="77777777" w:rsidR="007F6F52" w:rsidRDefault="007F6F52">
      <w:pPr>
        <w:pStyle w:val="TableofFigures"/>
        <w:tabs>
          <w:tab w:val="right" w:leader="dot" w:pos="9928"/>
        </w:tabs>
      </w:pPr>
    </w:p>
    <w:p w14:paraId="45EDEDAD" w14:textId="77777777" w:rsidR="007F6F52" w:rsidRDefault="007F6F52">
      <w:pPr>
        <w:pStyle w:val="TableofFigures"/>
        <w:tabs>
          <w:tab w:val="right" w:leader="dot" w:pos="9928"/>
        </w:tabs>
      </w:pPr>
    </w:p>
    <w:p w14:paraId="5C430943" w14:textId="77777777" w:rsidR="007F6F52" w:rsidRDefault="007F6F52">
      <w:pPr>
        <w:pStyle w:val="TableofFigures"/>
        <w:tabs>
          <w:tab w:val="right" w:leader="dot" w:pos="9928"/>
        </w:tabs>
      </w:pPr>
    </w:p>
    <w:p w14:paraId="307A6526" w14:textId="45B2F2D5" w:rsidR="004D4B59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\h \z \c "Screenshot" </w:instrText>
      </w:r>
      <w:r>
        <w:fldChar w:fldCharType="separate"/>
      </w:r>
      <w:hyperlink w:anchor="_Toc139126711" w:history="1">
        <w:r w:rsidR="004D4B59" w:rsidRPr="00B871F3">
          <w:rPr>
            <w:rStyle w:val="Hyperlink"/>
            <w:noProof/>
          </w:rPr>
          <w:t>Screenshot 1 Deploy EC2 instance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_Toc139126711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62871FCB" w14:textId="034AEE52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2" w:history="1">
        <w:r w:rsidR="004D4B59" w:rsidRPr="00B871F3">
          <w:rPr>
            <w:rStyle w:val="Hyperlink"/>
            <w:noProof/>
          </w:rPr>
          <w:t>Screenshot 2 Terraform deployed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_Toc139126712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74DBA967" w14:textId="24886F41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3" w:history="1">
        <w:r w:rsidR="004D4B59" w:rsidRPr="00B871F3">
          <w:rPr>
            <w:rStyle w:val="Hyperlink"/>
            <w:noProof/>
          </w:rPr>
          <w:t>Screenshot 3 Installation file copied to instance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_Toc139126713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29FEBB85" w14:textId="062E3D0F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4" w:history="1">
        <w:r w:rsidR="004D4B59" w:rsidRPr="00B871F3">
          <w:rPr>
            <w:rStyle w:val="Hyperlink"/>
            <w:noProof/>
          </w:rPr>
          <w:t>Screenshot 4 login into the instance.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_Toc139126714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2C6CB4C2" w14:textId="27E6E483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5" w:history="1">
        <w:r w:rsidR="004D4B59" w:rsidRPr="00B871F3">
          <w:rPr>
            <w:rStyle w:val="Hyperlink"/>
            <w:noProof/>
          </w:rPr>
          <w:t>Screenshot 5 Updated permissions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_Toc139126715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615F4F57" w14:textId="2D7B8FA3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6" w:history="1">
        <w:r w:rsidR="004D4B59" w:rsidRPr="00B871F3">
          <w:rPr>
            <w:rStyle w:val="Hyperlink"/>
            <w:noProof/>
          </w:rPr>
          <w:t>Screenshot 6 Installation script run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_Toc139126716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2073A6C8" w14:textId="1C8F613B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7" w:history="1">
        <w:r w:rsidR="004D4B59" w:rsidRPr="00B871F3">
          <w:rPr>
            <w:rStyle w:val="Hyperlink"/>
            <w:noProof/>
          </w:rPr>
          <w:t>Screenshot 7 Verified cluster running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_Toc139126717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0FD208E5" w14:textId="4C4CF4B1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8" w:history="1">
        <w:r w:rsidR="004D4B59" w:rsidRPr="00B871F3">
          <w:rPr>
            <w:rStyle w:val="Hyperlink"/>
            <w:noProof/>
          </w:rPr>
          <w:t>Screenshot 8 nginx pod created, and pods in default namespace and all namespaces were listed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_Toc139126718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07AC028D" w14:textId="182C485A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9" w:history="1">
        <w:r w:rsidR="004D4B59" w:rsidRPr="00B871F3">
          <w:rPr>
            <w:rStyle w:val="Hyperlink"/>
            <w:noProof/>
          </w:rPr>
          <w:t>Screenshot 9retrieved pod's descriptor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_Toc139126719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6CEA8807" w14:textId="3D04C63D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0" w:history="1">
        <w:r w:rsidR="004D4B59" w:rsidRPr="00B871F3">
          <w:rPr>
            <w:rStyle w:val="Hyperlink"/>
            <w:noProof/>
          </w:rPr>
          <w:t>Screenshot 10 accessing nginx webserver running in a pod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_Toc139126720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7C716635" w14:textId="5FED7F30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1" w:history="1">
        <w:r w:rsidR="004D4B59" w:rsidRPr="00B871F3">
          <w:rPr>
            <w:rStyle w:val="Hyperlink"/>
            <w:noProof/>
          </w:rPr>
          <w:t>Screenshot 11 Curl localhost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_Toc139126721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256AEE3A" w14:textId="5403AE0D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2" w:history="1">
        <w:r w:rsidR="004D4B59" w:rsidRPr="00B871F3">
          <w:rPr>
            <w:rStyle w:val="Hyperlink"/>
            <w:noProof/>
          </w:rPr>
          <w:t>Screenshot 12 Pod manifest  created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_Toc139126722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1241DB00" w14:textId="22ED56EF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3" w:history="1">
        <w:r w:rsidR="004D4B59" w:rsidRPr="00B871F3">
          <w:rPr>
            <w:rStyle w:val="Hyperlink"/>
            <w:noProof/>
          </w:rPr>
          <w:t>Screenshot 13 Kubia deployment with YAML Manifest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_Toc139126723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037B3DC2" w14:textId="00D8B69C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4" w:history="1">
        <w:r w:rsidR="004D4B59" w:rsidRPr="00B871F3">
          <w:rPr>
            <w:rStyle w:val="Hyperlink"/>
            <w:noProof/>
          </w:rPr>
          <w:t>Screenshot 14 Kubia deployment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_Toc139126724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7</w:t>
        </w:r>
        <w:r w:rsidR="004D4B59">
          <w:rPr>
            <w:noProof/>
            <w:webHidden/>
          </w:rPr>
          <w:fldChar w:fldCharType="end"/>
        </w:r>
      </w:hyperlink>
    </w:p>
    <w:p w14:paraId="29FCFC24" w14:textId="45DB5FC5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5" w:history="1">
        <w:r w:rsidR="004D4B59" w:rsidRPr="00B871F3">
          <w:rPr>
            <w:rStyle w:val="Hyperlink"/>
            <w:noProof/>
          </w:rPr>
          <w:t>Screenshot 15 Retrieving logs pingpong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_Toc139126725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C978BC">
          <w:rPr>
            <w:noProof/>
            <w:webHidden/>
          </w:rPr>
          <w:t>7</w:t>
        </w:r>
        <w:r w:rsidR="004D4B59">
          <w:rPr>
            <w:noProof/>
            <w:webHidden/>
          </w:rPr>
          <w:fldChar w:fldCharType="end"/>
        </w:r>
      </w:hyperlink>
    </w:p>
    <w:p w14:paraId="4A4D9CC3" w14:textId="6961C18D" w:rsidR="00734C4E" w:rsidRDefault="00343792" w:rsidP="00E523C3">
      <w:r>
        <w:fldChar w:fldCharType="end"/>
      </w:r>
    </w:p>
    <w:p w14:paraId="4627DCDD" w14:textId="0250EFAB" w:rsidR="0022514C" w:rsidRDefault="0022514C" w:rsidP="00E523C3"/>
    <w:p w14:paraId="76071D61" w14:textId="245B73F2" w:rsidR="0022514C" w:rsidRDefault="0022514C" w:rsidP="00E523C3"/>
    <w:p w14:paraId="637BE2A7" w14:textId="4D09B5B1" w:rsidR="0022514C" w:rsidRDefault="0022514C" w:rsidP="00E523C3"/>
    <w:p w14:paraId="088C28F0" w14:textId="527A9664" w:rsidR="0022514C" w:rsidRDefault="0022514C" w:rsidP="00E523C3"/>
    <w:p w14:paraId="231A90F5" w14:textId="39AE41CB" w:rsidR="0022514C" w:rsidRDefault="0022514C" w:rsidP="00E523C3"/>
    <w:p w14:paraId="7A4AC1BB" w14:textId="16BA7B03" w:rsidR="00437E2C" w:rsidRDefault="007F5AED" w:rsidP="000E33C5">
      <w:pPr>
        <w:pStyle w:val="Heading1"/>
      </w:pPr>
      <w:bookmarkStart w:id="1" w:name="_Toc139126704"/>
      <w:r w:rsidRPr="007F5AED">
        <w:lastRenderedPageBreak/>
        <w:t>Preparing the cluster</w:t>
      </w:r>
      <w:bookmarkEnd w:id="1"/>
    </w:p>
    <w:p w14:paraId="55392E2B" w14:textId="77777777" w:rsidR="007F5AED" w:rsidRDefault="007F5AED" w:rsidP="007F5AED"/>
    <w:p w14:paraId="28C467EF" w14:textId="77777777" w:rsidR="007F5AED" w:rsidRDefault="007F5AED" w:rsidP="007F5AED">
      <w:pPr>
        <w:keepNext/>
      </w:pPr>
      <w:r w:rsidRPr="007F5AED">
        <w:rPr>
          <w:noProof/>
        </w:rPr>
        <w:drawing>
          <wp:inline distT="0" distB="0" distL="0" distR="0" wp14:anchorId="796280AA" wp14:editId="1C4FA714">
            <wp:extent cx="6310630" cy="3046730"/>
            <wp:effectExtent l="0" t="0" r="0" b="1270"/>
            <wp:docPr id="43200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8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A1B" w14:textId="77294A69" w:rsidR="007F5AED" w:rsidRDefault="007F5AED" w:rsidP="007F5AED">
      <w:pPr>
        <w:pStyle w:val="Caption"/>
        <w:jc w:val="center"/>
      </w:pPr>
      <w:bookmarkStart w:id="2" w:name="_Toc139126711"/>
      <w:r>
        <w:t xml:space="preserve">Screenshot </w:t>
      </w:r>
      <w:fldSimple w:instr=" SEQ Screenshot \* ARABIC ">
        <w:r w:rsidR="00C978BC">
          <w:rPr>
            <w:noProof/>
          </w:rPr>
          <w:t>1</w:t>
        </w:r>
      </w:fldSimple>
      <w:r>
        <w:t xml:space="preserve"> Deploy EC2 </w:t>
      </w:r>
      <w:proofErr w:type="gramStart"/>
      <w:r>
        <w:t>instance</w:t>
      </w:r>
      <w:bookmarkEnd w:id="2"/>
      <w:proofErr w:type="gramEnd"/>
    </w:p>
    <w:p w14:paraId="2C83606C" w14:textId="77777777" w:rsidR="007F5AED" w:rsidRDefault="007F5AED" w:rsidP="007F5AED">
      <w:pPr>
        <w:pStyle w:val="Caption"/>
        <w:jc w:val="center"/>
      </w:pPr>
    </w:p>
    <w:p w14:paraId="4A19E520" w14:textId="3D6F5B07" w:rsidR="007F5AED" w:rsidRDefault="004417C5" w:rsidP="007F5AED">
      <w:pPr>
        <w:pStyle w:val="Caption"/>
        <w:keepNext/>
        <w:jc w:val="center"/>
      </w:pPr>
      <w:r w:rsidRPr="004417C5">
        <w:rPr>
          <w:noProof/>
        </w:rPr>
        <w:drawing>
          <wp:inline distT="0" distB="0" distL="0" distR="0" wp14:anchorId="7404021E" wp14:editId="6359166F">
            <wp:extent cx="6310630" cy="3072765"/>
            <wp:effectExtent l="0" t="0" r="0" b="0"/>
            <wp:docPr id="52690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09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90D6" w14:textId="5BADE971" w:rsidR="007F5AED" w:rsidRDefault="007F5AED" w:rsidP="007F5AED">
      <w:pPr>
        <w:pStyle w:val="Caption"/>
        <w:jc w:val="center"/>
      </w:pPr>
      <w:bookmarkStart w:id="3" w:name="_Toc139126712"/>
      <w:r>
        <w:t xml:space="preserve">Screenshot </w:t>
      </w:r>
      <w:fldSimple w:instr=" SEQ Screenshot \* ARABIC ">
        <w:r w:rsidR="00C978BC">
          <w:rPr>
            <w:noProof/>
          </w:rPr>
          <w:t>2</w:t>
        </w:r>
      </w:fldSimple>
      <w:r>
        <w:t xml:space="preserve"> Terraform </w:t>
      </w:r>
      <w:proofErr w:type="gramStart"/>
      <w:r>
        <w:t>deployed</w:t>
      </w:r>
      <w:bookmarkEnd w:id="3"/>
      <w:proofErr w:type="gramEnd"/>
    </w:p>
    <w:p w14:paraId="07473914" w14:textId="77777777" w:rsidR="004417C5" w:rsidRDefault="004417C5" w:rsidP="007F5AED">
      <w:pPr>
        <w:pStyle w:val="Caption"/>
        <w:jc w:val="center"/>
      </w:pPr>
    </w:p>
    <w:p w14:paraId="20CFF933" w14:textId="336DAF4C" w:rsidR="004417C5" w:rsidRDefault="007730E5" w:rsidP="004417C5">
      <w:pPr>
        <w:pStyle w:val="Caption"/>
        <w:keepNext/>
        <w:jc w:val="center"/>
      </w:pPr>
      <w:r w:rsidRPr="007730E5">
        <w:rPr>
          <w:noProof/>
        </w:rPr>
        <w:drawing>
          <wp:inline distT="0" distB="0" distL="0" distR="0" wp14:anchorId="11EAB4E1" wp14:editId="439409AB">
            <wp:extent cx="6310630" cy="1137920"/>
            <wp:effectExtent l="0" t="0" r="0" b="5080"/>
            <wp:docPr id="33145929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9299" name="Picture 1" descr="A picture containing text, screenshot, software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FE59" w14:textId="031347CF" w:rsidR="004417C5" w:rsidRDefault="004417C5" w:rsidP="004417C5">
      <w:pPr>
        <w:pStyle w:val="Caption"/>
        <w:jc w:val="center"/>
      </w:pPr>
      <w:bookmarkStart w:id="4" w:name="_Toc139126713"/>
      <w:r>
        <w:t xml:space="preserve">Screenshot </w:t>
      </w:r>
      <w:fldSimple w:instr=" SEQ Screenshot \* ARABIC ">
        <w:r w:rsidR="00C978BC">
          <w:rPr>
            <w:noProof/>
          </w:rPr>
          <w:t>3</w:t>
        </w:r>
      </w:fldSimple>
      <w:r>
        <w:t xml:space="preserve"> Installation file copied to </w:t>
      </w:r>
      <w:proofErr w:type="gramStart"/>
      <w:r>
        <w:t>instance</w:t>
      </w:r>
      <w:bookmarkEnd w:id="4"/>
      <w:proofErr w:type="gramEnd"/>
    </w:p>
    <w:p w14:paraId="4170DAE4" w14:textId="77777777" w:rsidR="004417C5" w:rsidRDefault="004417C5" w:rsidP="004417C5">
      <w:pPr>
        <w:pStyle w:val="Caption"/>
        <w:jc w:val="center"/>
      </w:pPr>
    </w:p>
    <w:p w14:paraId="5A898AD7" w14:textId="215241B7" w:rsidR="004417C5" w:rsidRDefault="007730E5" w:rsidP="004417C5">
      <w:pPr>
        <w:pStyle w:val="Caption"/>
        <w:keepNext/>
        <w:jc w:val="center"/>
      </w:pPr>
      <w:r w:rsidRPr="007730E5">
        <w:rPr>
          <w:noProof/>
        </w:rPr>
        <w:lastRenderedPageBreak/>
        <w:drawing>
          <wp:inline distT="0" distB="0" distL="0" distR="0" wp14:anchorId="6BAFBFE0" wp14:editId="41BB5F00">
            <wp:extent cx="6310630" cy="1136650"/>
            <wp:effectExtent l="0" t="0" r="0" b="6350"/>
            <wp:docPr id="78357142" name="Picture 1" descr="A picture containing text, software,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142" name="Picture 1" descr="A picture containing text, software, screenshot, multimedi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7C3" w14:textId="3C79AD92" w:rsidR="004417C5" w:rsidRDefault="004417C5" w:rsidP="004417C5">
      <w:pPr>
        <w:pStyle w:val="Caption"/>
        <w:jc w:val="center"/>
      </w:pPr>
      <w:bookmarkStart w:id="5" w:name="_Toc139126714"/>
      <w:r>
        <w:t xml:space="preserve">Screenshot </w:t>
      </w:r>
      <w:fldSimple w:instr=" SEQ Screenshot \* ARABIC ">
        <w:r w:rsidR="00C978BC">
          <w:rPr>
            <w:noProof/>
          </w:rPr>
          <w:t>4</w:t>
        </w:r>
      </w:fldSimple>
      <w:r>
        <w:t xml:space="preserve"> login into the instance.</w:t>
      </w:r>
      <w:bookmarkEnd w:id="5"/>
      <w:r>
        <w:t xml:space="preserve"> </w:t>
      </w:r>
    </w:p>
    <w:p w14:paraId="7FB464FA" w14:textId="77777777" w:rsidR="007730E5" w:rsidRDefault="007730E5" w:rsidP="004417C5">
      <w:pPr>
        <w:pStyle w:val="Caption"/>
        <w:jc w:val="center"/>
      </w:pPr>
    </w:p>
    <w:p w14:paraId="7757126E" w14:textId="77777777" w:rsidR="007730E5" w:rsidRDefault="007730E5" w:rsidP="007730E5">
      <w:pPr>
        <w:pStyle w:val="Caption"/>
        <w:keepNext/>
        <w:jc w:val="center"/>
      </w:pPr>
      <w:r w:rsidRPr="007730E5">
        <w:rPr>
          <w:noProof/>
        </w:rPr>
        <w:drawing>
          <wp:inline distT="0" distB="0" distL="0" distR="0" wp14:anchorId="5E09F7F9" wp14:editId="3F7AFC4D">
            <wp:extent cx="4419983" cy="1196444"/>
            <wp:effectExtent l="0" t="0" r="0" b="3810"/>
            <wp:docPr id="3547865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6523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259" w14:textId="1806CB81" w:rsidR="007730E5" w:rsidRDefault="007730E5" w:rsidP="007730E5">
      <w:pPr>
        <w:pStyle w:val="Caption"/>
        <w:jc w:val="center"/>
      </w:pPr>
      <w:bookmarkStart w:id="6" w:name="_Toc139126715"/>
      <w:r>
        <w:t xml:space="preserve">Screenshot </w:t>
      </w:r>
      <w:fldSimple w:instr=" SEQ Screenshot \* ARABIC ">
        <w:r w:rsidR="00C978BC">
          <w:rPr>
            <w:noProof/>
          </w:rPr>
          <w:t>5</w:t>
        </w:r>
      </w:fldSimple>
      <w:r>
        <w:t xml:space="preserve"> Updated </w:t>
      </w:r>
      <w:proofErr w:type="gramStart"/>
      <w:r>
        <w:t>permissions</w:t>
      </w:r>
      <w:bookmarkEnd w:id="6"/>
      <w:proofErr w:type="gramEnd"/>
    </w:p>
    <w:p w14:paraId="0E95F25C" w14:textId="77777777" w:rsidR="00081DF2" w:rsidRDefault="00081DF2" w:rsidP="007730E5">
      <w:pPr>
        <w:pStyle w:val="Caption"/>
        <w:jc w:val="center"/>
      </w:pPr>
    </w:p>
    <w:p w14:paraId="49D7D3DD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77FC7640" wp14:editId="3A97912C">
            <wp:extent cx="6310630" cy="2649855"/>
            <wp:effectExtent l="0" t="0" r="0" b="0"/>
            <wp:docPr id="17873158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580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8159" w14:textId="7A37158C" w:rsidR="00081DF2" w:rsidRDefault="00081DF2" w:rsidP="00081DF2">
      <w:pPr>
        <w:pStyle w:val="Caption"/>
        <w:jc w:val="center"/>
      </w:pPr>
      <w:bookmarkStart w:id="7" w:name="_Toc139126716"/>
      <w:r>
        <w:t xml:space="preserve">Screenshot </w:t>
      </w:r>
      <w:fldSimple w:instr=" SEQ Screenshot \* ARABIC ">
        <w:r w:rsidR="00C978BC">
          <w:rPr>
            <w:noProof/>
          </w:rPr>
          <w:t>6</w:t>
        </w:r>
      </w:fldSimple>
      <w:r>
        <w:t xml:space="preserve"> Installation script </w:t>
      </w:r>
      <w:proofErr w:type="gramStart"/>
      <w:r>
        <w:t>run</w:t>
      </w:r>
      <w:bookmarkEnd w:id="7"/>
      <w:proofErr w:type="gramEnd"/>
    </w:p>
    <w:p w14:paraId="7CAFB426" w14:textId="77777777" w:rsidR="00081DF2" w:rsidRDefault="00081DF2" w:rsidP="00081DF2">
      <w:pPr>
        <w:pStyle w:val="Caption"/>
        <w:jc w:val="center"/>
      </w:pPr>
    </w:p>
    <w:p w14:paraId="4BAABF11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559CB264" wp14:editId="77748C14">
            <wp:extent cx="4496190" cy="1051651"/>
            <wp:effectExtent l="0" t="0" r="0" b="0"/>
            <wp:docPr id="4144296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9618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9BF" w14:textId="3C50372C" w:rsidR="00081DF2" w:rsidRDefault="00081DF2" w:rsidP="00081DF2">
      <w:pPr>
        <w:pStyle w:val="Caption"/>
        <w:jc w:val="center"/>
      </w:pPr>
      <w:bookmarkStart w:id="8" w:name="_Toc139126717"/>
      <w:r>
        <w:t xml:space="preserve">Screenshot </w:t>
      </w:r>
      <w:fldSimple w:instr=" SEQ Screenshot \* ARABIC ">
        <w:r w:rsidR="00C978BC">
          <w:rPr>
            <w:noProof/>
          </w:rPr>
          <w:t>7</w:t>
        </w:r>
      </w:fldSimple>
      <w:r>
        <w:t xml:space="preserve"> Verified cluster </w:t>
      </w:r>
      <w:proofErr w:type="gramStart"/>
      <w:r>
        <w:t>running</w:t>
      </w:r>
      <w:bookmarkEnd w:id="8"/>
      <w:proofErr w:type="gramEnd"/>
    </w:p>
    <w:p w14:paraId="1F1E40E6" w14:textId="77777777" w:rsidR="00081DF2" w:rsidRDefault="00081DF2" w:rsidP="00081DF2">
      <w:pPr>
        <w:pStyle w:val="Caption"/>
        <w:jc w:val="center"/>
      </w:pPr>
    </w:p>
    <w:p w14:paraId="1AA3B0E8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lastRenderedPageBreak/>
        <w:drawing>
          <wp:inline distT="0" distB="0" distL="0" distR="0" wp14:anchorId="27A3F4D6" wp14:editId="6E02E966">
            <wp:extent cx="6310630" cy="1831340"/>
            <wp:effectExtent l="0" t="0" r="0" b="0"/>
            <wp:docPr id="200510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16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0F" w14:textId="0CDBCCD5" w:rsidR="00081DF2" w:rsidRDefault="00081DF2" w:rsidP="00081DF2">
      <w:pPr>
        <w:pStyle w:val="Caption"/>
        <w:jc w:val="center"/>
      </w:pPr>
      <w:bookmarkStart w:id="9" w:name="_Toc139126718"/>
      <w:r>
        <w:t xml:space="preserve">Screenshot </w:t>
      </w:r>
      <w:fldSimple w:instr=" SEQ Screenshot \* ARABIC ">
        <w:r w:rsidR="00C978BC">
          <w:rPr>
            <w:noProof/>
          </w:rPr>
          <w:t>8</w:t>
        </w:r>
      </w:fldSimple>
      <w:r>
        <w:t xml:space="preserve"> nginx pod created, and pods in default namespace and all namespaces were </w:t>
      </w:r>
      <w:proofErr w:type="gramStart"/>
      <w:r>
        <w:t>listed</w:t>
      </w:r>
      <w:bookmarkEnd w:id="9"/>
      <w:proofErr w:type="gramEnd"/>
    </w:p>
    <w:p w14:paraId="3BCF4B50" w14:textId="77777777" w:rsidR="00081DF2" w:rsidRDefault="00081DF2" w:rsidP="00081DF2">
      <w:pPr>
        <w:pStyle w:val="Caption"/>
        <w:jc w:val="center"/>
      </w:pPr>
    </w:p>
    <w:p w14:paraId="7E195DDC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26F53874" wp14:editId="342D0880">
            <wp:extent cx="6310630" cy="3188335"/>
            <wp:effectExtent l="0" t="0" r="0" b="0"/>
            <wp:docPr id="72892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97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2267" w14:textId="4ED8565F" w:rsidR="00081DF2" w:rsidRDefault="00081DF2" w:rsidP="00081DF2">
      <w:pPr>
        <w:pStyle w:val="Caption"/>
        <w:jc w:val="center"/>
      </w:pPr>
      <w:bookmarkStart w:id="10" w:name="_Toc139126719"/>
      <w:r>
        <w:t xml:space="preserve">Screenshot </w:t>
      </w:r>
      <w:fldSimple w:instr=" SEQ Screenshot \* ARABIC ">
        <w:r w:rsidR="00C978BC">
          <w:rPr>
            <w:noProof/>
          </w:rPr>
          <w:t>9</w:t>
        </w:r>
      </w:fldSimple>
      <w:r>
        <w:t xml:space="preserve">retrieved pod's </w:t>
      </w:r>
      <w:proofErr w:type="gramStart"/>
      <w:r>
        <w:t>descriptor</w:t>
      </w:r>
      <w:bookmarkEnd w:id="10"/>
      <w:proofErr w:type="gramEnd"/>
    </w:p>
    <w:p w14:paraId="21D7695A" w14:textId="77777777" w:rsidR="00D1072B" w:rsidRDefault="00D1072B" w:rsidP="00081DF2">
      <w:pPr>
        <w:pStyle w:val="Caption"/>
        <w:jc w:val="center"/>
      </w:pPr>
    </w:p>
    <w:p w14:paraId="098A3677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drawing>
          <wp:inline distT="0" distB="0" distL="0" distR="0" wp14:anchorId="1115711B" wp14:editId="1C28DF55">
            <wp:extent cx="6310630" cy="1716405"/>
            <wp:effectExtent l="0" t="0" r="0" b="0"/>
            <wp:docPr id="175273473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473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1CF" w14:textId="38BF6113" w:rsidR="00D1072B" w:rsidRDefault="00D1072B" w:rsidP="00D1072B">
      <w:pPr>
        <w:pStyle w:val="Caption"/>
        <w:jc w:val="center"/>
      </w:pPr>
      <w:bookmarkStart w:id="11" w:name="_Toc139126720"/>
      <w:r>
        <w:t xml:space="preserve">Screenshot </w:t>
      </w:r>
      <w:fldSimple w:instr=" SEQ Screenshot \* ARABIC ">
        <w:r w:rsidR="00C978BC">
          <w:rPr>
            <w:noProof/>
          </w:rPr>
          <w:t>10</w:t>
        </w:r>
      </w:fldSimple>
      <w:r>
        <w:t xml:space="preserve"> accessing nginx webserver running in a </w:t>
      </w:r>
      <w:proofErr w:type="gramStart"/>
      <w:r>
        <w:t>pod</w:t>
      </w:r>
      <w:bookmarkEnd w:id="11"/>
      <w:proofErr w:type="gramEnd"/>
    </w:p>
    <w:p w14:paraId="49E8D893" w14:textId="77777777" w:rsidR="00D1072B" w:rsidRDefault="00D1072B" w:rsidP="00081DF2">
      <w:pPr>
        <w:pStyle w:val="Caption"/>
        <w:jc w:val="center"/>
      </w:pPr>
    </w:p>
    <w:p w14:paraId="1E29D758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lastRenderedPageBreak/>
        <w:drawing>
          <wp:inline distT="0" distB="0" distL="0" distR="0" wp14:anchorId="4DFA6EDD" wp14:editId="6F3E093B">
            <wp:extent cx="6310630" cy="2861310"/>
            <wp:effectExtent l="0" t="0" r="0" b="0"/>
            <wp:docPr id="170808575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85757" name="Picture 1" descr="A picture containing text, screenshot, font, softwar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D3FE" w14:textId="331E2A9B" w:rsidR="00D1072B" w:rsidRDefault="00D1072B" w:rsidP="00D1072B">
      <w:pPr>
        <w:pStyle w:val="Caption"/>
        <w:jc w:val="center"/>
      </w:pPr>
      <w:bookmarkStart w:id="12" w:name="_Toc139126721"/>
      <w:r>
        <w:t xml:space="preserve">Screenshot </w:t>
      </w:r>
      <w:fldSimple w:instr=" SEQ Screenshot \* ARABIC ">
        <w:r w:rsidR="00C978BC">
          <w:rPr>
            <w:noProof/>
          </w:rPr>
          <w:t>11</w:t>
        </w:r>
      </w:fldSimple>
      <w:r>
        <w:t xml:space="preserve"> Curl localhost</w:t>
      </w:r>
      <w:bookmarkEnd w:id="12"/>
    </w:p>
    <w:p w14:paraId="1566A51A" w14:textId="77777777" w:rsidR="00D1072B" w:rsidRDefault="00D1072B" w:rsidP="00D1072B">
      <w:pPr>
        <w:pStyle w:val="Caption"/>
        <w:jc w:val="center"/>
      </w:pPr>
    </w:p>
    <w:p w14:paraId="68FE9BDA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drawing>
          <wp:inline distT="0" distB="0" distL="0" distR="0" wp14:anchorId="4D6C43BF" wp14:editId="4D6FD46C">
            <wp:extent cx="6310630" cy="943610"/>
            <wp:effectExtent l="0" t="0" r="0" b="8890"/>
            <wp:docPr id="157059488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4885" name="Picture 1" descr="A picture containing text, font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D10" w14:textId="30905AFC" w:rsidR="00D1072B" w:rsidRDefault="00D1072B" w:rsidP="00D1072B">
      <w:pPr>
        <w:pStyle w:val="Caption"/>
        <w:jc w:val="center"/>
      </w:pPr>
      <w:bookmarkStart w:id="13" w:name="_Toc139126722"/>
      <w:r>
        <w:t xml:space="preserve">Screenshot </w:t>
      </w:r>
      <w:fldSimple w:instr=" SEQ Screenshot \* ARABIC ">
        <w:r w:rsidR="00C978BC">
          <w:rPr>
            <w:noProof/>
          </w:rPr>
          <w:t>12</w:t>
        </w:r>
      </w:fldSimple>
      <w:r>
        <w:t xml:space="preserve"> Pod </w:t>
      </w:r>
      <w:proofErr w:type="gramStart"/>
      <w:r>
        <w:t>manifest  created</w:t>
      </w:r>
      <w:bookmarkEnd w:id="13"/>
      <w:proofErr w:type="gramEnd"/>
    </w:p>
    <w:p w14:paraId="1E2C8EF1" w14:textId="77777777" w:rsidR="00D1072B" w:rsidRDefault="00D1072B" w:rsidP="00D1072B">
      <w:pPr>
        <w:pStyle w:val="Caption"/>
        <w:jc w:val="center"/>
      </w:pPr>
    </w:p>
    <w:p w14:paraId="6DD238F8" w14:textId="77777777" w:rsidR="00D1072B" w:rsidRDefault="00D1072B" w:rsidP="00D1072B">
      <w:pPr>
        <w:pStyle w:val="Caption"/>
      </w:pPr>
    </w:p>
    <w:p w14:paraId="2CAE2F2F" w14:textId="0A4B21A5" w:rsidR="00D1072B" w:rsidRDefault="00D1072B" w:rsidP="00D1072B">
      <w:pPr>
        <w:pStyle w:val="Caption"/>
        <w:rPr>
          <w:sz w:val="24"/>
          <w:szCs w:val="24"/>
        </w:rPr>
      </w:pPr>
      <w:r w:rsidRPr="00D1072B">
        <w:rPr>
          <w:sz w:val="24"/>
          <w:szCs w:val="24"/>
        </w:rPr>
        <w:t xml:space="preserve">Modified command used k run </w:t>
      </w:r>
      <w:proofErr w:type="spellStart"/>
      <w:r w:rsidRPr="00D1072B">
        <w:rPr>
          <w:sz w:val="24"/>
          <w:szCs w:val="24"/>
        </w:rPr>
        <w:t>kubia</w:t>
      </w:r>
      <w:proofErr w:type="spellEnd"/>
      <w:r w:rsidRPr="00D1072B">
        <w:rPr>
          <w:sz w:val="24"/>
          <w:szCs w:val="24"/>
        </w:rPr>
        <w:t xml:space="preserve"> --image </w:t>
      </w:r>
      <w:proofErr w:type="spellStart"/>
      <w:r w:rsidRPr="00D1072B">
        <w:rPr>
          <w:sz w:val="24"/>
          <w:szCs w:val="24"/>
        </w:rPr>
        <w:t>luksa</w:t>
      </w:r>
      <w:proofErr w:type="spellEnd"/>
      <w:r w:rsidRPr="00D1072B">
        <w:rPr>
          <w:sz w:val="24"/>
          <w:szCs w:val="24"/>
        </w:rPr>
        <w:t>/</w:t>
      </w:r>
      <w:proofErr w:type="spellStart"/>
      <w:r w:rsidRPr="00D1072B">
        <w:rPr>
          <w:sz w:val="24"/>
          <w:szCs w:val="24"/>
        </w:rPr>
        <w:t>kubia</w:t>
      </w:r>
      <w:proofErr w:type="spellEnd"/>
      <w:r w:rsidRPr="00D1072B">
        <w:rPr>
          <w:sz w:val="24"/>
          <w:szCs w:val="24"/>
        </w:rPr>
        <w:t xml:space="preserve"> --dry-run=</w:t>
      </w:r>
      <w:r w:rsidRPr="00D1072B">
        <w:rPr>
          <w:sz w:val="24"/>
          <w:szCs w:val="24"/>
          <w:highlight w:val="yellow"/>
        </w:rPr>
        <w:t>client</w:t>
      </w:r>
      <w:r w:rsidRPr="00D1072B">
        <w:rPr>
          <w:sz w:val="24"/>
          <w:szCs w:val="24"/>
        </w:rPr>
        <w:t xml:space="preserve"> -o </w:t>
      </w:r>
      <w:proofErr w:type="spellStart"/>
      <w:r w:rsidRPr="00D1072B">
        <w:rPr>
          <w:sz w:val="24"/>
          <w:szCs w:val="24"/>
        </w:rPr>
        <w:t>yaml</w:t>
      </w:r>
      <w:proofErr w:type="spellEnd"/>
      <w:r w:rsidRPr="00D1072B">
        <w:rPr>
          <w:sz w:val="24"/>
          <w:szCs w:val="24"/>
        </w:rPr>
        <w:t>&gt;</w:t>
      </w:r>
      <w:proofErr w:type="spellStart"/>
      <w:r w:rsidRPr="00D1072B">
        <w:rPr>
          <w:sz w:val="24"/>
          <w:szCs w:val="24"/>
        </w:rPr>
        <w:t>kubia-</w:t>
      </w:r>
      <w:proofErr w:type="gramStart"/>
      <w:r w:rsidRPr="00D1072B">
        <w:rPr>
          <w:sz w:val="24"/>
          <w:szCs w:val="24"/>
        </w:rPr>
        <w:t>manual.yaml</w:t>
      </w:r>
      <w:proofErr w:type="spellEnd"/>
      <w:proofErr w:type="gramEnd"/>
    </w:p>
    <w:p w14:paraId="11992A10" w14:textId="77777777" w:rsidR="004D4B59" w:rsidRDefault="004D4B59" w:rsidP="00D1072B">
      <w:pPr>
        <w:pStyle w:val="Caption"/>
        <w:rPr>
          <w:sz w:val="24"/>
          <w:szCs w:val="24"/>
        </w:rPr>
      </w:pPr>
    </w:p>
    <w:p w14:paraId="1DDBFDB6" w14:textId="77777777" w:rsidR="004D4B59" w:rsidRDefault="004D4B59" w:rsidP="004D4B59">
      <w:pPr>
        <w:pStyle w:val="Caption"/>
        <w:keepNext/>
      </w:pPr>
      <w:r w:rsidRPr="004D4B59">
        <w:rPr>
          <w:noProof/>
          <w:sz w:val="24"/>
          <w:szCs w:val="24"/>
        </w:rPr>
        <w:drawing>
          <wp:inline distT="0" distB="0" distL="0" distR="0" wp14:anchorId="38292CF9" wp14:editId="20458EEC">
            <wp:extent cx="6310630" cy="2863215"/>
            <wp:effectExtent l="0" t="0" r="0" b="0"/>
            <wp:docPr id="582913435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3435" name="Picture 1" descr="A computer screen with white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C9E" w14:textId="630DE9F3" w:rsidR="004D4B59" w:rsidRDefault="004D4B59" w:rsidP="004D4B59">
      <w:pPr>
        <w:pStyle w:val="Caption"/>
        <w:jc w:val="center"/>
        <w:rPr>
          <w:sz w:val="24"/>
          <w:szCs w:val="24"/>
        </w:rPr>
      </w:pPr>
      <w:bookmarkStart w:id="14" w:name="_Toc139126723"/>
      <w:r>
        <w:t xml:space="preserve">Screenshot </w:t>
      </w:r>
      <w:fldSimple w:instr=" SEQ Screenshot \* ARABIC ">
        <w:r w:rsidR="00C978BC">
          <w:rPr>
            <w:noProof/>
          </w:rPr>
          <w:t>13</w:t>
        </w:r>
      </w:fldSimple>
      <w:r>
        <w:t xml:space="preserve"> </w:t>
      </w:r>
      <w:proofErr w:type="spellStart"/>
      <w:r>
        <w:t>Kubia</w:t>
      </w:r>
      <w:proofErr w:type="spellEnd"/>
      <w:r>
        <w:t xml:space="preserve"> deployment with YAML Manifest</w:t>
      </w:r>
      <w:bookmarkEnd w:id="14"/>
    </w:p>
    <w:p w14:paraId="2E111579" w14:textId="77777777" w:rsidR="004D4B59" w:rsidRDefault="004D4B59" w:rsidP="00D1072B">
      <w:pPr>
        <w:pStyle w:val="Caption"/>
        <w:rPr>
          <w:sz w:val="24"/>
          <w:szCs w:val="24"/>
        </w:rPr>
      </w:pPr>
    </w:p>
    <w:p w14:paraId="32F92D95" w14:textId="63E86C4A" w:rsidR="004D4B59" w:rsidRDefault="004D4B59" w:rsidP="004D4B59">
      <w:pPr>
        <w:pStyle w:val="Caption"/>
        <w:jc w:val="center"/>
        <w:rPr>
          <w:sz w:val="24"/>
          <w:szCs w:val="24"/>
        </w:rPr>
      </w:pPr>
    </w:p>
    <w:p w14:paraId="00DB3CD8" w14:textId="77777777" w:rsidR="004D4B59" w:rsidRDefault="004D4B59" w:rsidP="004D4B59">
      <w:pPr>
        <w:pStyle w:val="Caption"/>
        <w:keepNext/>
        <w:jc w:val="center"/>
      </w:pPr>
      <w:r w:rsidRPr="004D4B59">
        <w:rPr>
          <w:noProof/>
          <w:sz w:val="24"/>
          <w:szCs w:val="24"/>
        </w:rPr>
        <w:lastRenderedPageBreak/>
        <w:drawing>
          <wp:inline distT="0" distB="0" distL="0" distR="0" wp14:anchorId="3EB2D4A9" wp14:editId="1C8D9732">
            <wp:extent cx="3924640" cy="1691787"/>
            <wp:effectExtent l="0" t="0" r="0" b="3810"/>
            <wp:docPr id="1320924366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4366" name="Picture 1" descr="A computer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9B23" w14:textId="4247FB2D" w:rsidR="004D4B59" w:rsidRDefault="004D4B59" w:rsidP="004D4B59">
      <w:pPr>
        <w:pStyle w:val="Caption"/>
        <w:jc w:val="center"/>
      </w:pPr>
      <w:bookmarkStart w:id="15" w:name="_Toc139126724"/>
      <w:r>
        <w:t xml:space="preserve">Screenshot </w:t>
      </w:r>
      <w:fldSimple w:instr=" SEQ Screenshot \* ARABIC ">
        <w:r w:rsidR="00C978BC">
          <w:rPr>
            <w:noProof/>
          </w:rPr>
          <w:t>14</w:t>
        </w:r>
      </w:fldSimple>
      <w:r>
        <w:t xml:space="preserve"> </w:t>
      </w:r>
      <w:proofErr w:type="spellStart"/>
      <w:r>
        <w:t>Kubia</w:t>
      </w:r>
      <w:proofErr w:type="spellEnd"/>
      <w:r>
        <w:t xml:space="preserve"> deployment</w:t>
      </w:r>
      <w:bookmarkEnd w:id="15"/>
    </w:p>
    <w:p w14:paraId="4D2BE080" w14:textId="77777777" w:rsidR="004D4B59" w:rsidRDefault="004D4B59" w:rsidP="004D4B59">
      <w:pPr>
        <w:pStyle w:val="Caption"/>
        <w:jc w:val="center"/>
      </w:pPr>
    </w:p>
    <w:p w14:paraId="322BFAF8" w14:textId="77777777" w:rsidR="004D4B59" w:rsidRDefault="004D4B59" w:rsidP="004D4B59">
      <w:pPr>
        <w:pStyle w:val="Caption"/>
        <w:keepNext/>
        <w:jc w:val="center"/>
      </w:pPr>
      <w:r w:rsidRPr="004D4B59">
        <w:rPr>
          <w:noProof/>
          <w:sz w:val="24"/>
          <w:szCs w:val="24"/>
        </w:rPr>
        <w:drawing>
          <wp:inline distT="0" distB="0" distL="0" distR="0" wp14:anchorId="03983C8D" wp14:editId="0257A220">
            <wp:extent cx="4770533" cy="1455546"/>
            <wp:effectExtent l="0" t="0" r="0" b="0"/>
            <wp:docPr id="37999862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8626" name="Picture 1" descr="A screen shot of a computer pro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CA5" w14:textId="7A82E964" w:rsidR="004D4B59" w:rsidRPr="00D1072B" w:rsidRDefault="004D4B59" w:rsidP="004D4B59">
      <w:pPr>
        <w:pStyle w:val="Caption"/>
        <w:jc w:val="center"/>
        <w:rPr>
          <w:sz w:val="24"/>
          <w:szCs w:val="24"/>
        </w:rPr>
      </w:pPr>
      <w:bookmarkStart w:id="16" w:name="_Toc139126725"/>
      <w:r>
        <w:t xml:space="preserve">Screenshot </w:t>
      </w:r>
      <w:fldSimple w:instr=" SEQ Screenshot \* ARABIC ">
        <w:r w:rsidR="00C978BC">
          <w:rPr>
            <w:noProof/>
          </w:rPr>
          <w:t>15</w:t>
        </w:r>
      </w:fldSimple>
      <w:r>
        <w:t xml:space="preserve"> Retrieving logs </w:t>
      </w:r>
      <w:proofErr w:type="spellStart"/>
      <w:proofErr w:type="gramStart"/>
      <w:r>
        <w:t>pingpong</w:t>
      </w:r>
      <w:bookmarkEnd w:id="16"/>
      <w:proofErr w:type="spellEnd"/>
      <w:proofErr w:type="gramEnd"/>
    </w:p>
    <w:bookmarkStart w:id="17" w:name="_Toc139126705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4"/>
        </w:rPr>
        <w:id w:val="224107885"/>
        <w:docPartObj>
          <w:docPartGallery w:val="Bibliographies"/>
          <w:docPartUnique/>
        </w:docPartObj>
      </w:sdtPr>
      <w:sdtContent>
        <w:p w14:paraId="278B8C77" w14:textId="6F251E43" w:rsidR="00734C4E" w:rsidRDefault="00734C4E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6F9F6D04" w14:textId="77777777" w:rsidR="00734C4E" w:rsidRDefault="00734C4E" w:rsidP="00734C4E">
              <w:pPr>
                <w:pStyle w:val="Bibliography"/>
                <w:ind w:left="720" w:hanging="720"/>
              </w:pPr>
            </w:p>
            <w:p w14:paraId="01A68C13" w14:textId="77777777" w:rsidR="00343792" w:rsidRDefault="00734C4E" w:rsidP="0034379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43792">
                <w:rPr>
                  <w:noProof/>
                </w:rPr>
                <w:t>Geiman, I. (2023, Summer). Lectures and Slides, CLO835_Portable Technologies in cloud. Seneca Newham Campus, North York.</w:t>
              </w:r>
            </w:p>
            <w:p w14:paraId="6D585425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Installing or updating kubectl</w:t>
              </w:r>
              <w:r>
                <w:rPr>
                  <w:noProof/>
                </w:rPr>
                <w:t>. (n.d.). Retrieved from www.docs.aws.amazon.com/: https://docs.aws.amazon.com/eks/latest/userguide/install-kubectl.html</w:t>
              </w:r>
            </w:p>
            <w:p w14:paraId="70A105D4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Learner Lab</w:t>
              </w:r>
              <w:r>
                <w:rPr>
                  <w:noProof/>
                </w:rPr>
                <w:t>. (2023). Retrieved from https://awsacademy.instructure.com/.</w:t>
              </w:r>
            </w:p>
            <w:p w14:paraId="6C697B17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are Kubernetes pods</w:t>
              </w:r>
              <w:r>
                <w:rPr>
                  <w:noProof/>
                </w:rPr>
                <w:t>. (n.d.). Retrieved from https://www.vmware.com/topics/glossary/content/kubernetes-pods.html#:~:text=A%20pod%20is%20the%20smallest,that%20pod%20to%20continue%20operations.</w:t>
              </w:r>
            </w:p>
            <w:p w14:paraId="546A903E" w14:textId="6C17E594" w:rsidR="00F214A6" w:rsidRPr="00E80DB6" w:rsidRDefault="00734C4E" w:rsidP="00343792">
              <w:pPr>
                <w:rPr>
                  <w:lang w:val="en-C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214A6" w:rsidRPr="00E80DB6" w:rsidSect="00EA6771">
      <w:headerReference w:type="default" r:id="rId26"/>
      <w:pgSz w:w="12240" w:h="15840" w:code="1"/>
      <w:pgMar w:top="720" w:right="1151" w:bottom="720" w:left="11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2A06" w14:textId="77777777" w:rsidR="0005269A" w:rsidRDefault="0005269A" w:rsidP="00A91D75">
      <w:r>
        <w:separator/>
      </w:r>
    </w:p>
  </w:endnote>
  <w:endnote w:type="continuationSeparator" w:id="0">
    <w:p w14:paraId="40ACF67B" w14:textId="77777777" w:rsidR="0005269A" w:rsidRDefault="0005269A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E3BF" w14:textId="77777777" w:rsidR="0005269A" w:rsidRDefault="0005269A" w:rsidP="00A91D75">
      <w:r>
        <w:separator/>
      </w:r>
    </w:p>
  </w:footnote>
  <w:footnote w:type="continuationSeparator" w:id="0">
    <w:p w14:paraId="40E2FD4A" w14:textId="77777777" w:rsidR="0005269A" w:rsidRDefault="0005269A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A4473D6" w14:textId="77777777" w:rsidTr="00A7217A">
      <w:trPr>
        <w:trHeight w:val="1060"/>
      </w:trPr>
      <w:tc>
        <w:tcPr>
          <w:tcW w:w="5861" w:type="dxa"/>
        </w:tcPr>
        <w:p w14:paraId="662B0BAC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2800CAAA" wp14:editId="416B9FB8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line w14:anchorId="13E9D06C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black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C6BAFD0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DB2604" wp14:editId="6A4E4EED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7E3D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B26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7A667E3D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5936D461" wp14:editId="277E77D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7B616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936D461" id="Rectangle: Single Corner Snipped 15" o:spid="_x0000_s1029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17406d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427B616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0F6FC6" w:themeColor="accent1"/>
      </w:rPr>
    </w:lvl>
  </w:abstractNum>
  <w:abstractNum w:abstractNumId="3" w15:restartNumberingAfterBreak="0">
    <w:nsid w:val="04B84551"/>
    <w:multiLevelType w:val="hybridMultilevel"/>
    <w:tmpl w:val="D030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46A"/>
    <w:multiLevelType w:val="hybridMultilevel"/>
    <w:tmpl w:val="C25846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E4039"/>
    <w:multiLevelType w:val="hybridMultilevel"/>
    <w:tmpl w:val="2770362C"/>
    <w:lvl w:ilvl="0" w:tplc="3AD0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4359B"/>
    <w:multiLevelType w:val="hybridMultilevel"/>
    <w:tmpl w:val="95FA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A62"/>
    <w:multiLevelType w:val="hybridMultilevel"/>
    <w:tmpl w:val="12549644"/>
    <w:lvl w:ilvl="0" w:tplc="69DA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9379D"/>
    <w:multiLevelType w:val="hybridMultilevel"/>
    <w:tmpl w:val="1714A24C"/>
    <w:lvl w:ilvl="0" w:tplc="A9CEDCE6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5" w:hanging="360"/>
      </w:pPr>
    </w:lvl>
    <w:lvl w:ilvl="2" w:tplc="1009001B" w:tentative="1">
      <w:start w:val="1"/>
      <w:numFmt w:val="lowerRoman"/>
      <w:lvlText w:val="%3."/>
      <w:lvlJc w:val="right"/>
      <w:pPr>
        <w:ind w:left="1915" w:hanging="180"/>
      </w:pPr>
    </w:lvl>
    <w:lvl w:ilvl="3" w:tplc="1009000F" w:tentative="1">
      <w:start w:val="1"/>
      <w:numFmt w:val="decimal"/>
      <w:lvlText w:val="%4."/>
      <w:lvlJc w:val="left"/>
      <w:pPr>
        <w:ind w:left="2635" w:hanging="360"/>
      </w:pPr>
    </w:lvl>
    <w:lvl w:ilvl="4" w:tplc="10090019" w:tentative="1">
      <w:start w:val="1"/>
      <w:numFmt w:val="lowerLetter"/>
      <w:lvlText w:val="%5."/>
      <w:lvlJc w:val="left"/>
      <w:pPr>
        <w:ind w:left="3355" w:hanging="360"/>
      </w:pPr>
    </w:lvl>
    <w:lvl w:ilvl="5" w:tplc="1009001B" w:tentative="1">
      <w:start w:val="1"/>
      <w:numFmt w:val="lowerRoman"/>
      <w:lvlText w:val="%6."/>
      <w:lvlJc w:val="right"/>
      <w:pPr>
        <w:ind w:left="4075" w:hanging="180"/>
      </w:pPr>
    </w:lvl>
    <w:lvl w:ilvl="6" w:tplc="1009000F" w:tentative="1">
      <w:start w:val="1"/>
      <w:numFmt w:val="decimal"/>
      <w:lvlText w:val="%7."/>
      <w:lvlJc w:val="left"/>
      <w:pPr>
        <w:ind w:left="4795" w:hanging="360"/>
      </w:pPr>
    </w:lvl>
    <w:lvl w:ilvl="7" w:tplc="10090019" w:tentative="1">
      <w:start w:val="1"/>
      <w:numFmt w:val="lowerLetter"/>
      <w:lvlText w:val="%8."/>
      <w:lvlJc w:val="left"/>
      <w:pPr>
        <w:ind w:left="5515" w:hanging="360"/>
      </w:pPr>
    </w:lvl>
    <w:lvl w:ilvl="8" w:tplc="1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B003AD"/>
    <w:multiLevelType w:val="hybridMultilevel"/>
    <w:tmpl w:val="9DE018B0"/>
    <w:lvl w:ilvl="0" w:tplc="FB8AA3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083EF4"/>
    <w:multiLevelType w:val="hybridMultilevel"/>
    <w:tmpl w:val="C890B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DB579E"/>
    <w:multiLevelType w:val="hybridMultilevel"/>
    <w:tmpl w:val="D21C044C"/>
    <w:lvl w:ilvl="0" w:tplc="A846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23290"/>
    <w:multiLevelType w:val="hybridMultilevel"/>
    <w:tmpl w:val="E346A6EA"/>
    <w:lvl w:ilvl="0" w:tplc="D1AEB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44B1"/>
    <w:multiLevelType w:val="hybridMultilevel"/>
    <w:tmpl w:val="EB44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C65249"/>
    <w:multiLevelType w:val="hybridMultilevel"/>
    <w:tmpl w:val="F71C7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0F6FC6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0F6FC6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0F6FC6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0F6FC6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0F6FC6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0F6FC6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0F6FC6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0F6FC6" w:themeColor="accent1"/>
      </w:rPr>
    </w:lvl>
  </w:abstractNum>
  <w:abstractNum w:abstractNumId="22" w15:restartNumberingAfterBreak="0">
    <w:nsid w:val="666B61D5"/>
    <w:multiLevelType w:val="hybridMultilevel"/>
    <w:tmpl w:val="7E9E107E"/>
    <w:lvl w:ilvl="0" w:tplc="886C2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36F2CE1"/>
    <w:multiLevelType w:val="hybridMultilevel"/>
    <w:tmpl w:val="D4DA3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A0140"/>
    <w:multiLevelType w:val="hybridMultilevel"/>
    <w:tmpl w:val="D3AABF52"/>
    <w:lvl w:ilvl="0" w:tplc="6FCED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25E5F"/>
    <w:multiLevelType w:val="hybridMultilevel"/>
    <w:tmpl w:val="3190DD46"/>
    <w:lvl w:ilvl="0" w:tplc="69DA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3042">
    <w:abstractNumId w:val="2"/>
  </w:num>
  <w:num w:numId="2" w16cid:durableId="1403404027">
    <w:abstractNumId w:val="2"/>
    <w:lvlOverride w:ilvl="0">
      <w:startOverride w:val="1"/>
    </w:lvlOverride>
  </w:num>
  <w:num w:numId="3" w16cid:durableId="1252160674">
    <w:abstractNumId w:val="10"/>
  </w:num>
  <w:num w:numId="4" w16cid:durableId="720206902">
    <w:abstractNumId w:val="2"/>
    <w:lvlOverride w:ilvl="0">
      <w:startOverride w:val="1"/>
    </w:lvlOverride>
  </w:num>
  <w:num w:numId="5" w16cid:durableId="781726534">
    <w:abstractNumId w:val="2"/>
    <w:lvlOverride w:ilvl="0">
      <w:startOverride w:val="1"/>
    </w:lvlOverride>
  </w:num>
  <w:num w:numId="6" w16cid:durableId="1740178250">
    <w:abstractNumId w:val="2"/>
    <w:lvlOverride w:ilvl="0">
      <w:startOverride w:val="1"/>
    </w:lvlOverride>
  </w:num>
  <w:num w:numId="7" w16cid:durableId="740830923">
    <w:abstractNumId w:val="2"/>
    <w:lvlOverride w:ilvl="0">
      <w:startOverride w:val="1"/>
    </w:lvlOverride>
  </w:num>
  <w:num w:numId="8" w16cid:durableId="261032787">
    <w:abstractNumId w:val="0"/>
  </w:num>
  <w:num w:numId="9" w16cid:durableId="1488548501">
    <w:abstractNumId w:val="27"/>
  </w:num>
  <w:num w:numId="10" w16cid:durableId="1441802619">
    <w:abstractNumId w:val="21"/>
  </w:num>
  <w:num w:numId="11" w16cid:durableId="63996694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0F6FC6" w:themeColor="accent1"/>
        </w:rPr>
      </w:lvl>
    </w:lvlOverride>
  </w:num>
  <w:num w:numId="12" w16cid:durableId="1756004251">
    <w:abstractNumId w:val="21"/>
  </w:num>
  <w:num w:numId="13" w16cid:durableId="894779128">
    <w:abstractNumId w:val="21"/>
  </w:num>
  <w:num w:numId="14" w16cid:durableId="127317488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0F6FC6" w:themeColor="accent1"/>
        </w:rPr>
      </w:lvl>
    </w:lvlOverride>
  </w:num>
  <w:num w:numId="15" w16cid:durableId="1252934286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0F6FC6" w:themeColor="accent1"/>
        </w:rPr>
      </w:lvl>
    </w:lvlOverride>
  </w:num>
  <w:num w:numId="16" w16cid:durableId="426191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2182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34745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3106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5588533">
    <w:abstractNumId w:val="17"/>
  </w:num>
  <w:num w:numId="21" w16cid:durableId="16122294">
    <w:abstractNumId w:val="19"/>
  </w:num>
  <w:num w:numId="22" w16cid:durableId="773207136">
    <w:abstractNumId w:val="13"/>
  </w:num>
  <w:num w:numId="23" w16cid:durableId="1034958938">
    <w:abstractNumId w:val="8"/>
  </w:num>
  <w:num w:numId="24" w16cid:durableId="1791195690">
    <w:abstractNumId w:val="1"/>
  </w:num>
  <w:num w:numId="25" w16cid:durableId="1322538542">
    <w:abstractNumId w:val="18"/>
  </w:num>
  <w:num w:numId="26" w16cid:durableId="723599337">
    <w:abstractNumId w:val="23"/>
  </w:num>
  <w:num w:numId="27" w16cid:durableId="1923566892">
    <w:abstractNumId w:val="11"/>
  </w:num>
  <w:num w:numId="28" w16cid:durableId="878666306">
    <w:abstractNumId w:val="3"/>
  </w:num>
  <w:num w:numId="29" w16cid:durableId="1001280320">
    <w:abstractNumId w:val="12"/>
  </w:num>
  <w:num w:numId="30" w16cid:durableId="345205988">
    <w:abstractNumId w:val="20"/>
  </w:num>
  <w:num w:numId="31" w16cid:durableId="1383215839">
    <w:abstractNumId w:val="6"/>
  </w:num>
  <w:num w:numId="32" w16cid:durableId="706417946">
    <w:abstractNumId w:val="16"/>
  </w:num>
  <w:num w:numId="33" w16cid:durableId="2041008590">
    <w:abstractNumId w:val="4"/>
  </w:num>
  <w:num w:numId="34" w16cid:durableId="1448697353">
    <w:abstractNumId w:val="9"/>
  </w:num>
  <w:num w:numId="35" w16cid:durableId="526675933">
    <w:abstractNumId w:val="14"/>
  </w:num>
  <w:num w:numId="36" w16cid:durableId="817527820">
    <w:abstractNumId w:val="5"/>
  </w:num>
  <w:num w:numId="37" w16cid:durableId="1498182704">
    <w:abstractNumId w:val="25"/>
  </w:num>
  <w:num w:numId="38" w16cid:durableId="2024697888">
    <w:abstractNumId w:val="22"/>
  </w:num>
  <w:num w:numId="39" w16cid:durableId="591554242">
    <w:abstractNumId w:val="24"/>
  </w:num>
  <w:num w:numId="40" w16cid:durableId="1510946862">
    <w:abstractNumId w:val="15"/>
  </w:num>
  <w:num w:numId="41" w16cid:durableId="735132540">
    <w:abstractNumId w:val="26"/>
  </w:num>
  <w:num w:numId="42" w16cid:durableId="1522357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UwMTa3NDEzN7FU0lEKTi0uzszPAykwNKkFANQfZHItAAAA"/>
  </w:docVars>
  <w:rsids>
    <w:rsidRoot w:val="008E3E51"/>
    <w:rsid w:val="000114D5"/>
    <w:rsid w:val="00015A7A"/>
    <w:rsid w:val="0002111D"/>
    <w:rsid w:val="0002189C"/>
    <w:rsid w:val="000302AA"/>
    <w:rsid w:val="0003228D"/>
    <w:rsid w:val="000346ED"/>
    <w:rsid w:val="0003574A"/>
    <w:rsid w:val="000376B7"/>
    <w:rsid w:val="00040EC5"/>
    <w:rsid w:val="0004694D"/>
    <w:rsid w:val="0005269A"/>
    <w:rsid w:val="000548E4"/>
    <w:rsid w:val="00054ED2"/>
    <w:rsid w:val="00061E7C"/>
    <w:rsid w:val="00081DF2"/>
    <w:rsid w:val="00095F06"/>
    <w:rsid w:val="000A42A2"/>
    <w:rsid w:val="000A7B2B"/>
    <w:rsid w:val="000C59D1"/>
    <w:rsid w:val="000E33C5"/>
    <w:rsid w:val="000F6525"/>
    <w:rsid w:val="000F6927"/>
    <w:rsid w:val="000F7FAC"/>
    <w:rsid w:val="00107272"/>
    <w:rsid w:val="001073A0"/>
    <w:rsid w:val="0011045A"/>
    <w:rsid w:val="0012273D"/>
    <w:rsid w:val="00126481"/>
    <w:rsid w:val="00140D58"/>
    <w:rsid w:val="00143E52"/>
    <w:rsid w:val="001477C7"/>
    <w:rsid w:val="00154D3B"/>
    <w:rsid w:val="001647E4"/>
    <w:rsid w:val="001733F8"/>
    <w:rsid w:val="00176B70"/>
    <w:rsid w:val="001805A5"/>
    <w:rsid w:val="00182D32"/>
    <w:rsid w:val="00184B35"/>
    <w:rsid w:val="001865F2"/>
    <w:rsid w:val="00186D05"/>
    <w:rsid w:val="00191120"/>
    <w:rsid w:val="0019378C"/>
    <w:rsid w:val="001979DE"/>
    <w:rsid w:val="001A594D"/>
    <w:rsid w:val="001B2738"/>
    <w:rsid w:val="001B3506"/>
    <w:rsid w:val="001B6EFA"/>
    <w:rsid w:val="001C0CB1"/>
    <w:rsid w:val="001E123F"/>
    <w:rsid w:val="001E2E12"/>
    <w:rsid w:val="001E59F3"/>
    <w:rsid w:val="001E66D5"/>
    <w:rsid w:val="002023B9"/>
    <w:rsid w:val="00202508"/>
    <w:rsid w:val="002063EE"/>
    <w:rsid w:val="00211764"/>
    <w:rsid w:val="00213D96"/>
    <w:rsid w:val="00216A70"/>
    <w:rsid w:val="00221B5F"/>
    <w:rsid w:val="0022514C"/>
    <w:rsid w:val="00226FF2"/>
    <w:rsid w:val="002336C4"/>
    <w:rsid w:val="00253D82"/>
    <w:rsid w:val="00260503"/>
    <w:rsid w:val="0026580E"/>
    <w:rsid w:val="00265F2D"/>
    <w:rsid w:val="00271BB5"/>
    <w:rsid w:val="002913EB"/>
    <w:rsid w:val="002923AA"/>
    <w:rsid w:val="00294952"/>
    <w:rsid w:val="002974A9"/>
    <w:rsid w:val="00297AC4"/>
    <w:rsid w:val="002A19D0"/>
    <w:rsid w:val="002A7B26"/>
    <w:rsid w:val="002E35A1"/>
    <w:rsid w:val="002F1693"/>
    <w:rsid w:val="002F41BD"/>
    <w:rsid w:val="00307115"/>
    <w:rsid w:val="003146E6"/>
    <w:rsid w:val="003222B1"/>
    <w:rsid w:val="003365D9"/>
    <w:rsid w:val="00340741"/>
    <w:rsid w:val="00342438"/>
    <w:rsid w:val="00343792"/>
    <w:rsid w:val="00344386"/>
    <w:rsid w:val="003478DE"/>
    <w:rsid w:val="00363D51"/>
    <w:rsid w:val="00364B1A"/>
    <w:rsid w:val="00367490"/>
    <w:rsid w:val="0037272E"/>
    <w:rsid w:val="00385388"/>
    <w:rsid w:val="00387898"/>
    <w:rsid w:val="00396389"/>
    <w:rsid w:val="003A7098"/>
    <w:rsid w:val="003B196E"/>
    <w:rsid w:val="003B3669"/>
    <w:rsid w:val="003B71A6"/>
    <w:rsid w:val="003C1B4B"/>
    <w:rsid w:val="003C44E0"/>
    <w:rsid w:val="003C6038"/>
    <w:rsid w:val="003C6310"/>
    <w:rsid w:val="003E3D8A"/>
    <w:rsid w:val="003F0A42"/>
    <w:rsid w:val="003F27C9"/>
    <w:rsid w:val="003F429C"/>
    <w:rsid w:val="0040706B"/>
    <w:rsid w:val="00410837"/>
    <w:rsid w:val="004127CD"/>
    <w:rsid w:val="00422ABE"/>
    <w:rsid w:val="00430998"/>
    <w:rsid w:val="00431DCF"/>
    <w:rsid w:val="004339FE"/>
    <w:rsid w:val="00434194"/>
    <w:rsid w:val="00437E2C"/>
    <w:rsid w:val="004417C5"/>
    <w:rsid w:val="00442DA0"/>
    <w:rsid w:val="004550B8"/>
    <w:rsid w:val="00470CF4"/>
    <w:rsid w:val="00471D00"/>
    <w:rsid w:val="0048475A"/>
    <w:rsid w:val="004858EC"/>
    <w:rsid w:val="0049230E"/>
    <w:rsid w:val="004A7354"/>
    <w:rsid w:val="004D02B9"/>
    <w:rsid w:val="004D05C5"/>
    <w:rsid w:val="004D41F3"/>
    <w:rsid w:val="004D4B59"/>
    <w:rsid w:val="004E55AE"/>
    <w:rsid w:val="004E6CDB"/>
    <w:rsid w:val="004F08DB"/>
    <w:rsid w:val="004F1584"/>
    <w:rsid w:val="004F16EF"/>
    <w:rsid w:val="004F62E7"/>
    <w:rsid w:val="004F7EA6"/>
    <w:rsid w:val="0050369B"/>
    <w:rsid w:val="005117F8"/>
    <w:rsid w:val="005130EB"/>
    <w:rsid w:val="0051478B"/>
    <w:rsid w:val="0051585F"/>
    <w:rsid w:val="00520FC1"/>
    <w:rsid w:val="005217A8"/>
    <w:rsid w:val="0052422E"/>
    <w:rsid w:val="005256A4"/>
    <w:rsid w:val="00525895"/>
    <w:rsid w:val="005261F7"/>
    <w:rsid w:val="005278EC"/>
    <w:rsid w:val="00533CCD"/>
    <w:rsid w:val="00551365"/>
    <w:rsid w:val="00551899"/>
    <w:rsid w:val="00565EF2"/>
    <w:rsid w:val="00567396"/>
    <w:rsid w:val="00577305"/>
    <w:rsid w:val="0057758D"/>
    <w:rsid w:val="00581126"/>
    <w:rsid w:val="00582DE5"/>
    <w:rsid w:val="00587D61"/>
    <w:rsid w:val="00596427"/>
    <w:rsid w:val="005A10A6"/>
    <w:rsid w:val="005A6346"/>
    <w:rsid w:val="005C2E0B"/>
    <w:rsid w:val="005C5F6D"/>
    <w:rsid w:val="005D2BDC"/>
    <w:rsid w:val="005D3FD9"/>
    <w:rsid w:val="005D6AAA"/>
    <w:rsid w:val="005E14CE"/>
    <w:rsid w:val="00602023"/>
    <w:rsid w:val="00603835"/>
    <w:rsid w:val="0062497D"/>
    <w:rsid w:val="0063107F"/>
    <w:rsid w:val="00632EE8"/>
    <w:rsid w:val="00637F82"/>
    <w:rsid w:val="00640F43"/>
    <w:rsid w:val="00644F9D"/>
    <w:rsid w:val="00646682"/>
    <w:rsid w:val="00651B28"/>
    <w:rsid w:val="006617D4"/>
    <w:rsid w:val="0066273A"/>
    <w:rsid w:val="006754FD"/>
    <w:rsid w:val="00682817"/>
    <w:rsid w:val="00684484"/>
    <w:rsid w:val="00685619"/>
    <w:rsid w:val="006B65BB"/>
    <w:rsid w:val="006B6E69"/>
    <w:rsid w:val="006C4373"/>
    <w:rsid w:val="006D34D1"/>
    <w:rsid w:val="006E379D"/>
    <w:rsid w:val="006E585F"/>
    <w:rsid w:val="006F39F2"/>
    <w:rsid w:val="006F4724"/>
    <w:rsid w:val="006F5FC2"/>
    <w:rsid w:val="00706D1E"/>
    <w:rsid w:val="0071000F"/>
    <w:rsid w:val="0071155C"/>
    <w:rsid w:val="00734C4E"/>
    <w:rsid w:val="00737C8B"/>
    <w:rsid w:val="00760843"/>
    <w:rsid w:val="00772714"/>
    <w:rsid w:val="007730E5"/>
    <w:rsid w:val="00774D96"/>
    <w:rsid w:val="00776258"/>
    <w:rsid w:val="007767A9"/>
    <w:rsid w:val="00776D37"/>
    <w:rsid w:val="00780568"/>
    <w:rsid w:val="0078233E"/>
    <w:rsid w:val="007859A4"/>
    <w:rsid w:val="007A7031"/>
    <w:rsid w:val="007B0DFA"/>
    <w:rsid w:val="007B4109"/>
    <w:rsid w:val="007C60D0"/>
    <w:rsid w:val="007D5975"/>
    <w:rsid w:val="007E1E1F"/>
    <w:rsid w:val="007E5E59"/>
    <w:rsid w:val="007F5AED"/>
    <w:rsid w:val="007F608B"/>
    <w:rsid w:val="007F6F52"/>
    <w:rsid w:val="00802FDA"/>
    <w:rsid w:val="00803106"/>
    <w:rsid w:val="00820C80"/>
    <w:rsid w:val="00822624"/>
    <w:rsid w:val="00823D33"/>
    <w:rsid w:val="00843684"/>
    <w:rsid w:val="00843B4C"/>
    <w:rsid w:val="00860DE5"/>
    <w:rsid w:val="00872FD8"/>
    <w:rsid w:val="00874DDC"/>
    <w:rsid w:val="008759A8"/>
    <w:rsid w:val="00881234"/>
    <w:rsid w:val="00883C9B"/>
    <w:rsid w:val="008842CC"/>
    <w:rsid w:val="00885412"/>
    <w:rsid w:val="00885A17"/>
    <w:rsid w:val="00891FB9"/>
    <w:rsid w:val="008B2755"/>
    <w:rsid w:val="008B46AB"/>
    <w:rsid w:val="008C08FC"/>
    <w:rsid w:val="008E1BE4"/>
    <w:rsid w:val="008E3E51"/>
    <w:rsid w:val="008E707B"/>
    <w:rsid w:val="00902EB5"/>
    <w:rsid w:val="009210A6"/>
    <w:rsid w:val="0092122D"/>
    <w:rsid w:val="00923798"/>
    <w:rsid w:val="00924378"/>
    <w:rsid w:val="00931CCA"/>
    <w:rsid w:val="00944D7A"/>
    <w:rsid w:val="00963DCA"/>
    <w:rsid w:val="009640FD"/>
    <w:rsid w:val="00971545"/>
    <w:rsid w:val="0097274C"/>
    <w:rsid w:val="0097395E"/>
    <w:rsid w:val="00981E39"/>
    <w:rsid w:val="009869ED"/>
    <w:rsid w:val="009929D7"/>
    <w:rsid w:val="009A0F76"/>
    <w:rsid w:val="009B4534"/>
    <w:rsid w:val="009B61D6"/>
    <w:rsid w:val="009C65E6"/>
    <w:rsid w:val="009D7401"/>
    <w:rsid w:val="009E4394"/>
    <w:rsid w:val="009F42F0"/>
    <w:rsid w:val="00A03642"/>
    <w:rsid w:val="00A03BCD"/>
    <w:rsid w:val="00A05A95"/>
    <w:rsid w:val="00A115A9"/>
    <w:rsid w:val="00A16941"/>
    <w:rsid w:val="00A23EF8"/>
    <w:rsid w:val="00A3253F"/>
    <w:rsid w:val="00A32A81"/>
    <w:rsid w:val="00A40C06"/>
    <w:rsid w:val="00A4106D"/>
    <w:rsid w:val="00A451FD"/>
    <w:rsid w:val="00A57F27"/>
    <w:rsid w:val="00A61631"/>
    <w:rsid w:val="00A66057"/>
    <w:rsid w:val="00A7217A"/>
    <w:rsid w:val="00A7259E"/>
    <w:rsid w:val="00A765CF"/>
    <w:rsid w:val="00A7662D"/>
    <w:rsid w:val="00A85B56"/>
    <w:rsid w:val="00A86068"/>
    <w:rsid w:val="00A87CAA"/>
    <w:rsid w:val="00A90459"/>
    <w:rsid w:val="00A91D75"/>
    <w:rsid w:val="00AA0BE1"/>
    <w:rsid w:val="00AA301D"/>
    <w:rsid w:val="00AA3430"/>
    <w:rsid w:val="00AB522B"/>
    <w:rsid w:val="00AB58E2"/>
    <w:rsid w:val="00AB79A1"/>
    <w:rsid w:val="00AC0735"/>
    <w:rsid w:val="00AC343A"/>
    <w:rsid w:val="00AC5C9F"/>
    <w:rsid w:val="00AC61C5"/>
    <w:rsid w:val="00AD3EC1"/>
    <w:rsid w:val="00AD5044"/>
    <w:rsid w:val="00AE0821"/>
    <w:rsid w:val="00AE4947"/>
    <w:rsid w:val="00AE5614"/>
    <w:rsid w:val="00AF27B9"/>
    <w:rsid w:val="00AF420C"/>
    <w:rsid w:val="00AF43ED"/>
    <w:rsid w:val="00AF4E54"/>
    <w:rsid w:val="00AF60FA"/>
    <w:rsid w:val="00B02F75"/>
    <w:rsid w:val="00B05C9F"/>
    <w:rsid w:val="00B064CD"/>
    <w:rsid w:val="00B06B1D"/>
    <w:rsid w:val="00B14A73"/>
    <w:rsid w:val="00B21E83"/>
    <w:rsid w:val="00B25083"/>
    <w:rsid w:val="00B31004"/>
    <w:rsid w:val="00B3261A"/>
    <w:rsid w:val="00B548F8"/>
    <w:rsid w:val="00B54AEF"/>
    <w:rsid w:val="00B623B8"/>
    <w:rsid w:val="00B637FA"/>
    <w:rsid w:val="00B737AB"/>
    <w:rsid w:val="00B75FAE"/>
    <w:rsid w:val="00B76394"/>
    <w:rsid w:val="00B84395"/>
    <w:rsid w:val="00B85ED4"/>
    <w:rsid w:val="00B87EDE"/>
    <w:rsid w:val="00B95EA7"/>
    <w:rsid w:val="00BA1AB0"/>
    <w:rsid w:val="00BA27E1"/>
    <w:rsid w:val="00BA7DE1"/>
    <w:rsid w:val="00BB3079"/>
    <w:rsid w:val="00BC4E89"/>
    <w:rsid w:val="00BD190D"/>
    <w:rsid w:val="00BD3599"/>
    <w:rsid w:val="00BD67A4"/>
    <w:rsid w:val="00BD6BCF"/>
    <w:rsid w:val="00BE3162"/>
    <w:rsid w:val="00BF7F8D"/>
    <w:rsid w:val="00C0281D"/>
    <w:rsid w:val="00C04D92"/>
    <w:rsid w:val="00C159F6"/>
    <w:rsid w:val="00C207BF"/>
    <w:rsid w:val="00C37092"/>
    <w:rsid w:val="00C40900"/>
    <w:rsid w:val="00C41F24"/>
    <w:rsid w:val="00C41F62"/>
    <w:rsid w:val="00C4251A"/>
    <w:rsid w:val="00C44835"/>
    <w:rsid w:val="00C50FEA"/>
    <w:rsid w:val="00C53C6D"/>
    <w:rsid w:val="00C6323A"/>
    <w:rsid w:val="00C70235"/>
    <w:rsid w:val="00C743EE"/>
    <w:rsid w:val="00C75B39"/>
    <w:rsid w:val="00C87193"/>
    <w:rsid w:val="00C917D8"/>
    <w:rsid w:val="00C926E5"/>
    <w:rsid w:val="00C978BC"/>
    <w:rsid w:val="00CA1CAB"/>
    <w:rsid w:val="00CB27A1"/>
    <w:rsid w:val="00CC3F75"/>
    <w:rsid w:val="00CC43B6"/>
    <w:rsid w:val="00CC6BA3"/>
    <w:rsid w:val="00CD0CC9"/>
    <w:rsid w:val="00CE51B9"/>
    <w:rsid w:val="00CF201C"/>
    <w:rsid w:val="00CF383C"/>
    <w:rsid w:val="00CF4D11"/>
    <w:rsid w:val="00CF5563"/>
    <w:rsid w:val="00D0411F"/>
    <w:rsid w:val="00D1072B"/>
    <w:rsid w:val="00D14508"/>
    <w:rsid w:val="00D202AF"/>
    <w:rsid w:val="00D219DA"/>
    <w:rsid w:val="00D25710"/>
    <w:rsid w:val="00D3006E"/>
    <w:rsid w:val="00D30863"/>
    <w:rsid w:val="00D476F7"/>
    <w:rsid w:val="00D47B04"/>
    <w:rsid w:val="00D54602"/>
    <w:rsid w:val="00D55CBC"/>
    <w:rsid w:val="00D62A93"/>
    <w:rsid w:val="00D6666D"/>
    <w:rsid w:val="00D71496"/>
    <w:rsid w:val="00D718F1"/>
    <w:rsid w:val="00D80200"/>
    <w:rsid w:val="00D8631A"/>
    <w:rsid w:val="00D87CD8"/>
    <w:rsid w:val="00D87F81"/>
    <w:rsid w:val="00D91789"/>
    <w:rsid w:val="00DA14CC"/>
    <w:rsid w:val="00DA2C9C"/>
    <w:rsid w:val="00DB5946"/>
    <w:rsid w:val="00DB7239"/>
    <w:rsid w:val="00DC214F"/>
    <w:rsid w:val="00DC5577"/>
    <w:rsid w:val="00DD0060"/>
    <w:rsid w:val="00DD35EB"/>
    <w:rsid w:val="00DD4586"/>
    <w:rsid w:val="00DE516A"/>
    <w:rsid w:val="00DE5457"/>
    <w:rsid w:val="00DE60A1"/>
    <w:rsid w:val="00DF1CFA"/>
    <w:rsid w:val="00DF4A48"/>
    <w:rsid w:val="00DF55ED"/>
    <w:rsid w:val="00DF56EE"/>
    <w:rsid w:val="00DF781E"/>
    <w:rsid w:val="00E05F0C"/>
    <w:rsid w:val="00E1402B"/>
    <w:rsid w:val="00E14C8F"/>
    <w:rsid w:val="00E15BAB"/>
    <w:rsid w:val="00E22044"/>
    <w:rsid w:val="00E236B0"/>
    <w:rsid w:val="00E23E15"/>
    <w:rsid w:val="00E25240"/>
    <w:rsid w:val="00E2652B"/>
    <w:rsid w:val="00E30287"/>
    <w:rsid w:val="00E36FE4"/>
    <w:rsid w:val="00E43C45"/>
    <w:rsid w:val="00E466D8"/>
    <w:rsid w:val="00E50598"/>
    <w:rsid w:val="00E523C3"/>
    <w:rsid w:val="00E5388E"/>
    <w:rsid w:val="00E6016B"/>
    <w:rsid w:val="00E6055A"/>
    <w:rsid w:val="00E613B0"/>
    <w:rsid w:val="00E635CB"/>
    <w:rsid w:val="00E80DB6"/>
    <w:rsid w:val="00E84890"/>
    <w:rsid w:val="00E9269B"/>
    <w:rsid w:val="00E94B95"/>
    <w:rsid w:val="00EA30C7"/>
    <w:rsid w:val="00EA3C3A"/>
    <w:rsid w:val="00EA4CB9"/>
    <w:rsid w:val="00EA6771"/>
    <w:rsid w:val="00EB779F"/>
    <w:rsid w:val="00EC2281"/>
    <w:rsid w:val="00ED6905"/>
    <w:rsid w:val="00ED7977"/>
    <w:rsid w:val="00ED7D48"/>
    <w:rsid w:val="00EF43C0"/>
    <w:rsid w:val="00EF64C7"/>
    <w:rsid w:val="00F110FC"/>
    <w:rsid w:val="00F17E48"/>
    <w:rsid w:val="00F214A6"/>
    <w:rsid w:val="00F21566"/>
    <w:rsid w:val="00F24951"/>
    <w:rsid w:val="00F2616A"/>
    <w:rsid w:val="00F34DC0"/>
    <w:rsid w:val="00F41896"/>
    <w:rsid w:val="00F5507B"/>
    <w:rsid w:val="00F5539B"/>
    <w:rsid w:val="00F5749E"/>
    <w:rsid w:val="00F5753E"/>
    <w:rsid w:val="00F6119B"/>
    <w:rsid w:val="00F648A4"/>
    <w:rsid w:val="00F67776"/>
    <w:rsid w:val="00F77513"/>
    <w:rsid w:val="00F80487"/>
    <w:rsid w:val="00F903B5"/>
    <w:rsid w:val="00FB00A4"/>
    <w:rsid w:val="00FB538B"/>
    <w:rsid w:val="00FC3864"/>
    <w:rsid w:val="00FC5FD4"/>
    <w:rsid w:val="00FC7AE0"/>
    <w:rsid w:val="00FD6DC6"/>
    <w:rsid w:val="00FD6DD6"/>
    <w:rsid w:val="00FE0D74"/>
    <w:rsid w:val="00FE3D2C"/>
    <w:rsid w:val="00FE71F6"/>
    <w:rsid w:val="00FE7E16"/>
    <w:rsid w:val="00FF1A5C"/>
    <w:rsid w:val="00FF2FF4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5455BF"/>
  <w15:docId w15:val="{3371C4B2-ABC8-4707-9ABF-C6F5A94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0B5294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0B5294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0B5294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CBC"/>
    <w:rPr>
      <w:rFonts w:asciiTheme="majorHAnsi" w:eastAsiaTheme="majorEastAsia" w:hAnsiTheme="majorHAnsi" w:cstheme="majorBidi"/>
      <w:b/>
      <w:bCs/>
      <w:caps/>
      <w:color w:val="00000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0B5294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0B5294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00000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0B5294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0B5294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00000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F49100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5261F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4D02B9"/>
  </w:style>
  <w:style w:type="character" w:styleId="UnresolvedMention">
    <w:name w:val="Unresolved Mention"/>
    <w:basedOn w:val="DefaultParagraphFont"/>
    <w:uiPriority w:val="99"/>
    <w:semiHidden/>
    <w:unhideWhenUsed/>
    <w:rsid w:val="00E05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3AA"/>
    <w:rPr>
      <w:color w:val="85DFD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4C4E"/>
  </w:style>
  <w:style w:type="character" w:styleId="HTMLCode">
    <w:name w:val="HTML Code"/>
    <w:basedOn w:val="DefaultParagraphFont"/>
    <w:uiPriority w:val="99"/>
    <w:semiHidden/>
    <w:unhideWhenUsed/>
    <w:rsid w:val="00E80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ux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Lea23</b:Tag>
    <b:SourceType>InternetSite</b:SourceType>
    <b:Guid>{C3C3BE92-3070-4E1F-8541-AC87F8E9BE47}</b:Guid>
    <b:Title>Learner Lab</b:Title>
    <b:Year>2023</b:Year>
    <b:InternetSiteTitle>https://awsacademy.instructure.com/</b:InternetSiteTitle>
    <b:RefOrder>2</b:RefOrder>
  </b:Source>
  <b:Source>
    <b:Tag>LuL23</b:Tag>
    <b:SourceType>ElectronicSource</b:SourceType>
    <b:Guid>{86C87726-8752-445C-81FD-65BE0889E3CA}</b:Guid>
    <b:Title>Lectures and Slides, CLO835_Portable Technologies in cloud</b:Title>
    <b:Year>2023</b:Year>
    <b:Month>Summer</b:Month>
    <b:Author>
      <b:Author>
        <b:NameList>
          <b:Person>
            <b:Last>Geiman</b:Last>
            <b:First>Irina</b:First>
          </b:Person>
        </b:NameList>
      </b:Author>
    </b:Author>
    <b:City>Seneca Newham Campus</b:City>
    <b:StateProvince>North York</b:StateProvince>
    <b:RefOrder>3</b:RefOrder>
  </b:Source>
  <b:Source>
    <b:Tag>Ins</b:Tag>
    <b:SourceType>InternetSite</b:SourceType>
    <b:Guid>{125D6CE1-3741-4E5D-9EDE-F7F5BFBA0430}</b:Guid>
    <b:Title>Installing or updating kubectl</b:Title>
    <b:InternetSiteTitle>www.docs.aws.amazon.com/</b:InternetSiteTitle>
    <b:URL>https://docs.aws.amazon.com/eks/latest/userguide/install-kubectl.html</b:URL>
    <b:RefOrder>4</b:RefOrder>
  </b:Source>
  <b:Source>
    <b:Tag>Wha1</b:Tag>
    <b:SourceType>InternetSite</b:SourceType>
    <b:Guid>{820F85F2-5A93-4331-9C82-9A91CDC8D9E6}</b:Guid>
    <b:Title>What are Kubernetes pods</b:Title>
    <b:URL>https://www.vmware.com/topics/glossary/content/kubernetes-pods.html#:~:text=A%20pod%20is%20the%20smallest,that%20pod%20to%20continue%20operations.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02353-2644-448C-955D-0C730790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Niluxsi Vibishanan</dc:creator>
  <cp:keywords/>
  <cp:lastModifiedBy>Niluxsi Puvanenthiran</cp:lastModifiedBy>
  <cp:revision>4</cp:revision>
  <cp:lastPrinted>2023-07-01T22:03:00Z</cp:lastPrinted>
  <dcterms:created xsi:type="dcterms:W3CDTF">2023-07-01T22:03:00Z</dcterms:created>
  <dcterms:modified xsi:type="dcterms:W3CDTF">2023-07-01T22:03:00Z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5f4791d42173f39ab76420671c3187a87edb4311a2a293fe2f17405b142999da</vt:lpwstr>
  </property>
</Properties>
</file>