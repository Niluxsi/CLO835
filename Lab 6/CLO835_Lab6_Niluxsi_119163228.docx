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1C025" w14:textId="1B605D19" w:rsidR="001E59F3" w:rsidRDefault="00CA1CAB" w:rsidP="00A91D75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013D0713" wp14:editId="5AE04B71">
                <wp:simplePos x="0" y="0"/>
                <wp:positionH relativeFrom="page">
                  <wp:align>left</wp:align>
                </wp:positionH>
                <wp:positionV relativeFrom="page">
                  <wp:posOffset>662940</wp:posOffset>
                </wp:positionV>
                <wp:extent cx="4991100" cy="3718560"/>
                <wp:effectExtent l="0" t="0" r="0" b="0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1100" cy="371856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2EF415D7" id="Rectangle 2" o:spid="_x0000_s1026" alt="colored rectangle" style="position:absolute;margin-left:0;margin-top:52.2pt;width:393pt;height:292.8pt;z-index:-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" fillcolor="#0f6fc6 [3204]" stroked="f" strokeweight="2pt">
                <w10:wrap anchorx="page" anchory="page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1A0B9EC" wp14:editId="27F0F719">
            <wp:simplePos x="0" y="0"/>
            <wp:positionH relativeFrom="margin">
              <wp:posOffset>-182245</wp:posOffset>
            </wp:positionH>
            <wp:positionV relativeFrom="paragraph">
              <wp:posOffset>655320</wp:posOffset>
            </wp:positionV>
            <wp:extent cx="4998720" cy="3749040"/>
            <wp:effectExtent l="0" t="0" r="0" b="38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73A0">
        <w:rPr>
          <w:noProof/>
        </w:rPr>
        <w:drawing>
          <wp:anchor distT="0" distB="0" distL="114300" distR="114300" simplePos="0" relativeHeight="251661312" behindDoc="0" locked="0" layoutInCell="1" allowOverlap="1" wp14:anchorId="4D24FD9A" wp14:editId="6AAAF2B2">
            <wp:simplePos x="0" y="0"/>
            <wp:positionH relativeFrom="column">
              <wp:posOffset>5577205</wp:posOffset>
            </wp:positionH>
            <wp:positionV relativeFrom="paragraph">
              <wp:posOffset>-342900</wp:posOffset>
            </wp:positionV>
            <wp:extent cx="1189973" cy="38100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 rotWithShape="1">
                    <a:blip r:embed="rId10"/>
                    <a:srcRect l="9600" t="37689" r="9333" b="36355"/>
                    <a:stretch/>
                  </pic:blipFill>
                  <pic:spPr bwMode="auto">
                    <a:xfrm>
                      <a:off x="0" y="0"/>
                      <a:ext cx="1189973" cy="381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Hlk125972924"/>
      <w:bookmarkEnd w:id="0"/>
    </w:p>
    <w:tbl>
      <w:tblPr>
        <w:tblpPr w:leftFromText="180" w:rightFromText="180" w:vertAnchor="text" w:tblpX="-19" w:tblpY="82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</w:tblGrid>
      <w:tr w:rsidR="00A91D75" w14:paraId="5B7E9D49" w14:textId="77777777" w:rsidTr="00A91D75">
        <w:trPr>
          <w:trHeight w:val="2150"/>
        </w:trPr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ACFD4F" w14:textId="6E06D864" w:rsidR="00A91D75" w:rsidRPr="001E59F3" w:rsidRDefault="00C6323A" w:rsidP="00A91D75">
            <w:pPr>
              <w:pStyle w:val="Title"/>
              <w:framePr w:hSpace="0" w:wrap="auto" w:vAnchor="margin" w:xAlign="left" w:yAlign="inline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602B8E9E" wp14:editId="4684321C">
                      <wp:simplePos x="0" y="0"/>
                      <wp:positionH relativeFrom="column">
                        <wp:posOffset>-718185</wp:posOffset>
                      </wp:positionH>
                      <wp:positionV relativeFrom="page">
                        <wp:posOffset>-99060</wp:posOffset>
                      </wp:positionV>
                      <wp:extent cx="5181600" cy="929640"/>
                      <wp:effectExtent l="0" t="0" r="0" b="3810"/>
                      <wp:wrapNone/>
                      <wp:docPr id="4" name="Rectangle: Single Corner Snipped 4" descr="colored rectangl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5181600" cy="929640"/>
                              </a:xfrm>
                              <a:prstGeom prst="snip1Rect">
                                <a:avLst>
                                  <a:gd name="adj" fmla="val 47819"/>
                                </a:avLst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 w14:anchorId="58E15B10" id="Rectangle: Single Corner Snipped 4" o:spid="_x0000_s1026" alt="colored rectangle" style="position:absolute;margin-left:-56.55pt;margin-top:-7.8pt;width:408pt;height:73.2pt;flip:y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5181600,929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" path="m,l4737055,r444545,444545l5181600,929640,,929640,,xe" fillcolor="#17406d [3215]" stroked="f">
                      <v:path arrowok="t" o:connecttype="custom" o:connectlocs="0,0;4737055,0;5181600,444545;5181600,929640;0,929640;0,0" o:connectangles="0,0,0,0,0,0"/>
                      <w10:wrap anchory="page"/>
                    </v:shape>
                  </w:pict>
                </mc:Fallback>
              </mc:AlternateContent>
            </w:r>
            <w:r w:rsidR="00B31004">
              <w:t>Lab</w:t>
            </w:r>
            <w:r w:rsidR="001979DE">
              <w:t xml:space="preserve"> </w:t>
            </w:r>
            <w:r w:rsidR="00EB6305">
              <w:t>6</w:t>
            </w:r>
          </w:p>
        </w:tc>
      </w:tr>
    </w:tbl>
    <w:tbl>
      <w:tblPr>
        <w:tblpPr w:leftFromText="180" w:rightFromText="180" w:vertAnchor="text" w:tblpX="-80" w:tblpY="11853"/>
        <w:tblW w:w="10008" w:type="dxa"/>
        <w:tblBorders>
          <w:insideH w:val="single" w:sz="24" w:space="0" w:color="000000" w:themeColor="text1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96"/>
        <w:gridCol w:w="6"/>
        <w:gridCol w:w="6"/>
      </w:tblGrid>
      <w:tr w:rsidR="00154D3B" w14:paraId="74203EF5" w14:textId="77777777" w:rsidTr="003C1B4B">
        <w:trPr>
          <w:trHeight w:val="358"/>
        </w:trPr>
        <w:tc>
          <w:tcPr>
            <w:tcW w:w="9996" w:type="dxa"/>
          </w:tcPr>
          <w:p w14:paraId="2364CE57" w14:textId="77777777" w:rsidR="00A91D75" w:rsidRDefault="00A91D75" w:rsidP="00A91D75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F1742B5" wp14:editId="742D19F1">
                      <wp:extent cx="5128260" cy="335280"/>
                      <wp:effectExtent l="0" t="0" r="0" b="7620"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28260" cy="3352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9C91EF8" w14:textId="0FFE099D" w:rsidR="00A91D75" w:rsidRPr="003C1B4B" w:rsidRDefault="001979DE" w:rsidP="00A91D75">
                                  <w:pPr>
                                    <w:pStyle w:val="Subtitle"/>
                                    <w:rPr>
                                      <w:i/>
                                      <w:iCs/>
                                      <w:lang w:val="en-CA"/>
                                    </w:rPr>
                                  </w:pPr>
                                  <w:r>
                                    <w:rPr>
                                      <w:lang w:val="en-CA"/>
                                    </w:rPr>
                                    <w:t>Portable Technologies in Cloud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7F1742B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26" type="#_x0000_t202" style="width:403.8pt;height:26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" filled="f" stroked="f" strokeweight=".5pt">
                      <v:textbox inset=",,,0">
                        <w:txbxContent>
                          <w:p w14:paraId="39C91EF8" w14:textId="0FFE099D" w:rsidR="00A91D75" w:rsidRPr="003C1B4B" w:rsidRDefault="001979DE" w:rsidP="00A91D75">
                            <w:pPr>
                              <w:pStyle w:val="Subtitle"/>
                              <w:rPr>
                                <w:i/>
                                <w:iCs/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Portable Technologies in Cloud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" w:type="dxa"/>
            <w:vAlign w:val="bottom"/>
          </w:tcPr>
          <w:p w14:paraId="6D4CAAC2" w14:textId="77777777" w:rsidR="00A91D75" w:rsidRDefault="00A91D75" w:rsidP="00A91D75"/>
        </w:tc>
        <w:tc>
          <w:tcPr>
            <w:tcW w:w="6" w:type="dxa"/>
            <w:vAlign w:val="bottom"/>
          </w:tcPr>
          <w:p w14:paraId="313FB56F" w14:textId="77777777" w:rsidR="00A91D75" w:rsidRDefault="00A91D75" w:rsidP="00A91D75">
            <w:pPr>
              <w:jc w:val="right"/>
            </w:pPr>
          </w:p>
        </w:tc>
      </w:tr>
      <w:tr w:rsidR="00154D3B" w14:paraId="0D2328A1" w14:textId="77777777" w:rsidTr="003C1B4B">
        <w:trPr>
          <w:trHeight w:val="1197"/>
        </w:trPr>
        <w:tc>
          <w:tcPr>
            <w:tcW w:w="9996" w:type="dxa"/>
          </w:tcPr>
          <w:p w14:paraId="141C42D4" w14:textId="637D29DE" w:rsidR="00A91D75" w:rsidRDefault="00A91D75" w:rsidP="00A91D75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19226B7" wp14:editId="2EB67100">
                      <wp:extent cx="6348047" cy="712099"/>
                      <wp:effectExtent l="0" t="0" r="0" b="0"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348047" cy="71209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F64CEEB" w14:textId="7EAE8CCF" w:rsidR="00803106" w:rsidRDefault="00154D3B" w:rsidP="00A91D75">
                                  <w:r w:rsidRPr="00843684">
                                    <w:rPr>
                                      <w:b/>
                                      <w:bCs/>
                                      <w:noProof/>
                                      <w:sz w:val="32"/>
                                      <w:szCs w:val="28"/>
                                    </w:rPr>
                                    <w:t xml:space="preserve">Professor: </w:t>
                                  </w:r>
                                  <w:r w:rsidR="001979DE">
                                    <w:rPr>
                                      <w:b/>
                                      <w:bCs/>
                                      <w:noProof/>
                                      <w:sz w:val="32"/>
                                      <w:szCs w:val="28"/>
                                    </w:rPr>
                                    <w:t>Irina Geiman</w:t>
                                  </w:r>
                                  <w:r w:rsidR="00CA1CAB">
                                    <w:rPr>
                                      <w:b/>
                                      <w:bCs/>
                                      <w:noProof/>
                                      <w:sz w:val="32"/>
                                      <w:szCs w:val="28"/>
                                    </w:rPr>
                                    <w:tab/>
                                  </w:r>
                                  <w:r>
                                    <w:tab/>
                                  </w:r>
                                  <w:r>
                                    <w:tab/>
                                  </w:r>
                                  <w:r>
                                    <w:tab/>
                                  </w:r>
                                  <w:r>
                                    <w:tab/>
                                  </w:r>
                                  <w:r w:rsidR="008E3E51">
                                    <w:t>Name: Niluxsi Puvanenthiran</w:t>
                                  </w:r>
                                </w:p>
                                <w:p w14:paraId="3E269D90" w14:textId="3D5F79A0" w:rsidR="00A91D75" w:rsidRPr="00A91D75" w:rsidRDefault="00685619" w:rsidP="00A91D75">
                                  <w:r>
                                    <w:t xml:space="preserve">CODE: </w:t>
                                  </w:r>
                                  <w:r w:rsidR="001979DE">
                                    <w:t>CLO835</w:t>
                                  </w:r>
                                  <w:r w:rsidR="00CA1CAB">
                                    <w:tab/>
                                  </w:r>
                                  <w:r w:rsidR="00154D3B">
                                    <w:tab/>
                                  </w:r>
                                  <w:r w:rsidR="00154D3B">
                                    <w:tab/>
                                  </w:r>
                                  <w:r w:rsidR="00154D3B">
                                    <w:tab/>
                                  </w:r>
                                  <w:r w:rsidR="00154D3B">
                                    <w:tab/>
                                  </w:r>
                                  <w:r w:rsidR="00154D3B">
                                    <w:tab/>
                                  </w:r>
                                  <w:r w:rsidR="00154D3B">
                                    <w:tab/>
                                  </w:r>
                                  <w:r w:rsidR="008E3E51">
                                    <w:t xml:space="preserve">Student Number: </w:t>
                                  </w:r>
                                  <w:r w:rsidRPr="00685619">
                                    <w:t>119163228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19226B7" id="Text Box 7" o:spid="_x0000_s1027" type="#_x0000_t202" style="width:499.85pt;height:56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" filled="f" stroked="f" strokeweight=".5pt">
                      <v:textbox>
                        <w:txbxContent>
                          <w:p w14:paraId="2F64CEEB" w14:textId="7EAE8CCF" w:rsidR="00803106" w:rsidRDefault="00154D3B" w:rsidP="00A91D75">
                            <w:r w:rsidRPr="00843684">
                              <w:rPr>
                                <w:b/>
                                <w:bCs/>
                                <w:noProof/>
                                <w:sz w:val="32"/>
                                <w:szCs w:val="28"/>
                              </w:rPr>
                              <w:t xml:space="preserve">Professor: </w:t>
                            </w:r>
                            <w:r w:rsidR="001979DE">
                              <w:rPr>
                                <w:b/>
                                <w:bCs/>
                                <w:noProof/>
                                <w:sz w:val="32"/>
                                <w:szCs w:val="28"/>
                              </w:rPr>
                              <w:t>Irina Geiman</w:t>
                            </w:r>
                            <w:r w:rsidR="00CA1CAB">
                              <w:rPr>
                                <w:b/>
                                <w:bCs/>
                                <w:noProof/>
                                <w:sz w:val="32"/>
                                <w:szCs w:val="28"/>
                              </w:rP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8E3E51">
                              <w:t>Name: Niluxsi Puvanenthiran</w:t>
                            </w:r>
                          </w:p>
                          <w:p w14:paraId="3E269D90" w14:textId="3D5F79A0" w:rsidR="00A91D75" w:rsidRPr="00A91D75" w:rsidRDefault="00685619" w:rsidP="00A91D75">
                            <w:r>
                              <w:t xml:space="preserve">CODE: </w:t>
                            </w:r>
                            <w:r w:rsidR="001979DE">
                              <w:t>CLO835</w:t>
                            </w:r>
                            <w:r w:rsidR="00CA1CAB">
                              <w:tab/>
                            </w:r>
                            <w:r w:rsidR="00154D3B">
                              <w:tab/>
                            </w:r>
                            <w:r w:rsidR="00154D3B">
                              <w:tab/>
                            </w:r>
                            <w:r w:rsidR="00154D3B">
                              <w:tab/>
                            </w:r>
                            <w:r w:rsidR="00154D3B">
                              <w:tab/>
                            </w:r>
                            <w:r w:rsidR="00154D3B">
                              <w:tab/>
                            </w:r>
                            <w:r w:rsidR="00154D3B">
                              <w:tab/>
                            </w:r>
                            <w:r w:rsidR="008E3E51">
                              <w:t xml:space="preserve">Student Number: </w:t>
                            </w:r>
                            <w:r w:rsidRPr="00685619">
                              <w:t>119163228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 w:rsidR="00154D3B">
              <w:t xml:space="preserve"> </w:t>
            </w:r>
          </w:p>
        </w:tc>
        <w:tc>
          <w:tcPr>
            <w:tcW w:w="6" w:type="dxa"/>
            <w:vAlign w:val="bottom"/>
          </w:tcPr>
          <w:p w14:paraId="1B3C8261" w14:textId="142CA318" w:rsidR="00A91D75" w:rsidRDefault="00A91D75" w:rsidP="00A91D75">
            <w:pPr>
              <w:rPr>
                <w:noProof/>
              </w:rPr>
            </w:pPr>
          </w:p>
        </w:tc>
        <w:tc>
          <w:tcPr>
            <w:tcW w:w="6" w:type="dxa"/>
            <w:vAlign w:val="bottom"/>
          </w:tcPr>
          <w:p w14:paraId="7B628206" w14:textId="68ADBDDE" w:rsidR="00A91D75" w:rsidRPr="00D967AC" w:rsidRDefault="00A91D75" w:rsidP="00A91D75">
            <w:pPr>
              <w:jc w:val="right"/>
              <w:rPr>
                <w:noProof/>
              </w:rPr>
            </w:pPr>
          </w:p>
        </w:tc>
      </w:tr>
    </w:tbl>
    <w:sdt>
      <w:sdtPr>
        <w:rPr>
          <w:rFonts w:asciiTheme="minorHAnsi" w:eastAsiaTheme="minorHAnsi" w:hAnsiTheme="minorHAnsi" w:cstheme="minorBidi"/>
          <w:b w:val="0"/>
          <w:bCs w:val="0"/>
          <w:caps w:val="0"/>
          <w:kern w:val="0"/>
          <w:sz w:val="24"/>
        </w:rPr>
        <w:id w:val="108765587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BB34548" w14:textId="3DB9EA9C" w:rsidR="00F214A6" w:rsidRDefault="00F214A6">
          <w:pPr>
            <w:pStyle w:val="TOCHeading"/>
          </w:pPr>
          <w:r>
            <w:t>Contents</w:t>
          </w:r>
        </w:p>
        <w:p w14:paraId="54078060" w14:textId="585114F3" w:rsidR="00DE395C" w:rsidRDefault="00F214A6">
          <w:pPr>
            <w:pStyle w:val="TOC1"/>
            <w:rPr>
              <w:rFonts w:eastAsiaTheme="minorEastAsia"/>
              <w:color w:val="auto"/>
              <w:kern w:val="2"/>
              <w:sz w:val="22"/>
              <w:szCs w:val="22"/>
              <w:lang w:val="en-CA" w:eastAsia="en-C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9146460" w:history="1">
            <w:r w:rsidR="00DE395C" w:rsidRPr="0021522C">
              <w:rPr>
                <w:rStyle w:val="Hyperlink"/>
              </w:rPr>
              <w:t>WEEK 7 – Lab 6</w:t>
            </w:r>
            <w:r w:rsidR="00DE395C">
              <w:rPr>
                <w:webHidden/>
              </w:rPr>
              <w:tab/>
            </w:r>
            <w:r w:rsidR="00DE395C">
              <w:rPr>
                <w:webHidden/>
              </w:rPr>
              <w:fldChar w:fldCharType="begin"/>
            </w:r>
            <w:r w:rsidR="00DE395C">
              <w:rPr>
                <w:webHidden/>
              </w:rPr>
              <w:instrText xml:space="preserve"> PAGEREF _Toc139146460 \h </w:instrText>
            </w:r>
            <w:r w:rsidR="00DE395C">
              <w:rPr>
                <w:webHidden/>
              </w:rPr>
            </w:r>
            <w:r w:rsidR="00DE395C">
              <w:rPr>
                <w:webHidden/>
              </w:rPr>
              <w:fldChar w:fldCharType="separate"/>
            </w:r>
            <w:r w:rsidR="009C123B">
              <w:rPr>
                <w:webHidden/>
              </w:rPr>
              <w:t>3</w:t>
            </w:r>
            <w:r w:rsidR="00DE395C">
              <w:rPr>
                <w:webHidden/>
              </w:rPr>
              <w:fldChar w:fldCharType="end"/>
            </w:r>
          </w:hyperlink>
        </w:p>
        <w:p w14:paraId="3ED4BDD7" w14:textId="41AD3E4E" w:rsidR="00DE395C" w:rsidRDefault="00DE395C">
          <w:pPr>
            <w:pStyle w:val="TOC2"/>
            <w:tabs>
              <w:tab w:val="right" w:leader="underscore" w:pos="9928"/>
            </w:tabs>
            <w:rPr>
              <w:rFonts w:eastAsiaTheme="minorEastAsia"/>
              <w:noProof/>
              <w:color w:val="auto"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39146461" w:history="1">
            <w:r w:rsidRPr="0021522C">
              <w:rPr>
                <w:rStyle w:val="Hyperlink"/>
                <w:noProof/>
              </w:rPr>
              <w:t>Workshop 1 - Using EMPTYDIR  volume  to share data between containers in  the Pod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_Toc139146461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123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3A837" w14:textId="52F76C7E" w:rsidR="00DE395C" w:rsidRDefault="00DE395C">
          <w:pPr>
            <w:pStyle w:val="TOC2"/>
            <w:tabs>
              <w:tab w:val="right" w:leader="underscore" w:pos="9928"/>
            </w:tabs>
            <w:rPr>
              <w:rFonts w:eastAsiaTheme="minorEastAsia"/>
              <w:noProof/>
              <w:color w:val="auto"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39146462" w:history="1">
            <w:r w:rsidRPr="0021522C">
              <w:rPr>
                <w:rStyle w:val="Hyperlink"/>
                <w:noProof/>
              </w:rPr>
              <w:t>Workshop 2 - Introducing InitContainer and gitrepo  Volume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_Toc139146462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123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907EC" w14:textId="0D17031A" w:rsidR="00DE395C" w:rsidRDefault="00DE395C">
          <w:pPr>
            <w:pStyle w:val="TOC1"/>
            <w:rPr>
              <w:rFonts w:eastAsiaTheme="minorEastAsia"/>
              <w:color w:val="auto"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39146463" w:history="1">
            <w:r w:rsidRPr="0021522C">
              <w:rPr>
                <w:rStyle w:val="Hyperlink"/>
              </w:rPr>
              <w:t>References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_Toc139146463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C123B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77758C88" w14:textId="14119639" w:rsidR="00F214A6" w:rsidRDefault="00F214A6">
          <w:r>
            <w:rPr>
              <w:b/>
              <w:bCs/>
              <w:noProof/>
            </w:rPr>
            <w:fldChar w:fldCharType="end"/>
          </w:r>
        </w:p>
      </w:sdtContent>
    </w:sdt>
    <w:p w14:paraId="7B0239F6" w14:textId="77777777" w:rsidR="007F6F52" w:rsidRDefault="007F6F52">
      <w:pPr>
        <w:pStyle w:val="TableofFigures"/>
        <w:tabs>
          <w:tab w:val="right" w:leader="dot" w:pos="9928"/>
        </w:tabs>
      </w:pPr>
    </w:p>
    <w:p w14:paraId="240CAF57" w14:textId="77777777" w:rsidR="007F6F52" w:rsidRDefault="007F6F52">
      <w:pPr>
        <w:pStyle w:val="TableofFigures"/>
        <w:tabs>
          <w:tab w:val="right" w:leader="dot" w:pos="9928"/>
        </w:tabs>
      </w:pPr>
    </w:p>
    <w:p w14:paraId="019D276F" w14:textId="77777777" w:rsidR="007F6F52" w:rsidRDefault="007F6F52">
      <w:pPr>
        <w:pStyle w:val="TableofFigures"/>
        <w:tabs>
          <w:tab w:val="right" w:leader="dot" w:pos="9928"/>
        </w:tabs>
      </w:pPr>
    </w:p>
    <w:p w14:paraId="332CE3CF" w14:textId="77777777" w:rsidR="007F6F52" w:rsidRDefault="007F6F52">
      <w:pPr>
        <w:pStyle w:val="TableofFigures"/>
        <w:tabs>
          <w:tab w:val="right" w:leader="dot" w:pos="9928"/>
        </w:tabs>
      </w:pPr>
    </w:p>
    <w:p w14:paraId="2C114FAF" w14:textId="77777777" w:rsidR="007F6F52" w:rsidRDefault="007F6F52">
      <w:pPr>
        <w:pStyle w:val="TableofFigures"/>
        <w:tabs>
          <w:tab w:val="right" w:leader="dot" w:pos="9928"/>
        </w:tabs>
      </w:pPr>
    </w:p>
    <w:p w14:paraId="14DA1B67" w14:textId="77777777" w:rsidR="007F6F52" w:rsidRDefault="007F6F52">
      <w:pPr>
        <w:pStyle w:val="TableofFigures"/>
        <w:tabs>
          <w:tab w:val="right" w:leader="dot" w:pos="9928"/>
        </w:tabs>
      </w:pPr>
    </w:p>
    <w:p w14:paraId="2B42D422" w14:textId="77777777" w:rsidR="007F6F52" w:rsidRDefault="007F6F52">
      <w:pPr>
        <w:pStyle w:val="TableofFigures"/>
        <w:tabs>
          <w:tab w:val="right" w:leader="dot" w:pos="9928"/>
        </w:tabs>
      </w:pPr>
    </w:p>
    <w:p w14:paraId="11D28662" w14:textId="77777777" w:rsidR="007F6F52" w:rsidRDefault="007F6F52">
      <w:pPr>
        <w:pStyle w:val="TableofFigures"/>
        <w:tabs>
          <w:tab w:val="right" w:leader="dot" w:pos="9928"/>
        </w:tabs>
      </w:pPr>
    </w:p>
    <w:p w14:paraId="7D667F73" w14:textId="77777777" w:rsidR="007F6F52" w:rsidRDefault="007F6F52">
      <w:pPr>
        <w:pStyle w:val="TableofFigures"/>
        <w:tabs>
          <w:tab w:val="right" w:leader="dot" w:pos="9928"/>
        </w:tabs>
      </w:pPr>
    </w:p>
    <w:p w14:paraId="6D1CAF04" w14:textId="77777777" w:rsidR="007F6F52" w:rsidRDefault="007F6F52">
      <w:pPr>
        <w:pStyle w:val="TableofFigures"/>
        <w:tabs>
          <w:tab w:val="right" w:leader="dot" w:pos="9928"/>
        </w:tabs>
      </w:pPr>
    </w:p>
    <w:p w14:paraId="75D849B7" w14:textId="77777777" w:rsidR="004F62E7" w:rsidRPr="004F62E7" w:rsidRDefault="004F62E7" w:rsidP="004F62E7"/>
    <w:p w14:paraId="5C430943" w14:textId="77777777" w:rsidR="007F6F52" w:rsidRDefault="007F6F52">
      <w:pPr>
        <w:pStyle w:val="TableofFigures"/>
        <w:tabs>
          <w:tab w:val="right" w:leader="dot" w:pos="9928"/>
        </w:tabs>
      </w:pPr>
    </w:p>
    <w:p w14:paraId="3AB92835" w14:textId="32C7D158" w:rsidR="00DE395C" w:rsidRDefault="004F62E7">
      <w:pPr>
        <w:pStyle w:val="TableofFigures"/>
        <w:tabs>
          <w:tab w:val="right" w:leader="dot" w:pos="9928"/>
        </w:tabs>
        <w:rPr>
          <w:rFonts w:eastAsiaTheme="minorEastAsia"/>
          <w:noProof/>
          <w:color w:val="auto"/>
          <w:kern w:val="2"/>
          <w:sz w:val="22"/>
          <w:szCs w:val="22"/>
          <w:lang w:val="en-CA" w:eastAsia="en-CA"/>
          <w14:ligatures w14:val="standardContextual"/>
        </w:rPr>
      </w:pPr>
      <w:r>
        <w:fldChar w:fldCharType="begin"/>
      </w:r>
      <w:r>
        <w:instrText xml:space="preserve"> TOC \h \z \c "Screenshot" </w:instrText>
      </w:r>
      <w:r>
        <w:fldChar w:fldCharType="separate"/>
      </w:r>
      <w:hyperlink w:anchor="_Toc139146467" w:history="1">
        <w:r w:rsidR="00DE395C" w:rsidRPr="00260516">
          <w:rPr>
            <w:rStyle w:val="Hyperlink"/>
            <w:noProof/>
          </w:rPr>
          <w:t>Screenshot 1 Created instance and deployed cluster</w:t>
        </w:r>
        <w:r w:rsidR="00DE395C">
          <w:rPr>
            <w:noProof/>
            <w:webHidden/>
          </w:rPr>
          <w:tab/>
        </w:r>
        <w:r w:rsidR="00DE395C">
          <w:rPr>
            <w:noProof/>
            <w:webHidden/>
          </w:rPr>
          <w:fldChar w:fldCharType="begin"/>
        </w:r>
        <w:r w:rsidR="00DE395C">
          <w:rPr>
            <w:noProof/>
            <w:webHidden/>
          </w:rPr>
          <w:instrText xml:space="preserve"> PAGEREF _Toc139146467 \h </w:instrText>
        </w:r>
        <w:r w:rsidR="00DE395C">
          <w:rPr>
            <w:noProof/>
            <w:webHidden/>
          </w:rPr>
        </w:r>
        <w:r w:rsidR="00DE395C">
          <w:rPr>
            <w:noProof/>
            <w:webHidden/>
          </w:rPr>
          <w:fldChar w:fldCharType="separate"/>
        </w:r>
        <w:r w:rsidR="009C123B">
          <w:rPr>
            <w:noProof/>
            <w:webHidden/>
          </w:rPr>
          <w:t>3</w:t>
        </w:r>
        <w:r w:rsidR="00DE395C">
          <w:rPr>
            <w:noProof/>
            <w:webHidden/>
          </w:rPr>
          <w:fldChar w:fldCharType="end"/>
        </w:r>
      </w:hyperlink>
    </w:p>
    <w:p w14:paraId="6C4857D0" w14:textId="216414B0" w:rsidR="00DE395C" w:rsidRDefault="00DE395C">
      <w:pPr>
        <w:pStyle w:val="TableofFigures"/>
        <w:tabs>
          <w:tab w:val="right" w:leader="dot" w:pos="9928"/>
        </w:tabs>
        <w:rPr>
          <w:rFonts w:eastAsiaTheme="minorEastAsia"/>
          <w:noProof/>
          <w:color w:val="auto"/>
          <w:kern w:val="2"/>
          <w:sz w:val="22"/>
          <w:szCs w:val="22"/>
          <w:lang w:val="en-CA" w:eastAsia="en-CA"/>
          <w14:ligatures w14:val="standardContextual"/>
        </w:rPr>
      </w:pPr>
      <w:hyperlink w:anchor="_Toc139146468" w:history="1">
        <w:r w:rsidRPr="00260516">
          <w:rPr>
            <w:rStyle w:val="Hyperlink"/>
            <w:noProof/>
          </w:rPr>
          <w:t>Screenshot 2 Created namespace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_Toc139146468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123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E5DA93F" w14:textId="4DD9B3C3" w:rsidR="00DE395C" w:rsidRDefault="00DE395C">
      <w:pPr>
        <w:pStyle w:val="TableofFigures"/>
        <w:tabs>
          <w:tab w:val="right" w:leader="dot" w:pos="9928"/>
        </w:tabs>
        <w:rPr>
          <w:rFonts w:eastAsiaTheme="minorEastAsia"/>
          <w:noProof/>
          <w:color w:val="auto"/>
          <w:kern w:val="2"/>
          <w:sz w:val="22"/>
          <w:szCs w:val="22"/>
          <w:lang w:val="en-CA" w:eastAsia="en-CA"/>
          <w14:ligatures w14:val="standardContextual"/>
        </w:rPr>
      </w:pPr>
      <w:hyperlink w:anchor="_Toc139146469" w:history="1">
        <w:r w:rsidRPr="00260516">
          <w:rPr>
            <w:rStyle w:val="Hyperlink"/>
            <w:noProof/>
          </w:rPr>
          <w:t>Screenshot 3 pod was accessed via port forwarding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_Toc139146469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123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A3291E7" w14:textId="1F6C2BA9" w:rsidR="00DE395C" w:rsidRDefault="00DE395C">
      <w:pPr>
        <w:pStyle w:val="TableofFigures"/>
        <w:tabs>
          <w:tab w:val="right" w:leader="dot" w:pos="9928"/>
        </w:tabs>
        <w:rPr>
          <w:rFonts w:eastAsiaTheme="minorEastAsia"/>
          <w:noProof/>
          <w:color w:val="auto"/>
          <w:kern w:val="2"/>
          <w:sz w:val="22"/>
          <w:szCs w:val="22"/>
          <w:lang w:val="en-CA" w:eastAsia="en-CA"/>
          <w14:ligatures w14:val="standardContextual"/>
        </w:rPr>
      </w:pPr>
      <w:hyperlink w:anchor="_Toc139146470" w:history="1">
        <w:r w:rsidRPr="00260516">
          <w:rPr>
            <w:rStyle w:val="Hyperlink"/>
            <w:noProof/>
          </w:rPr>
          <w:t>Screenshot 4 attached shell to web-server container inside fortune pod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_Toc139146470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123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11437B6" w14:textId="3A8C224E" w:rsidR="00DE395C" w:rsidRDefault="00DE395C">
      <w:pPr>
        <w:pStyle w:val="TableofFigures"/>
        <w:tabs>
          <w:tab w:val="right" w:leader="dot" w:pos="9928"/>
        </w:tabs>
        <w:rPr>
          <w:rFonts w:eastAsiaTheme="minorEastAsia"/>
          <w:noProof/>
          <w:color w:val="auto"/>
          <w:kern w:val="2"/>
          <w:sz w:val="22"/>
          <w:szCs w:val="22"/>
          <w:lang w:val="en-CA" w:eastAsia="en-CA"/>
          <w14:ligatures w14:val="standardContextual"/>
        </w:rPr>
      </w:pPr>
      <w:hyperlink w:anchor="_Toc139146471" w:history="1">
        <w:r w:rsidRPr="00260516">
          <w:rPr>
            <w:rStyle w:val="Hyperlink"/>
            <w:noProof/>
          </w:rPr>
          <w:t>Screenshot 5 tried updating the index.html 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_Toc139146471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123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FAA376D" w14:textId="5FEE42CC" w:rsidR="00DE395C" w:rsidRDefault="00DE395C">
      <w:pPr>
        <w:pStyle w:val="TableofFigures"/>
        <w:tabs>
          <w:tab w:val="right" w:leader="dot" w:pos="9928"/>
        </w:tabs>
        <w:rPr>
          <w:rFonts w:eastAsiaTheme="minorEastAsia"/>
          <w:noProof/>
          <w:color w:val="auto"/>
          <w:kern w:val="2"/>
          <w:sz w:val="22"/>
          <w:szCs w:val="22"/>
          <w:lang w:val="en-CA" w:eastAsia="en-CA"/>
          <w14:ligatures w14:val="standardContextual"/>
        </w:rPr>
      </w:pPr>
      <w:hyperlink w:anchor="_Toc139146472" w:history="1">
        <w:r w:rsidRPr="00260516">
          <w:rPr>
            <w:rStyle w:val="Hyperlink"/>
            <w:noProof/>
          </w:rPr>
          <w:t>Screenshot 6 listening to port 8080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_Toc139146472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123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01D4989" w14:textId="65D54838" w:rsidR="00DE395C" w:rsidRDefault="00DE395C">
      <w:pPr>
        <w:pStyle w:val="TableofFigures"/>
        <w:tabs>
          <w:tab w:val="right" w:leader="dot" w:pos="9928"/>
        </w:tabs>
        <w:rPr>
          <w:rFonts w:eastAsiaTheme="minorEastAsia"/>
          <w:noProof/>
          <w:color w:val="auto"/>
          <w:kern w:val="2"/>
          <w:sz w:val="22"/>
          <w:szCs w:val="22"/>
          <w:lang w:val="en-CA" w:eastAsia="en-CA"/>
          <w14:ligatures w14:val="standardContextual"/>
        </w:rPr>
      </w:pPr>
      <w:hyperlink w:anchor="_Toc139146473" w:history="1">
        <w:r w:rsidRPr="00260516">
          <w:rPr>
            <w:rStyle w:val="Hyperlink"/>
            <w:noProof/>
          </w:rPr>
          <w:t>Screenshot 7 Curl localhost running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_Toc139146473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123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E9AC6B1" w14:textId="3E600AEF" w:rsidR="00DE395C" w:rsidRDefault="00DE395C">
      <w:pPr>
        <w:pStyle w:val="TableofFigures"/>
        <w:tabs>
          <w:tab w:val="right" w:leader="dot" w:pos="9928"/>
        </w:tabs>
        <w:rPr>
          <w:rFonts w:eastAsiaTheme="minorEastAsia"/>
          <w:noProof/>
          <w:color w:val="auto"/>
          <w:kern w:val="2"/>
          <w:sz w:val="22"/>
          <w:szCs w:val="22"/>
          <w:lang w:val="en-CA" w:eastAsia="en-CA"/>
          <w14:ligatures w14:val="standardContextual"/>
        </w:rPr>
      </w:pPr>
      <w:hyperlink w:anchor="_Toc139146474" w:history="1">
        <w:r w:rsidRPr="00260516">
          <w:rPr>
            <w:rStyle w:val="Hyperlink"/>
            <w:noProof/>
          </w:rPr>
          <w:t>Screenshot 8 Defining init containers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_Toc139146474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123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2C53770" w14:textId="09560467" w:rsidR="00DE395C" w:rsidRDefault="00DE395C">
      <w:pPr>
        <w:pStyle w:val="TableofFigures"/>
        <w:tabs>
          <w:tab w:val="right" w:leader="dot" w:pos="9928"/>
        </w:tabs>
        <w:rPr>
          <w:rFonts w:eastAsiaTheme="minorEastAsia"/>
          <w:noProof/>
          <w:color w:val="auto"/>
          <w:kern w:val="2"/>
          <w:sz w:val="22"/>
          <w:szCs w:val="22"/>
          <w:lang w:val="en-CA" w:eastAsia="en-CA"/>
          <w14:ligatures w14:val="standardContextual"/>
        </w:rPr>
      </w:pPr>
      <w:hyperlink w:anchor="_Toc139146475" w:history="1">
        <w:r w:rsidRPr="00260516">
          <w:rPr>
            <w:rStyle w:val="Hyperlink"/>
            <w:noProof/>
          </w:rPr>
          <w:t>Screenshot 9 Curl localhost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_Toc139146475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123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A4D9CC3" w14:textId="52EC93EF" w:rsidR="00734C4E" w:rsidRDefault="004F62E7" w:rsidP="00E523C3">
      <w:r>
        <w:fldChar w:fldCharType="end"/>
      </w:r>
    </w:p>
    <w:p w14:paraId="4627DCDD" w14:textId="0250EFAB" w:rsidR="0022514C" w:rsidRDefault="0022514C" w:rsidP="00E523C3"/>
    <w:p w14:paraId="76071D61" w14:textId="245B73F2" w:rsidR="0022514C" w:rsidRDefault="0022514C" w:rsidP="00E523C3"/>
    <w:p w14:paraId="637BE2A7" w14:textId="4D09B5B1" w:rsidR="0022514C" w:rsidRDefault="0022514C" w:rsidP="00E523C3"/>
    <w:p w14:paraId="12181445" w14:textId="5C4F9F23" w:rsidR="0022514C" w:rsidRDefault="0022514C" w:rsidP="00E523C3"/>
    <w:p w14:paraId="68489029" w14:textId="142EBE33" w:rsidR="0022514C" w:rsidRDefault="0022514C" w:rsidP="00E523C3"/>
    <w:p w14:paraId="7A4AC1BB" w14:textId="5E8E6CB0" w:rsidR="00437E2C" w:rsidRDefault="00494942" w:rsidP="000E33C5">
      <w:pPr>
        <w:pStyle w:val="Heading1"/>
      </w:pPr>
      <w:bookmarkStart w:id="1" w:name="_Toc139146460"/>
      <w:r>
        <w:lastRenderedPageBreak/>
        <w:t xml:space="preserve">WEEK </w:t>
      </w:r>
      <w:r w:rsidR="00B46C78">
        <w:t>7</w:t>
      </w:r>
      <w:r>
        <w:t xml:space="preserve"> – Lab </w:t>
      </w:r>
      <w:r w:rsidR="00B46C78">
        <w:t>6</w:t>
      </w:r>
      <w:bookmarkEnd w:id="1"/>
    </w:p>
    <w:p w14:paraId="4C96FF19" w14:textId="36110DFA" w:rsidR="00B31004" w:rsidRDefault="00B46C78" w:rsidP="00CD0CC9">
      <w:pPr>
        <w:pStyle w:val="Heading2"/>
      </w:pPr>
      <w:bookmarkStart w:id="2" w:name="_Toc139146461"/>
      <w:r>
        <w:t xml:space="preserve">Workshop 1 - </w:t>
      </w:r>
      <w:r w:rsidRPr="00B46C78">
        <w:t xml:space="preserve">Using </w:t>
      </w:r>
      <w:proofErr w:type="gramStart"/>
      <w:r w:rsidRPr="00B46C78">
        <w:t>EMPTYDIR  volume</w:t>
      </w:r>
      <w:proofErr w:type="gramEnd"/>
      <w:r w:rsidRPr="00B46C78">
        <w:t>  to share data between containers in  the Pod</w:t>
      </w:r>
      <w:bookmarkEnd w:id="2"/>
      <w:r w:rsidRPr="00B46C78">
        <w:t> </w:t>
      </w:r>
    </w:p>
    <w:p w14:paraId="0825D6D9" w14:textId="0241C11A" w:rsidR="005D1D80" w:rsidRDefault="005D1D80" w:rsidP="005D1D80">
      <w:pPr>
        <w:pStyle w:val="Caption"/>
        <w:keepNext/>
      </w:pPr>
    </w:p>
    <w:p w14:paraId="46BFC4B6" w14:textId="77777777" w:rsidR="00540E87" w:rsidRDefault="005D1D80" w:rsidP="00540E87">
      <w:pPr>
        <w:keepNext/>
      </w:pPr>
      <w:r w:rsidRPr="005D1D80">
        <w:drawing>
          <wp:inline distT="0" distB="0" distL="0" distR="0" wp14:anchorId="43BA2446" wp14:editId="75A31B94">
            <wp:extent cx="6310630" cy="3035300"/>
            <wp:effectExtent l="0" t="0" r="0" b="0"/>
            <wp:docPr id="1980602368" name="Picture 1" descr="A picture containing text, screenshot, software, multimedia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602368" name="Picture 1" descr="A picture containing text, screenshot, software, multimedia softwar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1063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6C444" w14:textId="68513B6B" w:rsidR="005D1D80" w:rsidRDefault="00540E87" w:rsidP="00540E87">
      <w:pPr>
        <w:pStyle w:val="Caption"/>
        <w:jc w:val="center"/>
      </w:pPr>
      <w:bookmarkStart w:id="3" w:name="_Toc139146467"/>
      <w:r>
        <w:t xml:space="preserve">Screenshot </w:t>
      </w:r>
      <w:fldSimple w:instr=" SEQ Screenshot \* ARABIC ">
        <w:r w:rsidR="009C123B">
          <w:rPr>
            <w:noProof/>
          </w:rPr>
          <w:t>1</w:t>
        </w:r>
      </w:fldSimple>
      <w:r>
        <w:t xml:space="preserve"> </w:t>
      </w:r>
      <w:r>
        <w:t xml:space="preserve">Created instance and deployed </w:t>
      </w:r>
      <w:proofErr w:type="gramStart"/>
      <w:r>
        <w:t>cluster</w:t>
      </w:r>
      <w:bookmarkEnd w:id="3"/>
      <w:proofErr w:type="gramEnd"/>
    </w:p>
    <w:p w14:paraId="7AC08E37" w14:textId="77777777" w:rsidR="00540E87" w:rsidRDefault="00540E87" w:rsidP="00540E87">
      <w:pPr>
        <w:pStyle w:val="Caption"/>
      </w:pPr>
    </w:p>
    <w:p w14:paraId="26151EF8" w14:textId="77777777" w:rsidR="00540E87" w:rsidRDefault="00540E87" w:rsidP="00540E87">
      <w:pPr>
        <w:pStyle w:val="Caption"/>
        <w:keepNext/>
      </w:pPr>
      <w:r w:rsidRPr="00540E87">
        <w:drawing>
          <wp:inline distT="0" distB="0" distL="0" distR="0" wp14:anchorId="02C518B9" wp14:editId="6716FC75">
            <wp:extent cx="6310630" cy="1518285"/>
            <wp:effectExtent l="0" t="0" r="0" b="5715"/>
            <wp:docPr id="338387587" name="Picture 1" descr="A black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387587" name="Picture 1" descr="A black screen with white text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1063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9C8EA" w14:textId="5C8BF97E" w:rsidR="00540E87" w:rsidRPr="005D1D80" w:rsidRDefault="00540E87" w:rsidP="00540E87">
      <w:pPr>
        <w:pStyle w:val="Caption"/>
        <w:jc w:val="center"/>
      </w:pPr>
      <w:bookmarkStart w:id="4" w:name="_Toc139146468"/>
      <w:r>
        <w:t xml:space="preserve">Screenshot </w:t>
      </w:r>
      <w:fldSimple w:instr=" SEQ Screenshot \* ARABIC ">
        <w:r w:rsidR="009C123B">
          <w:rPr>
            <w:noProof/>
          </w:rPr>
          <w:t>2</w:t>
        </w:r>
      </w:fldSimple>
      <w:r>
        <w:t xml:space="preserve"> Created </w:t>
      </w:r>
      <w:proofErr w:type="gramStart"/>
      <w:r>
        <w:t>namespace</w:t>
      </w:r>
      <w:bookmarkEnd w:id="4"/>
      <w:proofErr w:type="gramEnd"/>
    </w:p>
    <w:p w14:paraId="27DC71A8" w14:textId="77777777" w:rsidR="00D87F81" w:rsidRDefault="00D87F81" w:rsidP="00D87F81">
      <w:pPr>
        <w:jc w:val="center"/>
      </w:pPr>
    </w:p>
    <w:p w14:paraId="788FA0FC" w14:textId="77777777" w:rsidR="00540E87" w:rsidRDefault="00540E87" w:rsidP="00540E87">
      <w:pPr>
        <w:keepNext/>
        <w:jc w:val="center"/>
      </w:pPr>
      <w:r w:rsidRPr="00540E87">
        <w:drawing>
          <wp:inline distT="0" distB="0" distL="0" distR="0" wp14:anchorId="62A009E7" wp14:editId="6F9ECD40">
            <wp:extent cx="6310630" cy="1221740"/>
            <wp:effectExtent l="0" t="0" r="0" b="0"/>
            <wp:docPr id="390632181" name="Picture 1" descr="A picture containing text, font, software, multimedia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632181" name="Picture 1" descr="A picture containing text, font, software, multimedia softwar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1063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71D51" w14:textId="2683955A" w:rsidR="00540E87" w:rsidRDefault="00540E87" w:rsidP="00540E87">
      <w:pPr>
        <w:pStyle w:val="Caption"/>
        <w:jc w:val="center"/>
      </w:pPr>
      <w:bookmarkStart w:id="5" w:name="_Toc139146469"/>
      <w:r>
        <w:t xml:space="preserve">Screenshot </w:t>
      </w:r>
      <w:fldSimple w:instr=" SEQ Screenshot \* ARABIC ">
        <w:r w:rsidR="009C123B">
          <w:rPr>
            <w:noProof/>
          </w:rPr>
          <w:t>3</w:t>
        </w:r>
      </w:fldSimple>
      <w:r>
        <w:t xml:space="preserve"> pod was accessed via port </w:t>
      </w:r>
      <w:proofErr w:type="gramStart"/>
      <w:r>
        <w:t>forwarding</w:t>
      </w:r>
      <w:bookmarkEnd w:id="5"/>
      <w:proofErr w:type="gramEnd"/>
    </w:p>
    <w:p w14:paraId="7CF9A426" w14:textId="77777777" w:rsidR="00540E87" w:rsidRDefault="00540E87" w:rsidP="00540E87">
      <w:pPr>
        <w:pStyle w:val="Caption"/>
        <w:jc w:val="center"/>
      </w:pPr>
    </w:p>
    <w:p w14:paraId="13B48C9F" w14:textId="77777777" w:rsidR="006B4BFC" w:rsidRDefault="006B4BFC" w:rsidP="00540E87">
      <w:pPr>
        <w:pStyle w:val="Caption"/>
        <w:jc w:val="center"/>
      </w:pPr>
    </w:p>
    <w:p w14:paraId="51CBE2C6" w14:textId="77777777" w:rsidR="006B4BFC" w:rsidRDefault="006B4BFC" w:rsidP="006B4BFC">
      <w:pPr>
        <w:pStyle w:val="Caption"/>
        <w:keepNext/>
        <w:jc w:val="center"/>
      </w:pPr>
      <w:r w:rsidRPr="006B4BFC">
        <w:lastRenderedPageBreak/>
        <w:drawing>
          <wp:inline distT="0" distB="0" distL="0" distR="0" wp14:anchorId="3A9B5808" wp14:editId="42A74EAC">
            <wp:extent cx="5685013" cy="1104996"/>
            <wp:effectExtent l="0" t="0" r="0" b="0"/>
            <wp:docPr id="2043185554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185554" name="Picture 1" descr="A screen 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5F837" w14:textId="4FAC00CC" w:rsidR="006B4BFC" w:rsidRDefault="006B4BFC" w:rsidP="006B4BFC">
      <w:pPr>
        <w:pStyle w:val="Caption"/>
        <w:jc w:val="center"/>
      </w:pPr>
      <w:bookmarkStart w:id="6" w:name="_Toc139146470"/>
      <w:r>
        <w:t xml:space="preserve">Screenshot </w:t>
      </w:r>
      <w:fldSimple w:instr=" SEQ Screenshot \* ARABIC ">
        <w:r w:rsidR="009C123B">
          <w:rPr>
            <w:noProof/>
          </w:rPr>
          <w:t>4</w:t>
        </w:r>
      </w:fldSimple>
      <w:r>
        <w:t xml:space="preserve"> attached shell to web-server container inside fortune </w:t>
      </w:r>
      <w:proofErr w:type="gramStart"/>
      <w:r>
        <w:t>pod</w:t>
      </w:r>
      <w:bookmarkEnd w:id="6"/>
      <w:proofErr w:type="gramEnd"/>
    </w:p>
    <w:p w14:paraId="3F69449C" w14:textId="77777777" w:rsidR="006B4BFC" w:rsidRDefault="006B4BFC" w:rsidP="00540E87">
      <w:pPr>
        <w:pStyle w:val="Caption"/>
        <w:jc w:val="center"/>
      </w:pPr>
    </w:p>
    <w:p w14:paraId="14894BB9" w14:textId="77777777" w:rsidR="006B4BFC" w:rsidRDefault="006B4BFC" w:rsidP="00540E87">
      <w:pPr>
        <w:pStyle w:val="Caption"/>
        <w:jc w:val="center"/>
      </w:pPr>
    </w:p>
    <w:p w14:paraId="75C7FBA0" w14:textId="77777777" w:rsidR="006B4BFC" w:rsidRDefault="00540E87" w:rsidP="006B4BFC">
      <w:pPr>
        <w:pStyle w:val="Caption"/>
        <w:keepNext/>
        <w:jc w:val="center"/>
      </w:pPr>
      <w:r w:rsidRPr="00540E87">
        <w:drawing>
          <wp:inline distT="0" distB="0" distL="0" distR="0" wp14:anchorId="0162D424" wp14:editId="489C3983">
            <wp:extent cx="3680460" cy="1950921"/>
            <wp:effectExtent l="0" t="0" r="0" b="0"/>
            <wp:docPr id="1719396814" name="Picture 1" descr="A picture containing tex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396814" name="Picture 1" descr="A picture containing text, screensho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83015" cy="195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56BD6" w14:textId="792B3C12" w:rsidR="00540E87" w:rsidRPr="006B4BFC" w:rsidRDefault="006B4BFC" w:rsidP="006B4BFC">
      <w:pPr>
        <w:pStyle w:val="Caption"/>
        <w:jc w:val="center"/>
      </w:pPr>
      <w:bookmarkStart w:id="7" w:name="_Toc139146471"/>
      <w:r>
        <w:t xml:space="preserve">Screenshot </w:t>
      </w:r>
      <w:fldSimple w:instr=" SEQ Screenshot \* ARABIC ">
        <w:r w:rsidR="009C123B">
          <w:rPr>
            <w:noProof/>
          </w:rPr>
          <w:t>5</w:t>
        </w:r>
      </w:fldSimple>
      <w:r>
        <w:t xml:space="preserve"> tried updating the index.html </w:t>
      </w:r>
      <w:proofErr w:type="gramStart"/>
      <w:r>
        <w:t>file</w:t>
      </w:r>
      <w:bookmarkEnd w:id="7"/>
      <w:proofErr w:type="gramEnd"/>
    </w:p>
    <w:p w14:paraId="5E230A98" w14:textId="77777777" w:rsidR="00540E87" w:rsidRDefault="00540E87" w:rsidP="00540E87">
      <w:pPr>
        <w:rPr>
          <w:iCs/>
          <w:color w:val="auto"/>
          <w:sz w:val="18"/>
          <w:szCs w:val="18"/>
        </w:rPr>
      </w:pPr>
    </w:p>
    <w:p w14:paraId="1542F602" w14:textId="57351349" w:rsidR="00540E87" w:rsidRDefault="00540E87" w:rsidP="00540E87">
      <w:pPr>
        <w:tabs>
          <w:tab w:val="left" w:pos="1008"/>
        </w:tabs>
      </w:pPr>
      <w:r>
        <w:tab/>
        <w:t xml:space="preserve">Editing failed as this is read-only </w:t>
      </w:r>
      <w:proofErr w:type="gramStart"/>
      <w:r>
        <w:t>file</w:t>
      </w:r>
      <w:proofErr w:type="gramEnd"/>
    </w:p>
    <w:p w14:paraId="2CFDA2BD" w14:textId="77777777" w:rsidR="006B4BFC" w:rsidRDefault="006B4BFC" w:rsidP="00540E87">
      <w:pPr>
        <w:tabs>
          <w:tab w:val="left" w:pos="1008"/>
        </w:tabs>
      </w:pPr>
    </w:p>
    <w:p w14:paraId="7A33E27C" w14:textId="77777777" w:rsidR="006B4BFC" w:rsidRDefault="006B4BFC" w:rsidP="00540E87">
      <w:pPr>
        <w:tabs>
          <w:tab w:val="left" w:pos="1008"/>
        </w:tabs>
      </w:pPr>
    </w:p>
    <w:p w14:paraId="2690CD27" w14:textId="77777777" w:rsidR="00DE395C" w:rsidRDefault="00DE395C" w:rsidP="00540E87">
      <w:pPr>
        <w:tabs>
          <w:tab w:val="left" w:pos="1008"/>
        </w:tabs>
      </w:pPr>
    </w:p>
    <w:p w14:paraId="589B856A" w14:textId="77777777" w:rsidR="00DE395C" w:rsidRDefault="00DE395C" w:rsidP="00540E87">
      <w:pPr>
        <w:tabs>
          <w:tab w:val="left" w:pos="1008"/>
        </w:tabs>
      </w:pPr>
    </w:p>
    <w:p w14:paraId="5A793611" w14:textId="77777777" w:rsidR="00DE395C" w:rsidRDefault="00DE395C" w:rsidP="00540E87">
      <w:pPr>
        <w:tabs>
          <w:tab w:val="left" w:pos="1008"/>
        </w:tabs>
      </w:pPr>
    </w:p>
    <w:p w14:paraId="0AB009A9" w14:textId="77777777" w:rsidR="00DE395C" w:rsidRDefault="00DE395C" w:rsidP="00540E87">
      <w:pPr>
        <w:tabs>
          <w:tab w:val="left" w:pos="1008"/>
        </w:tabs>
      </w:pPr>
    </w:p>
    <w:p w14:paraId="2FA47157" w14:textId="77777777" w:rsidR="00DE395C" w:rsidRDefault="00DE395C" w:rsidP="00540E87">
      <w:pPr>
        <w:tabs>
          <w:tab w:val="left" w:pos="1008"/>
        </w:tabs>
      </w:pPr>
    </w:p>
    <w:p w14:paraId="6645FF2D" w14:textId="77777777" w:rsidR="00DE395C" w:rsidRDefault="00DE395C" w:rsidP="00540E87">
      <w:pPr>
        <w:tabs>
          <w:tab w:val="left" w:pos="1008"/>
        </w:tabs>
      </w:pPr>
    </w:p>
    <w:p w14:paraId="16A3DEF9" w14:textId="77777777" w:rsidR="00DE395C" w:rsidRDefault="00DE395C" w:rsidP="00540E87">
      <w:pPr>
        <w:tabs>
          <w:tab w:val="left" w:pos="1008"/>
        </w:tabs>
      </w:pPr>
    </w:p>
    <w:p w14:paraId="4CE1418C" w14:textId="77777777" w:rsidR="00DE395C" w:rsidRDefault="00DE395C" w:rsidP="00540E87">
      <w:pPr>
        <w:tabs>
          <w:tab w:val="left" w:pos="1008"/>
        </w:tabs>
      </w:pPr>
    </w:p>
    <w:p w14:paraId="2507AE99" w14:textId="77777777" w:rsidR="00DE395C" w:rsidRDefault="00DE395C" w:rsidP="00540E87">
      <w:pPr>
        <w:tabs>
          <w:tab w:val="left" w:pos="1008"/>
        </w:tabs>
      </w:pPr>
    </w:p>
    <w:p w14:paraId="53C590B4" w14:textId="77777777" w:rsidR="00DE395C" w:rsidRDefault="00DE395C" w:rsidP="00540E87">
      <w:pPr>
        <w:tabs>
          <w:tab w:val="left" w:pos="1008"/>
        </w:tabs>
      </w:pPr>
    </w:p>
    <w:p w14:paraId="748991E0" w14:textId="77777777" w:rsidR="00DE395C" w:rsidRDefault="00DE395C" w:rsidP="00540E87">
      <w:pPr>
        <w:tabs>
          <w:tab w:val="left" w:pos="1008"/>
        </w:tabs>
      </w:pPr>
    </w:p>
    <w:p w14:paraId="24A07A22" w14:textId="77777777" w:rsidR="00DE395C" w:rsidRDefault="00DE395C" w:rsidP="00540E87">
      <w:pPr>
        <w:tabs>
          <w:tab w:val="left" w:pos="1008"/>
        </w:tabs>
      </w:pPr>
    </w:p>
    <w:p w14:paraId="5AF61039" w14:textId="77777777" w:rsidR="00DE395C" w:rsidRDefault="00DE395C" w:rsidP="00540E87">
      <w:pPr>
        <w:tabs>
          <w:tab w:val="left" w:pos="1008"/>
        </w:tabs>
      </w:pPr>
    </w:p>
    <w:p w14:paraId="27006B28" w14:textId="77777777" w:rsidR="00DE395C" w:rsidRDefault="00DE395C" w:rsidP="00540E87">
      <w:pPr>
        <w:tabs>
          <w:tab w:val="left" w:pos="1008"/>
        </w:tabs>
      </w:pPr>
    </w:p>
    <w:p w14:paraId="00032CF0" w14:textId="77777777" w:rsidR="00DE395C" w:rsidRDefault="00DE395C" w:rsidP="00540E87">
      <w:pPr>
        <w:tabs>
          <w:tab w:val="left" w:pos="1008"/>
        </w:tabs>
      </w:pPr>
    </w:p>
    <w:p w14:paraId="63A1F293" w14:textId="77777777" w:rsidR="00DE395C" w:rsidRDefault="00DE395C" w:rsidP="00540E87">
      <w:pPr>
        <w:tabs>
          <w:tab w:val="left" w:pos="1008"/>
        </w:tabs>
      </w:pPr>
    </w:p>
    <w:p w14:paraId="7BA98771" w14:textId="15BF88BA" w:rsidR="006B4BFC" w:rsidRDefault="006B4BFC" w:rsidP="006B4BFC">
      <w:pPr>
        <w:pStyle w:val="Heading2"/>
      </w:pPr>
      <w:bookmarkStart w:id="8" w:name="_Toc139146462"/>
      <w:r>
        <w:lastRenderedPageBreak/>
        <w:t xml:space="preserve">Workshop 2 - </w:t>
      </w:r>
      <w:r w:rsidRPr="006B4BFC">
        <w:t>Introducing</w:t>
      </w:r>
      <w:r w:rsidRPr="006B4BFC">
        <w:t xml:space="preserve"> </w:t>
      </w:r>
      <w:proofErr w:type="spellStart"/>
      <w:r w:rsidRPr="006B4BFC">
        <w:t>InitContainer</w:t>
      </w:r>
      <w:proofErr w:type="spellEnd"/>
      <w:r>
        <w:t xml:space="preserve"> </w:t>
      </w:r>
      <w:r w:rsidRPr="006B4BFC">
        <w:t xml:space="preserve">and </w:t>
      </w:r>
      <w:proofErr w:type="spellStart"/>
      <w:proofErr w:type="gramStart"/>
      <w:r w:rsidRPr="006B4BFC">
        <w:t>gitrepo</w:t>
      </w:r>
      <w:proofErr w:type="spellEnd"/>
      <w:r w:rsidRPr="006B4BFC">
        <w:t>  Volume</w:t>
      </w:r>
      <w:bookmarkEnd w:id="8"/>
      <w:proofErr w:type="gramEnd"/>
    </w:p>
    <w:p w14:paraId="0C7F2C2E" w14:textId="77777777" w:rsidR="00FB7497" w:rsidRDefault="00FB7497" w:rsidP="00FB7497"/>
    <w:p w14:paraId="1B612D26" w14:textId="77777777" w:rsidR="00FB7497" w:rsidRDefault="00FB7497" w:rsidP="00FB7497">
      <w:pPr>
        <w:keepNext/>
      </w:pPr>
      <w:r w:rsidRPr="00FB7497">
        <w:drawing>
          <wp:inline distT="0" distB="0" distL="0" distR="0" wp14:anchorId="55F8B98C" wp14:editId="7B001D3C">
            <wp:extent cx="6310630" cy="1048385"/>
            <wp:effectExtent l="0" t="0" r="0" b="0"/>
            <wp:docPr id="751186934" name="Picture 1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186934" name="Picture 1" descr="A screen shot of a computer&#10;&#10;Description automatically generated with low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1063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1E642" w14:textId="6BAE2853" w:rsidR="00FB7497" w:rsidRDefault="00FB7497" w:rsidP="00FB7497">
      <w:pPr>
        <w:pStyle w:val="Caption"/>
        <w:jc w:val="center"/>
      </w:pPr>
      <w:bookmarkStart w:id="9" w:name="_Toc139146472"/>
      <w:r>
        <w:t xml:space="preserve">Screenshot </w:t>
      </w:r>
      <w:fldSimple w:instr=" SEQ Screenshot \* ARABIC ">
        <w:r w:rsidR="009C123B">
          <w:rPr>
            <w:noProof/>
          </w:rPr>
          <w:t>6</w:t>
        </w:r>
      </w:fldSimple>
      <w:r>
        <w:t xml:space="preserve"> listening to port </w:t>
      </w:r>
      <w:proofErr w:type="gramStart"/>
      <w:r>
        <w:t>8080</w:t>
      </w:r>
      <w:bookmarkEnd w:id="9"/>
      <w:proofErr w:type="gramEnd"/>
    </w:p>
    <w:p w14:paraId="27D6C17F" w14:textId="77777777" w:rsidR="00FB7497" w:rsidRDefault="00FB7497" w:rsidP="00FB7497">
      <w:pPr>
        <w:pStyle w:val="Caption"/>
        <w:jc w:val="center"/>
      </w:pPr>
    </w:p>
    <w:p w14:paraId="1DB3A19D" w14:textId="0A30D820" w:rsidR="00FB7497" w:rsidRDefault="00FB7497" w:rsidP="00FB7497">
      <w:pPr>
        <w:pStyle w:val="Caption"/>
        <w:rPr>
          <w:sz w:val="24"/>
          <w:szCs w:val="24"/>
        </w:rPr>
      </w:pPr>
      <w:r>
        <w:rPr>
          <w:sz w:val="24"/>
          <w:szCs w:val="24"/>
        </w:rPr>
        <w:t>The port was on use by PID 7518</w:t>
      </w:r>
    </w:p>
    <w:p w14:paraId="408AAF73" w14:textId="2CFD7DE7" w:rsidR="00FB7497" w:rsidRDefault="00FB7497" w:rsidP="00FB7497">
      <w:pPr>
        <w:pStyle w:val="Caption"/>
        <w:rPr>
          <w:sz w:val="24"/>
          <w:szCs w:val="24"/>
        </w:rPr>
      </w:pPr>
      <w:r>
        <w:rPr>
          <w:sz w:val="24"/>
          <w:szCs w:val="24"/>
        </w:rPr>
        <w:t xml:space="preserve">Used Kill 7518 command and then port </w:t>
      </w:r>
      <w:proofErr w:type="gramStart"/>
      <w:r>
        <w:rPr>
          <w:sz w:val="24"/>
          <w:szCs w:val="24"/>
        </w:rPr>
        <w:t>forwarded</w:t>
      </w:r>
      <w:proofErr w:type="gramEnd"/>
    </w:p>
    <w:p w14:paraId="36913283" w14:textId="77777777" w:rsidR="00DE395C" w:rsidRDefault="00DE395C" w:rsidP="00FB7497">
      <w:pPr>
        <w:pStyle w:val="Caption"/>
        <w:rPr>
          <w:sz w:val="24"/>
          <w:szCs w:val="24"/>
        </w:rPr>
      </w:pPr>
    </w:p>
    <w:p w14:paraId="1D4D5EB5" w14:textId="77777777" w:rsidR="00DE395C" w:rsidRDefault="00DE395C" w:rsidP="00FB7497">
      <w:pPr>
        <w:pStyle w:val="Caption"/>
        <w:rPr>
          <w:sz w:val="24"/>
          <w:szCs w:val="24"/>
        </w:rPr>
      </w:pPr>
    </w:p>
    <w:p w14:paraId="3F124A4D" w14:textId="77777777" w:rsidR="00FB7497" w:rsidRDefault="00FB7497" w:rsidP="00FB7497">
      <w:pPr>
        <w:pStyle w:val="Caption"/>
        <w:rPr>
          <w:sz w:val="24"/>
          <w:szCs w:val="24"/>
        </w:rPr>
      </w:pPr>
    </w:p>
    <w:p w14:paraId="2D1DE9EA" w14:textId="77777777" w:rsidR="00FB7497" w:rsidRDefault="00FB7497" w:rsidP="00FB7497">
      <w:pPr>
        <w:pStyle w:val="Caption"/>
        <w:keepNext/>
        <w:jc w:val="center"/>
      </w:pPr>
      <w:r w:rsidRPr="00FB7497">
        <w:rPr>
          <w:sz w:val="24"/>
          <w:szCs w:val="24"/>
        </w:rPr>
        <w:drawing>
          <wp:inline distT="0" distB="0" distL="0" distR="0" wp14:anchorId="3A227C97" wp14:editId="46F753EA">
            <wp:extent cx="6310630" cy="3056890"/>
            <wp:effectExtent l="0" t="0" r="0" b="0"/>
            <wp:docPr id="1472768959" name="Picture 1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768959" name="Picture 1" descr="A screenshot of a computer screen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1063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3A328" w14:textId="78F0EB66" w:rsidR="00FB7497" w:rsidRDefault="00FB7497" w:rsidP="00FB7497">
      <w:pPr>
        <w:pStyle w:val="Caption"/>
        <w:jc w:val="center"/>
      </w:pPr>
      <w:bookmarkStart w:id="10" w:name="_Toc139146473"/>
      <w:r>
        <w:t xml:space="preserve">Screenshot </w:t>
      </w:r>
      <w:fldSimple w:instr=" SEQ Screenshot \* ARABIC ">
        <w:r w:rsidR="009C123B">
          <w:rPr>
            <w:noProof/>
          </w:rPr>
          <w:t>7</w:t>
        </w:r>
      </w:fldSimple>
      <w:r>
        <w:t xml:space="preserve"> Curl localhost </w:t>
      </w:r>
      <w:proofErr w:type="gramStart"/>
      <w:r>
        <w:t>running</w:t>
      </w:r>
      <w:bookmarkEnd w:id="10"/>
      <w:proofErr w:type="gramEnd"/>
    </w:p>
    <w:p w14:paraId="0A8223BE" w14:textId="77777777" w:rsidR="00FB7497" w:rsidRDefault="00FB7497" w:rsidP="00FB7497">
      <w:pPr>
        <w:pStyle w:val="Caption"/>
        <w:jc w:val="center"/>
      </w:pPr>
    </w:p>
    <w:p w14:paraId="7FBD3FD7" w14:textId="77777777" w:rsidR="00DE395C" w:rsidRDefault="00DE395C" w:rsidP="00FB7497">
      <w:pPr>
        <w:pStyle w:val="Caption"/>
        <w:jc w:val="center"/>
      </w:pPr>
    </w:p>
    <w:p w14:paraId="3528F4DC" w14:textId="77777777" w:rsidR="00DE395C" w:rsidRDefault="00DE395C" w:rsidP="00FB7497">
      <w:pPr>
        <w:pStyle w:val="Caption"/>
        <w:jc w:val="center"/>
      </w:pPr>
    </w:p>
    <w:p w14:paraId="4D402A17" w14:textId="77777777" w:rsidR="00DE395C" w:rsidRDefault="00DE395C" w:rsidP="00FB7497">
      <w:pPr>
        <w:pStyle w:val="Caption"/>
        <w:jc w:val="center"/>
      </w:pPr>
    </w:p>
    <w:p w14:paraId="29AD2762" w14:textId="77777777" w:rsidR="000C390C" w:rsidRDefault="000C390C" w:rsidP="000C390C">
      <w:pPr>
        <w:pStyle w:val="Caption"/>
        <w:keepNext/>
        <w:jc w:val="center"/>
      </w:pPr>
      <w:r w:rsidRPr="000C390C">
        <w:drawing>
          <wp:inline distT="0" distB="0" distL="0" distR="0" wp14:anchorId="10693A43" wp14:editId="29B40FEB">
            <wp:extent cx="6310630" cy="1277620"/>
            <wp:effectExtent l="0" t="0" r="0" b="0"/>
            <wp:docPr id="68847542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47542" name="Picture 1" descr="A screenshot of a computer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1063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2288B" w14:textId="67AC51EC" w:rsidR="000C390C" w:rsidRDefault="000C390C" w:rsidP="000C390C">
      <w:pPr>
        <w:pStyle w:val="Caption"/>
        <w:jc w:val="center"/>
      </w:pPr>
      <w:bookmarkStart w:id="11" w:name="_Toc139146474"/>
      <w:r>
        <w:t xml:space="preserve">Screenshot </w:t>
      </w:r>
      <w:fldSimple w:instr=" SEQ Screenshot \* ARABIC ">
        <w:r w:rsidR="009C123B">
          <w:rPr>
            <w:noProof/>
          </w:rPr>
          <w:t>8</w:t>
        </w:r>
      </w:fldSimple>
      <w:r>
        <w:t xml:space="preserve"> Defining </w:t>
      </w:r>
      <w:proofErr w:type="spellStart"/>
      <w:r>
        <w:t>init</w:t>
      </w:r>
      <w:proofErr w:type="spellEnd"/>
      <w:r>
        <w:t xml:space="preserve"> </w:t>
      </w:r>
      <w:proofErr w:type="gramStart"/>
      <w:r>
        <w:t>containers</w:t>
      </w:r>
      <w:bookmarkEnd w:id="11"/>
      <w:proofErr w:type="gramEnd"/>
    </w:p>
    <w:p w14:paraId="2F962C72" w14:textId="77777777" w:rsidR="00FB7497" w:rsidRDefault="00FB7497" w:rsidP="00FB7497">
      <w:pPr>
        <w:pStyle w:val="Caption"/>
        <w:jc w:val="center"/>
      </w:pPr>
    </w:p>
    <w:p w14:paraId="501A9F3A" w14:textId="77777777" w:rsidR="00FB7497" w:rsidRDefault="00FB7497" w:rsidP="00FB7497">
      <w:pPr>
        <w:pStyle w:val="Caption"/>
        <w:keepNext/>
        <w:jc w:val="center"/>
      </w:pPr>
      <w:r w:rsidRPr="00FB7497">
        <w:rPr>
          <w:sz w:val="24"/>
          <w:szCs w:val="24"/>
        </w:rPr>
        <w:lastRenderedPageBreak/>
        <w:drawing>
          <wp:inline distT="0" distB="0" distL="0" distR="0" wp14:anchorId="413E1BFA" wp14:editId="65412520">
            <wp:extent cx="6310630" cy="3987800"/>
            <wp:effectExtent l="0" t="0" r="0" b="0"/>
            <wp:docPr id="75619166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19166" name="Picture 1" descr="A screenshot of a computer program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10630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1ED0C" w14:textId="47423D01" w:rsidR="00FB7497" w:rsidRPr="00FB7497" w:rsidRDefault="00FB7497" w:rsidP="00FB7497">
      <w:pPr>
        <w:pStyle w:val="Caption"/>
        <w:jc w:val="center"/>
        <w:rPr>
          <w:sz w:val="24"/>
          <w:szCs w:val="24"/>
        </w:rPr>
      </w:pPr>
      <w:bookmarkStart w:id="12" w:name="_Toc139146475"/>
      <w:r>
        <w:t xml:space="preserve">Screenshot </w:t>
      </w:r>
      <w:fldSimple w:instr=" SEQ Screenshot \* ARABIC ">
        <w:r w:rsidR="009C123B">
          <w:rPr>
            <w:noProof/>
          </w:rPr>
          <w:t>9</w:t>
        </w:r>
      </w:fldSimple>
      <w:r>
        <w:t xml:space="preserve"> Curl localhost</w:t>
      </w:r>
      <w:bookmarkEnd w:id="12"/>
    </w:p>
    <w:bookmarkStart w:id="13" w:name="_Toc139146463" w:displacedByCustomXml="next"/>
    <w:sdt>
      <w:sdtPr>
        <w:rPr>
          <w:rFonts w:asciiTheme="minorHAnsi" w:eastAsiaTheme="minorHAnsi" w:hAnsiTheme="minorHAnsi" w:cstheme="minorBidi"/>
          <w:b w:val="0"/>
          <w:bCs w:val="0"/>
          <w:caps w:val="0"/>
          <w:sz w:val="24"/>
        </w:rPr>
        <w:id w:val="224107885"/>
        <w:docPartObj>
          <w:docPartGallery w:val="Bibliographies"/>
          <w:docPartUnique/>
        </w:docPartObj>
      </w:sdtPr>
      <w:sdtContent>
        <w:p w14:paraId="278B8C77" w14:textId="6F251E43" w:rsidR="00734C4E" w:rsidRDefault="00734C4E">
          <w:pPr>
            <w:pStyle w:val="Heading1"/>
          </w:pPr>
          <w:r>
            <w:t>References</w:t>
          </w:r>
          <w:bookmarkEnd w:id="13"/>
        </w:p>
        <w:sdt>
          <w:sdtPr>
            <w:id w:val="-573587230"/>
            <w:bibliography/>
          </w:sdtPr>
          <w:sdtContent>
            <w:p w14:paraId="6F9F6D04" w14:textId="77777777" w:rsidR="00734C4E" w:rsidRDefault="00734C4E" w:rsidP="00734C4E">
              <w:pPr>
                <w:pStyle w:val="Bibliography"/>
                <w:ind w:left="720" w:hanging="720"/>
              </w:pPr>
            </w:p>
            <w:p w14:paraId="6DF97198" w14:textId="77777777" w:rsidR="00143E52" w:rsidRDefault="00734C4E" w:rsidP="00143E52">
              <w:pPr>
                <w:pStyle w:val="Bibliography"/>
                <w:ind w:left="720" w:hanging="720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143E52">
                <w:rPr>
                  <w:noProof/>
                </w:rPr>
                <w:t>Geiman, I. (2023, Summer). Lectures and Slides, CLO835_Portable Technologies in cloud. Seneca Newham Campus, North York.</w:t>
              </w:r>
            </w:p>
            <w:p w14:paraId="1587BE8B" w14:textId="77777777" w:rsidR="00143E52" w:rsidRDefault="00143E52" w:rsidP="00143E5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Learner Lab</w:t>
              </w:r>
              <w:r>
                <w:rPr>
                  <w:noProof/>
                </w:rPr>
                <w:t>. (2023). Retrieved from https://awsacademy.instructure.com/.</w:t>
              </w:r>
            </w:p>
            <w:p w14:paraId="546A903E" w14:textId="6C17E594" w:rsidR="00F214A6" w:rsidRPr="00E80DB6" w:rsidRDefault="00734C4E" w:rsidP="00143E52">
              <w:pPr>
                <w:rPr>
                  <w:lang w:val="en-CA"/>
                </w:rPr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F214A6" w:rsidRPr="00E80DB6" w:rsidSect="00EA6771">
      <w:headerReference w:type="default" r:id="rId20"/>
      <w:pgSz w:w="12240" w:h="15840" w:code="1"/>
      <w:pgMar w:top="720" w:right="1151" w:bottom="720" w:left="1151" w:header="0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ECE0C0" w14:textId="77777777" w:rsidR="001C3C80" w:rsidRDefault="001C3C80" w:rsidP="00A91D75">
      <w:r>
        <w:separator/>
      </w:r>
    </w:p>
  </w:endnote>
  <w:endnote w:type="continuationSeparator" w:id="0">
    <w:p w14:paraId="543D52BD" w14:textId="77777777" w:rsidR="001C3C80" w:rsidRDefault="001C3C80" w:rsidP="00A91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77027B" w14:textId="77777777" w:rsidR="001C3C80" w:rsidRDefault="001C3C80" w:rsidP="00A91D75">
      <w:r>
        <w:separator/>
      </w:r>
    </w:p>
  </w:footnote>
  <w:footnote w:type="continuationSeparator" w:id="0">
    <w:p w14:paraId="147470B5" w14:textId="77777777" w:rsidR="001C3C80" w:rsidRDefault="001C3C80" w:rsidP="00A91D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2281" w:type="dxa"/>
      <w:tblInd w:w="-1121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861"/>
      <w:gridCol w:w="6420"/>
    </w:tblGrid>
    <w:tr w:rsidR="008759A8" w14:paraId="6A4473D6" w14:textId="77777777" w:rsidTr="00A7217A">
      <w:trPr>
        <w:trHeight w:val="1060"/>
      </w:trPr>
      <w:tc>
        <w:tcPr>
          <w:tcW w:w="5861" w:type="dxa"/>
        </w:tcPr>
        <w:p w14:paraId="662B0BAC" w14:textId="77777777" w:rsidR="008759A8" w:rsidRDefault="008759A8" w:rsidP="00A7217A">
          <w:pPr>
            <w:pStyle w:val="Header"/>
            <w:spacing w:after="0"/>
          </w:pPr>
          <w:r w:rsidRPr="008759A8">
            <w:rPr>
              <w:noProof/>
            </w:rPr>
            <mc:AlternateContent>
              <mc:Choice Requires="wps">
                <w:drawing>
                  <wp:inline distT="0" distB="0" distL="0" distR="0" wp14:anchorId="2800CAAA" wp14:editId="416B9FB8">
                    <wp:extent cx="1442085" cy="0"/>
                    <wp:effectExtent l="19050" t="19050" r="24765" b="38100"/>
                    <wp:docPr id="17" name="Straight Connector 17" descr="straight lin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>
                              <a:off x="0" y="0"/>
                              <a:ext cx="1442085" cy="0"/>
                            </a:xfrm>
                            <a:prstGeom prst="line">
                              <a:avLst/>
                            </a:prstGeom>
                            <a:ln w="571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inline>
                </w:drawing>
              </mc:Choice>
              <mc:Fallback xmlns:w16du="http://schemas.microsoft.com/office/word/2023/wordml/word16du">
                <w:pict>
                  <v:line w14:anchorId="13E9D06C" id="Straight Connector 17" o:spid="_x0000_s1026" alt="straight line" style="flip:x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3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" strokecolor="black [3213]" strokeweight="4.5pt">
                    <w10:anchorlock/>
                  </v:line>
                </w:pict>
              </mc:Fallback>
            </mc:AlternateContent>
          </w:r>
        </w:p>
      </w:tc>
      <w:tc>
        <w:tcPr>
          <w:tcW w:w="6420" w:type="dxa"/>
        </w:tcPr>
        <w:p w14:paraId="1C6BAFD0" w14:textId="77777777" w:rsidR="008759A8" w:rsidRDefault="00D476F7" w:rsidP="00A7217A">
          <w:pPr>
            <w:pStyle w:val="Header"/>
            <w:spacing w:after="0"/>
            <w:jc w:val="right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8DB2604" wp14:editId="6A4E4EED">
                    <wp:simplePos x="0" y="0"/>
                    <wp:positionH relativeFrom="column">
                      <wp:posOffset>3015615</wp:posOffset>
                    </wp:positionH>
                    <wp:positionV relativeFrom="paragraph">
                      <wp:posOffset>38735</wp:posOffset>
                    </wp:positionV>
                    <wp:extent cx="824230" cy="297815"/>
                    <wp:effectExtent l="0" t="0" r="13970" b="6985"/>
                    <wp:wrapNone/>
                    <wp:docPr id="20" name="Text Box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24230" cy="2978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A667E3D" w14:textId="77777777" w:rsidR="00D476F7" w:rsidRPr="00D476F7" w:rsidRDefault="00D476F7" w:rsidP="00D476F7">
                                <w:pPr>
                                  <w:pStyle w:val="Subtitle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instrText xml:space="preserve"> PAGE  \* Arabic  \* MERGEFORMAT </w:instrTex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fldChar w:fldCharType="separate"/>
                                </w:r>
                                <w:r w:rsidR="00C87193">
                                  <w:rPr>
                                    <w:noProof/>
                                    <w:color w:val="FFFFFF" w:themeColor="background1"/>
                                  </w:rPr>
                                  <w:t>7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8DB260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8" type="#_x0000_t202" style="position:absolute;left:0;text-align:left;margin-left:237.45pt;margin-top:3.05pt;width:64.9pt;height:23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" filled="f" stroked="f" strokeweight=".5pt">
                    <v:textbox inset="0,0,0,0">
                      <w:txbxContent>
                        <w:p w14:paraId="7A667E3D" w14:textId="77777777" w:rsidR="00D476F7" w:rsidRPr="00D476F7" w:rsidRDefault="00D476F7" w:rsidP="00D476F7">
                          <w:pPr>
                            <w:pStyle w:val="Subtitle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C87193">
                            <w:rPr>
                              <w:noProof/>
                              <w:color w:val="FFFFFF" w:themeColor="background1"/>
                            </w:rPr>
                            <w:t>7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C6323A" w:rsidRPr="00C6323A">
            <w:rPr>
              <w:noProof/>
            </w:rPr>
            <mc:AlternateContent>
              <mc:Choice Requires="wps">
                <w:drawing>
                  <wp:inline distT="0" distB="0" distL="0" distR="0" wp14:anchorId="5936D461" wp14:editId="277E77DD">
                    <wp:extent cx="1191260" cy="398780"/>
                    <wp:effectExtent l="0" t="0" r="8890" b="1270"/>
                    <wp:docPr id="15" name="Rectangle: Single Corner Snipped 15" descr="colored rectang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flipH="1" flipV="1">
                              <a:off x="0" y="0"/>
                              <a:ext cx="1191260" cy="398780"/>
                            </a:xfrm>
                            <a:prstGeom prst="snip1Rect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427B616" w14:textId="77777777" w:rsidR="008759A8" w:rsidRPr="008759A8" w:rsidRDefault="008759A8" w:rsidP="008759A8">
                                <w:pPr>
                                  <w:pStyle w:val="Subtitle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5936D461" id="Rectangle: Single Corner Snipped 15" o:spid="_x0000_s1029" alt="colored rectangle" style="width:93.8pt;height:31.4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91260,3987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" adj="-11796480,,5400" path="m,l991870,r199390,199390l1191260,398780,,398780,,xe" fillcolor="#17406d [3215]" stroked="f">
                    <v:stroke joinstyle="miter"/>
                    <v:formulas/>
                    <v:path arrowok="t" o:connecttype="custom" o:connectlocs="0,0;991870,0;1191260,199390;1191260,398780;0,398780;0,0" o:connectangles="0,0,0,0,0,0" textboxrect="0,0,1191260,398780"/>
                    <v:textbox>
                      <w:txbxContent>
                        <w:p w14:paraId="0427B616" w14:textId="77777777" w:rsidR="008759A8" w:rsidRPr="008759A8" w:rsidRDefault="008759A8" w:rsidP="008759A8">
                          <w:pPr>
                            <w:pStyle w:val="Subtitle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</w:p>
      </w:tc>
    </w:tr>
  </w:tbl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48820C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8"/>
    <w:multiLevelType w:val="singleLevel"/>
    <w:tmpl w:val="93B85E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BD588B1C"/>
    <w:lvl w:ilvl="0">
      <w:start w:val="1"/>
      <w:numFmt w:val="bullet"/>
      <w:lvlText w:val="•"/>
      <w:lvlJc w:val="left"/>
      <w:pPr>
        <w:ind w:left="576" w:hanging="288"/>
      </w:pPr>
      <w:rPr>
        <w:rFonts w:ascii="Cambria" w:hAnsi="Cambria" w:hint="default"/>
        <w:color w:val="0F6FC6" w:themeColor="accent1"/>
      </w:rPr>
    </w:lvl>
  </w:abstractNum>
  <w:abstractNum w:abstractNumId="3" w15:restartNumberingAfterBreak="0">
    <w:nsid w:val="04B84551"/>
    <w:multiLevelType w:val="hybridMultilevel"/>
    <w:tmpl w:val="D0303E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88746A"/>
    <w:multiLevelType w:val="hybridMultilevel"/>
    <w:tmpl w:val="C25846B2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0EE4039"/>
    <w:multiLevelType w:val="hybridMultilevel"/>
    <w:tmpl w:val="2770362C"/>
    <w:lvl w:ilvl="0" w:tplc="3AD0C4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B4359B"/>
    <w:multiLevelType w:val="hybridMultilevel"/>
    <w:tmpl w:val="95FA3E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A66A62"/>
    <w:multiLevelType w:val="hybridMultilevel"/>
    <w:tmpl w:val="12549644"/>
    <w:lvl w:ilvl="0" w:tplc="69DA3C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3C32B9D"/>
    <w:multiLevelType w:val="hybridMultilevel"/>
    <w:tmpl w:val="6614790A"/>
    <w:lvl w:ilvl="0" w:tplc="EAB6DB1A">
      <w:start w:val="1"/>
      <w:numFmt w:val="bullet"/>
      <w:pStyle w:val="ListNumber2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179379D"/>
    <w:multiLevelType w:val="hybridMultilevel"/>
    <w:tmpl w:val="1714A24C"/>
    <w:lvl w:ilvl="0" w:tplc="A9CEDCE6">
      <w:start w:val="1"/>
      <w:numFmt w:val="decimal"/>
      <w:lvlText w:val="%1."/>
      <w:lvlJc w:val="left"/>
      <w:pPr>
        <w:ind w:left="47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95" w:hanging="360"/>
      </w:pPr>
    </w:lvl>
    <w:lvl w:ilvl="2" w:tplc="1009001B" w:tentative="1">
      <w:start w:val="1"/>
      <w:numFmt w:val="lowerRoman"/>
      <w:lvlText w:val="%3."/>
      <w:lvlJc w:val="right"/>
      <w:pPr>
        <w:ind w:left="1915" w:hanging="180"/>
      </w:pPr>
    </w:lvl>
    <w:lvl w:ilvl="3" w:tplc="1009000F" w:tentative="1">
      <w:start w:val="1"/>
      <w:numFmt w:val="decimal"/>
      <w:lvlText w:val="%4."/>
      <w:lvlJc w:val="left"/>
      <w:pPr>
        <w:ind w:left="2635" w:hanging="360"/>
      </w:pPr>
    </w:lvl>
    <w:lvl w:ilvl="4" w:tplc="10090019" w:tentative="1">
      <w:start w:val="1"/>
      <w:numFmt w:val="lowerLetter"/>
      <w:lvlText w:val="%5."/>
      <w:lvlJc w:val="left"/>
      <w:pPr>
        <w:ind w:left="3355" w:hanging="360"/>
      </w:pPr>
    </w:lvl>
    <w:lvl w:ilvl="5" w:tplc="1009001B" w:tentative="1">
      <w:start w:val="1"/>
      <w:numFmt w:val="lowerRoman"/>
      <w:lvlText w:val="%6."/>
      <w:lvlJc w:val="right"/>
      <w:pPr>
        <w:ind w:left="4075" w:hanging="180"/>
      </w:pPr>
    </w:lvl>
    <w:lvl w:ilvl="6" w:tplc="1009000F" w:tentative="1">
      <w:start w:val="1"/>
      <w:numFmt w:val="decimal"/>
      <w:lvlText w:val="%7."/>
      <w:lvlJc w:val="left"/>
      <w:pPr>
        <w:ind w:left="4795" w:hanging="360"/>
      </w:pPr>
    </w:lvl>
    <w:lvl w:ilvl="7" w:tplc="10090019" w:tentative="1">
      <w:start w:val="1"/>
      <w:numFmt w:val="lowerLetter"/>
      <w:lvlText w:val="%8."/>
      <w:lvlJc w:val="left"/>
      <w:pPr>
        <w:ind w:left="5515" w:hanging="360"/>
      </w:pPr>
    </w:lvl>
    <w:lvl w:ilvl="8" w:tplc="1009001B" w:tentative="1">
      <w:start w:val="1"/>
      <w:numFmt w:val="lowerRoman"/>
      <w:lvlText w:val="%9."/>
      <w:lvlJc w:val="right"/>
      <w:pPr>
        <w:ind w:left="6235" w:hanging="180"/>
      </w:pPr>
    </w:lvl>
  </w:abstractNum>
  <w:abstractNum w:abstractNumId="10" w15:restartNumberingAfterBreak="0">
    <w:nsid w:val="367F6A45"/>
    <w:multiLevelType w:val="multilevel"/>
    <w:tmpl w:val="252EA6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F6FC6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0F6FC6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0F6FC6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0F6FC6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38B003AD"/>
    <w:multiLevelType w:val="hybridMultilevel"/>
    <w:tmpl w:val="9DE018B0"/>
    <w:lvl w:ilvl="0" w:tplc="FB8AA3E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C083EF4"/>
    <w:multiLevelType w:val="hybridMultilevel"/>
    <w:tmpl w:val="C890B0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8849E1"/>
    <w:multiLevelType w:val="multilevel"/>
    <w:tmpl w:val="0058877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F6FC6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0F6FC6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0F6FC6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0F6FC6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0DB579E"/>
    <w:multiLevelType w:val="hybridMultilevel"/>
    <w:tmpl w:val="D21C044C"/>
    <w:lvl w:ilvl="0" w:tplc="A846EE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823290"/>
    <w:multiLevelType w:val="hybridMultilevel"/>
    <w:tmpl w:val="E346A6EA"/>
    <w:lvl w:ilvl="0" w:tplc="D1AEBD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7E44B1"/>
    <w:multiLevelType w:val="hybridMultilevel"/>
    <w:tmpl w:val="EB4440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D76684"/>
    <w:multiLevelType w:val="multilevel"/>
    <w:tmpl w:val="FF1C99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F6FC6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0F6FC6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0F6FC6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0F6FC6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52CA5E68"/>
    <w:multiLevelType w:val="multilevel"/>
    <w:tmpl w:val="0058877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F6FC6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0F6FC6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0F6FC6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0F6FC6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5AF52F86"/>
    <w:multiLevelType w:val="multilevel"/>
    <w:tmpl w:val="DEE6A8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F6FC6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0F6FC6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0F6FC6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0F6FC6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60C65249"/>
    <w:multiLevelType w:val="hybridMultilevel"/>
    <w:tmpl w:val="F71C71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7C14EB"/>
    <w:multiLevelType w:val="multilevel"/>
    <w:tmpl w:val="B0B20D5A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F6FC6" w:themeColor="accent1"/>
      </w:rPr>
    </w:lvl>
    <w:lvl w:ilvl="1">
      <w:start w:val="1"/>
      <w:numFmt w:val="bullet"/>
      <w:lvlText w:val="•"/>
      <w:lvlJc w:val="left"/>
      <w:pPr>
        <w:tabs>
          <w:tab w:val="num" w:pos="648"/>
        </w:tabs>
        <w:ind w:left="720" w:hanging="360"/>
      </w:pPr>
      <w:rPr>
        <w:rFonts w:ascii="Cambria" w:hAnsi="Cambria" w:hint="default"/>
        <w:color w:val="0F6FC6" w:themeColor="accent1"/>
      </w:rPr>
    </w:lvl>
    <w:lvl w:ilvl="2">
      <w:start w:val="1"/>
      <w:numFmt w:val="bullet"/>
      <w:lvlText w:val="•"/>
      <w:lvlJc w:val="left"/>
      <w:pPr>
        <w:tabs>
          <w:tab w:val="num" w:pos="1008"/>
        </w:tabs>
        <w:ind w:left="1080" w:hanging="360"/>
      </w:pPr>
      <w:rPr>
        <w:rFonts w:ascii="Cambria" w:hAnsi="Cambria" w:hint="default"/>
        <w:color w:val="0F6FC6" w:themeColor="accent1"/>
      </w:rPr>
    </w:lvl>
    <w:lvl w:ilvl="3">
      <w:start w:val="1"/>
      <w:numFmt w:val="bullet"/>
      <w:lvlText w:val="•"/>
      <w:lvlJc w:val="left"/>
      <w:pPr>
        <w:tabs>
          <w:tab w:val="num" w:pos="1368"/>
        </w:tabs>
        <w:ind w:left="1440" w:hanging="360"/>
      </w:pPr>
      <w:rPr>
        <w:rFonts w:ascii="Cambria" w:hAnsi="Cambria" w:hint="default"/>
        <w:color w:val="0F6FC6" w:themeColor="accent1"/>
      </w:rPr>
    </w:lvl>
    <w:lvl w:ilvl="4">
      <w:start w:val="1"/>
      <w:numFmt w:val="bullet"/>
      <w:lvlText w:val="•"/>
      <w:lvlJc w:val="left"/>
      <w:pPr>
        <w:tabs>
          <w:tab w:val="num" w:pos="1728"/>
        </w:tabs>
        <w:ind w:left="1800" w:hanging="360"/>
      </w:pPr>
      <w:rPr>
        <w:rFonts w:ascii="Cambria" w:hAnsi="Cambria" w:hint="default"/>
        <w:color w:val="0F6FC6" w:themeColor="accent1"/>
      </w:rPr>
    </w:lvl>
    <w:lvl w:ilvl="5">
      <w:start w:val="1"/>
      <w:numFmt w:val="bullet"/>
      <w:lvlText w:val=""/>
      <w:lvlJc w:val="left"/>
      <w:pPr>
        <w:tabs>
          <w:tab w:val="num" w:pos="2088"/>
        </w:tabs>
        <w:ind w:left="2160" w:hanging="360"/>
      </w:pPr>
      <w:rPr>
        <w:rFonts w:ascii="Wingdings" w:hAnsi="Wingdings" w:hint="default"/>
        <w:color w:val="0F6FC6" w:themeColor="accent1"/>
      </w:rPr>
    </w:lvl>
    <w:lvl w:ilvl="6">
      <w:start w:val="1"/>
      <w:numFmt w:val="bullet"/>
      <w:lvlText w:val=""/>
      <w:lvlJc w:val="left"/>
      <w:pPr>
        <w:tabs>
          <w:tab w:val="num" w:pos="2448"/>
        </w:tabs>
        <w:ind w:left="2520" w:hanging="360"/>
      </w:pPr>
      <w:rPr>
        <w:rFonts w:ascii="Symbol" w:hAnsi="Symbol" w:hint="default"/>
        <w:color w:val="0F6FC6" w:themeColor="accent1"/>
      </w:rPr>
    </w:lvl>
    <w:lvl w:ilvl="7">
      <w:start w:val="1"/>
      <w:numFmt w:val="bullet"/>
      <w:lvlText w:val="o"/>
      <w:lvlJc w:val="left"/>
      <w:pPr>
        <w:tabs>
          <w:tab w:val="num" w:pos="2808"/>
        </w:tabs>
        <w:ind w:left="2880" w:hanging="360"/>
      </w:pPr>
      <w:rPr>
        <w:rFonts w:ascii="Courier New" w:hAnsi="Courier New" w:hint="default"/>
        <w:color w:val="0F6FC6" w:themeColor="accent1"/>
      </w:rPr>
    </w:lvl>
    <w:lvl w:ilvl="8">
      <w:start w:val="1"/>
      <w:numFmt w:val="bullet"/>
      <w:lvlText w:val=""/>
      <w:lvlJc w:val="left"/>
      <w:pPr>
        <w:tabs>
          <w:tab w:val="num" w:pos="3168"/>
        </w:tabs>
        <w:ind w:left="3240" w:hanging="360"/>
      </w:pPr>
      <w:rPr>
        <w:rFonts w:ascii="Wingdings" w:hAnsi="Wingdings" w:hint="default"/>
        <w:color w:val="0F6FC6" w:themeColor="accent1"/>
      </w:rPr>
    </w:lvl>
  </w:abstractNum>
  <w:abstractNum w:abstractNumId="22" w15:restartNumberingAfterBreak="0">
    <w:nsid w:val="666B61D5"/>
    <w:multiLevelType w:val="hybridMultilevel"/>
    <w:tmpl w:val="7E9E107E"/>
    <w:lvl w:ilvl="0" w:tplc="886C29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C2D36E6"/>
    <w:multiLevelType w:val="multilevel"/>
    <w:tmpl w:val="0058877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F6FC6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0F6FC6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0F6FC6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0F6FC6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736F2CE1"/>
    <w:multiLevelType w:val="hybridMultilevel"/>
    <w:tmpl w:val="D4DA33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FA0140"/>
    <w:multiLevelType w:val="hybridMultilevel"/>
    <w:tmpl w:val="D3AABF52"/>
    <w:lvl w:ilvl="0" w:tplc="6FCED4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225E5F"/>
    <w:multiLevelType w:val="hybridMultilevel"/>
    <w:tmpl w:val="3190DD46"/>
    <w:lvl w:ilvl="0" w:tplc="69DA3C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867F8E"/>
    <w:multiLevelType w:val="hybridMultilevel"/>
    <w:tmpl w:val="4086E0FE"/>
    <w:lvl w:ilvl="0" w:tplc="B6A087B8">
      <w:start w:val="1"/>
      <w:numFmt w:val="bullet"/>
      <w:lvlText w:val=""/>
      <w:lvlJc w:val="left"/>
      <w:pPr>
        <w:tabs>
          <w:tab w:val="num" w:pos="317"/>
        </w:tabs>
        <w:ind w:left="317" w:hanging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0873042">
    <w:abstractNumId w:val="2"/>
  </w:num>
  <w:num w:numId="2" w16cid:durableId="1403404027">
    <w:abstractNumId w:val="2"/>
    <w:lvlOverride w:ilvl="0">
      <w:startOverride w:val="1"/>
    </w:lvlOverride>
  </w:num>
  <w:num w:numId="3" w16cid:durableId="1252160674">
    <w:abstractNumId w:val="10"/>
  </w:num>
  <w:num w:numId="4" w16cid:durableId="720206902">
    <w:abstractNumId w:val="2"/>
    <w:lvlOverride w:ilvl="0">
      <w:startOverride w:val="1"/>
    </w:lvlOverride>
  </w:num>
  <w:num w:numId="5" w16cid:durableId="781726534">
    <w:abstractNumId w:val="2"/>
    <w:lvlOverride w:ilvl="0">
      <w:startOverride w:val="1"/>
    </w:lvlOverride>
  </w:num>
  <w:num w:numId="6" w16cid:durableId="1740178250">
    <w:abstractNumId w:val="2"/>
    <w:lvlOverride w:ilvl="0">
      <w:startOverride w:val="1"/>
    </w:lvlOverride>
  </w:num>
  <w:num w:numId="7" w16cid:durableId="740830923">
    <w:abstractNumId w:val="2"/>
    <w:lvlOverride w:ilvl="0">
      <w:startOverride w:val="1"/>
    </w:lvlOverride>
  </w:num>
  <w:num w:numId="8" w16cid:durableId="261032787">
    <w:abstractNumId w:val="0"/>
  </w:num>
  <w:num w:numId="9" w16cid:durableId="1488548501">
    <w:abstractNumId w:val="27"/>
  </w:num>
  <w:num w:numId="10" w16cid:durableId="1441802619">
    <w:abstractNumId w:val="21"/>
  </w:num>
  <w:num w:numId="11" w16cid:durableId="639966948">
    <w:abstractNumId w:val="21"/>
    <w:lvlOverride w:ilvl="0">
      <w:lvl w:ilvl="0">
        <w:start w:val="1"/>
        <w:numFmt w:val="bullet"/>
        <w:pStyle w:val="ListBullet"/>
        <w:lvlText w:val="•"/>
        <w:lvlJc w:val="left"/>
        <w:pPr>
          <w:tabs>
            <w:tab w:val="num" w:pos="288"/>
          </w:tabs>
          <w:ind w:left="504" w:hanging="216"/>
        </w:pPr>
        <w:rPr>
          <w:rFonts w:ascii="Cambria" w:hAnsi="Cambria" w:hint="default"/>
          <w:color w:val="0F6FC6" w:themeColor="accent1"/>
        </w:rPr>
      </w:lvl>
    </w:lvlOverride>
    <w:lvlOverride w:ilvl="1">
      <w:lvl w:ilvl="1">
        <w:start w:val="1"/>
        <w:numFmt w:val="bullet"/>
        <w:lvlText w:val="•"/>
        <w:lvlJc w:val="left"/>
        <w:pPr>
          <w:tabs>
            <w:tab w:val="num" w:pos="792"/>
          </w:tabs>
          <w:ind w:left="1008" w:hanging="216"/>
        </w:pPr>
        <w:rPr>
          <w:rFonts w:ascii="Cambria" w:hAnsi="Cambria" w:hint="default"/>
          <w:color w:val="0F6FC6" w:themeColor="accent1"/>
        </w:rPr>
      </w:lvl>
    </w:lvlOverride>
    <w:lvlOverride w:ilvl="2">
      <w:lvl w:ilvl="2">
        <w:start w:val="1"/>
        <w:numFmt w:val="bullet"/>
        <w:lvlText w:val="•"/>
        <w:lvlJc w:val="left"/>
        <w:pPr>
          <w:tabs>
            <w:tab w:val="num" w:pos="1296"/>
          </w:tabs>
          <w:ind w:left="1512" w:hanging="216"/>
        </w:pPr>
        <w:rPr>
          <w:rFonts w:ascii="Cambria" w:hAnsi="Cambria" w:hint="default"/>
          <w:color w:val="0F6FC6" w:themeColor="accent1"/>
        </w:rPr>
      </w:lvl>
    </w:lvlOverride>
    <w:lvlOverride w:ilvl="3">
      <w:lvl w:ilvl="3">
        <w:start w:val="1"/>
        <w:numFmt w:val="bullet"/>
        <w:lvlText w:val="•"/>
        <w:lvlJc w:val="left"/>
        <w:pPr>
          <w:tabs>
            <w:tab w:val="num" w:pos="1800"/>
          </w:tabs>
          <w:ind w:left="2016" w:hanging="216"/>
        </w:pPr>
        <w:rPr>
          <w:rFonts w:ascii="Cambria" w:hAnsi="Cambria" w:hint="default"/>
          <w:color w:val="0F6FC6" w:themeColor="accent1"/>
        </w:rPr>
      </w:lvl>
    </w:lvlOverride>
    <w:lvlOverride w:ilvl="4">
      <w:lvl w:ilvl="4">
        <w:start w:val="1"/>
        <w:numFmt w:val="bullet"/>
        <w:lvlText w:val="•"/>
        <w:lvlJc w:val="left"/>
        <w:pPr>
          <w:tabs>
            <w:tab w:val="num" w:pos="2304"/>
          </w:tabs>
          <w:ind w:left="2520" w:hanging="216"/>
        </w:pPr>
        <w:rPr>
          <w:rFonts w:ascii="Cambria" w:hAnsi="Cambria" w:hint="default"/>
          <w:color w:val="0F6FC6" w:themeColor="accent1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2808"/>
          </w:tabs>
          <w:ind w:left="3024" w:hanging="216"/>
        </w:pPr>
        <w:rPr>
          <w:rFonts w:ascii="Wingdings" w:hAnsi="Wingdings" w:hint="default"/>
          <w:color w:val="0F6FC6" w:themeColor="accent1"/>
        </w:rPr>
      </w:lvl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3312"/>
          </w:tabs>
          <w:ind w:left="3528" w:hanging="216"/>
        </w:pPr>
        <w:rPr>
          <w:rFonts w:ascii="Symbol" w:hAnsi="Symbol" w:hint="default"/>
          <w:color w:val="0F6FC6" w:themeColor="accent1"/>
        </w:rPr>
      </w:lvl>
    </w:lvlOverride>
    <w:lvlOverride w:ilvl="7">
      <w:lvl w:ilvl="7">
        <w:start w:val="1"/>
        <w:numFmt w:val="bullet"/>
        <w:lvlText w:val="o"/>
        <w:lvlJc w:val="left"/>
        <w:pPr>
          <w:tabs>
            <w:tab w:val="num" w:pos="3816"/>
          </w:tabs>
          <w:ind w:left="4032" w:hanging="216"/>
        </w:pPr>
        <w:rPr>
          <w:rFonts w:ascii="Courier New" w:hAnsi="Courier New" w:hint="default"/>
          <w:color w:val="0F6FC6" w:themeColor="accent1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4320"/>
          </w:tabs>
          <w:ind w:left="4536" w:hanging="216"/>
        </w:pPr>
        <w:rPr>
          <w:rFonts w:ascii="Wingdings" w:hAnsi="Wingdings" w:hint="default"/>
          <w:color w:val="0F6FC6" w:themeColor="accent1"/>
        </w:rPr>
      </w:lvl>
    </w:lvlOverride>
  </w:num>
  <w:num w:numId="12" w16cid:durableId="1756004251">
    <w:abstractNumId w:val="21"/>
  </w:num>
  <w:num w:numId="13" w16cid:durableId="894779128">
    <w:abstractNumId w:val="21"/>
  </w:num>
  <w:num w:numId="14" w16cid:durableId="1273174888">
    <w:abstractNumId w:val="21"/>
    <w:lvlOverride w:ilvl="0">
      <w:lvl w:ilvl="0">
        <w:start w:val="1"/>
        <w:numFmt w:val="bullet"/>
        <w:pStyle w:val="ListBullet"/>
        <w:lvlText w:val="•"/>
        <w:lvlJc w:val="left"/>
        <w:pPr>
          <w:ind w:left="360" w:hanging="360"/>
        </w:pPr>
        <w:rPr>
          <w:rFonts w:ascii="Cambria" w:hAnsi="Cambria" w:hint="default"/>
          <w:color w:val="0F6FC6" w:themeColor="accent1"/>
        </w:rPr>
      </w:lvl>
    </w:lvlOverride>
    <w:lvlOverride w:ilvl="1">
      <w:lvl w:ilvl="1">
        <w:start w:val="1"/>
        <w:numFmt w:val="bullet"/>
        <w:lvlText w:val="•"/>
        <w:lvlJc w:val="left"/>
        <w:pPr>
          <w:ind w:left="864" w:hanging="360"/>
        </w:pPr>
        <w:rPr>
          <w:rFonts w:ascii="Cambria" w:hAnsi="Cambria" w:hint="default"/>
          <w:color w:val="0F6FC6" w:themeColor="accent1"/>
        </w:rPr>
      </w:lvl>
    </w:lvlOverride>
    <w:lvlOverride w:ilvl="2">
      <w:lvl w:ilvl="2">
        <w:start w:val="1"/>
        <w:numFmt w:val="bullet"/>
        <w:lvlText w:val="•"/>
        <w:lvlJc w:val="left"/>
        <w:pPr>
          <w:ind w:left="1368" w:hanging="360"/>
        </w:pPr>
        <w:rPr>
          <w:rFonts w:ascii="Cambria" w:hAnsi="Cambria" w:hint="default"/>
          <w:color w:val="0F6FC6" w:themeColor="accent1"/>
        </w:rPr>
      </w:lvl>
    </w:lvlOverride>
    <w:lvlOverride w:ilvl="3">
      <w:lvl w:ilvl="3">
        <w:start w:val="1"/>
        <w:numFmt w:val="bullet"/>
        <w:lvlText w:val="•"/>
        <w:lvlJc w:val="left"/>
        <w:pPr>
          <w:ind w:left="1872" w:hanging="360"/>
        </w:pPr>
        <w:rPr>
          <w:rFonts w:ascii="Cambria" w:hAnsi="Cambria" w:hint="default"/>
          <w:color w:val="0F6FC6" w:themeColor="accent1"/>
        </w:rPr>
      </w:lvl>
    </w:lvlOverride>
    <w:lvlOverride w:ilvl="4">
      <w:lvl w:ilvl="4">
        <w:start w:val="1"/>
        <w:numFmt w:val="bullet"/>
        <w:lvlText w:val="•"/>
        <w:lvlJc w:val="left"/>
        <w:pPr>
          <w:ind w:left="2376" w:hanging="360"/>
        </w:pPr>
        <w:rPr>
          <w:rFonts w:ascii="Cambria" w:hAnsi="Cambria" w:hint="default"/>
          <w:color w:val="0F6FC6" w:themeColor="accent1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2880" w:hanging="360"/>
        </w:pPr>
        <w:rPr>
          <w:rFonts w:ascii="Wingdings" w:hAnsi="Wingdings" w:hint="default"/>
          <w:color w:val="0F6FC6" w:themeColor="accent1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3384" w:hanging="360"/>
        </w:pPr>
        <w:rPr>
          <w:rFonts w:ascii="Symbol" w:hAnsi="Symbol" w:hint="default"/>
          <w:color w:val="0F6FC6" w:themeColor="accent1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3888" w:hanging="360"/>
        </w:pPr>
        <w:rPr>
          <w:rFonts w:ascii="Courier New" w:hAnsi="Courier New" w:hint="default"/>
          <w:color w:val="0F6FC6" w:themeColor="accent1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4392" w:hanging="360"/>
        </w:pPr>
        <w:rPr>
          <w:rFonts w:ascii="Wingdings" w:hAnsi="Wingdings" w:hint="default"/>
          <w:color w:val="0F6FC6" w:themeColor="accent1"/>
        </w:rPr>
      </w:lvl>
    </w:lvlOverride>
  </w:num>
  <w:num w:numId="15" w16cid:durableId="1252934286">
    <w:abstractNumId w:val="21"/>
    <w:lvlOverride w:ilvl="0">
      <w:lvl w:ilvl="0">
        <w:start w:val="1"/>
        <w:numFmt w:val="bullet"/>
        <w:pStyle w:val="ListBullet"/>
        <w:lvlText w:val="•"/>
        <w:lvlJc w:val="left"/>
        <w:pPr>
          <w:ind w:left="648" w:hanging="360"/>
        </w:pPr>
        <w:rPr>
          <w:rFonts w:ascii="Cambria" w:hAnsi="Cambria" w:hint="default"/>
          <w:color w:val="0F6FC6" w:themeColor="accent1"/>
        </w:rPr>
      </w:lvl>
    </w:lvlOverride>
    <w:lvlOverride w:ilvl="1">
      <w:lvl w:ilvl="1">
        <w:start w:val="1"/>
        <w:numFmt w:val="bullet"/>
        <w:lvlText w:val="•"/>
        <w:lvlJc w:val="left"/>
        <w:pPr>
          <w:tabs>
            <w:tab w:val="num" w:pos="648"/>
          </w:tabs>
          <w:ind w:left="720" w:hanging="360"/>
        </w:pPr>
        <w:rPr>
          <w:rFonts w:ascii="Cambria" w:hAnsi="Cambria" w:hint="default"/>
          <w:color w:val="0F6FC6" w:themeColor="accent1"/>
        </w:rPr>
      </w:lvl>
    </w:lvlOverride>
    <w:lvlOverride w:ilvl="2">
      <w:lvl w:ilvl="2">
        <w:start w:val="1"/>
        <w:numFmt w:val="bullet"/>
        <w:lvlText w:val="•"/>
        <w:lvlJc w:val="left"/>
        <w:pPr>
          <w:tabs>
            <w:tab w:val="num" w:pos="1008"/>
          </w:tabs>
          <w:ind w:left="1080" w:hanging="360"/>
        </w:pPr>
        <w:rPr>
          <w:rFonts w:ascii="Cambria" w:hAnsi="Cambria" w:hint="default"/>
          <w:color w:val="0F6FC6" w:themeColor="accent1"/>
        </w:rPr>
      </w:lvl>
    </w:lvlOverride>
    <w:lvlOverride w:ilvl="3">
      <w:lvl w:ilvl="3">
        <w:start w:val="1"/>
        <w:numFmt w:val="bullet"/>
        <w:lvlText w:val="•"/>
        <w:lvlJc w:val="left"/>
        <w:pPr>
          <w:tabs>
            <w:tab w:val="num" w:pos="1368"/>
          </w:tabs>
          <w:ind w:left="1440" w:hanging="360"/>
        </w:pPr>
        <w:rPr>
          <w:rFonts w:ascii="Cambria" w:hAnsi="Cambria" w:hint="default"/>
          <w:color w:val="0F6FC6" w:themeColor="accent1"/>
        </w:rPr>
      </w:lvl>
    </w:lvlOverride>
    <w:lvlOverride w:ilvl="4">
      <w:lvl w:ilvl="4">
        <w:start w:val="1"/>
        <w:numFmt w:val="bullet"/>
        <w:lvlText w:val="•"/>
        <w:lvlJc w:val="left"/>
        <w:pPr>
          <w:tabs>
            <w:tab w:val="num" w:pos="1728"/>
          </w:tabs>
          <w:ind w:left="1800" w:hanging="360"/>
        </w:pPr>
        <w:rPr>
          <w:rFonts w:ascii="Cambria" w:hAnsi="Cambria" w:hint="default"/>
          <w:color w:val="0F6FC6" w:themeColor="accent1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2088"/>
          </w:tabs>
          <w:ind w:left="2160" w:hanging="360"/>
        </w:pPr>
        <w:rPr>
          <w:rFonts w:ascii="Wingdings" w:hAnsi="Wingdings" w:hint="default"/>
          <w:color w:val="0F6FC6" w:themeColor="accent1"/>
        </w:rPr>
      </w:lvl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2448"/>
          </w:tabs>
          <w:ind w:left="2520" w:hanging="360"/>
        </w:pPr>
        <w:rPr>
          <w:rFonts w:ascii="Symbol" w:hAnsi="Symbol" w:hint="default"/>
          <w:color w:val="0F6FC6" w:themeColor="accent1"/>
        </w:rPr>
      </w:lvl>
    </w:lvlOverride>
    <w:lvlOverride w:ilvl="7">
      <w:lvl w:ilvl="7">
        <w:start w:val="1"/>
        <w:numFmt w:val="bullet"/>
        <w:lvlText w:val="o"/>
        <w:lvlJc w:val="left"/>
        <w:pPr>
          <w:tabs>
            <w:tab w:val="num" w:pos="2808"/>
          </w:tabs>
          <w:ind w:left="2880" w:hanging="360"/>
        </w:pPr>
        <w:rPr>
          <w:rFonts w:ascii="Courier New" w:hAnsi="Courier New" w:hint="default"/>
          <w:color w:val="0F6FC6" w:themeColor="accent1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3168"/>
          </w:tabs>
          <w:ind w:left="3240" w:hanging="360"/>
        </w:pPr>
        <w:rPr>
          <w:rFonts w:ascii="Wingdings" w:hAnsi="Wingdings" w:hint="default"/>
          <w:color w:val="0F6FC6" w:themeColor="accent1"/>
        </w:rPr>
      </w:lvl>
    </w:lvlOverride>
  </w:num>
  <w:num w:numId="16" w16cid:durableId="42619128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17021825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84347456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58310666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135588533">
    <w:abstractNumId w:val="17"/>
  </w:num>
  <w:num w:numId="21" w16cid:durableId="16122294">
    <w:abstractNumId w:val="19"/>
  </w:num>
  <w:num w:numId="22" w16cid:durableId="773207136">
    <w:abstractNumId w:val="13"/>
  </w:num>
  <w:num w:numId="23" w16cid:durableId="1034958938">
    <w:abstractNumId w:val="8"/>
  </w:num>
  <w:num w:numId="24" w16cid:durableId="1791195690">
    <w:abstractNumId w:val="1"/>
  </w:num>
  <w:num w:numId="25" w16cid:durableId="1322538542">
    <w:abstractNumId w:val="18"/>
  </w:num>
  <w:num w:numId="26" w16cid:durableId="723599337">
    <w:abstractNumId w:val="23"/>
  </w:num>
  <w:num w:numId="27" w16cid:durableId="1923566892">
    <w:abstractNumId w:val="11"/>
  </w:num>
  <w:num w:numId="28" w16cid:durableId="878666306">
    <w:abstractNumId w:val="3"/>
  </w:num>
  <w:num w:numId="29" w16cid:durableId="1001280320">
    <w:abstractNumId w:val="12"/>
  </w:num>
  <w:num w:numId="30" w16cid:durableId="345205988">
    <w:abstractNumId w:val="20"/>
  </w:num>
  <w:num w:numId="31" w16cid:durableId="1383215839">
    <w:abstractNumId w:val="6"/>
  </w:num>
  <w:num w:numId="32" w16cid:durableId="706417946">
    <w:abstractNumId w:val="16"/>
  </w:num>
  <w:num w:numId="33" w16cid:durableId="2041008590">
    <w:abstractNumId w:val="4"/>
  </w:num>
  <w:num w:numId="34" w16cid:durableId="1448697353">
    <w:abstractNumId w:val="9"/>
  </w:num>
  <w:num w:numId="35" w16cid:durableId="526675933">
    <w:abstractNumId w:val="14"/>
  </w:num>
  <w:num w:numId="36" w16cid:durableId="817527820">
    <w:abstractNumId w:val="5"/>
  </w:num>
  <w:num w:numId="37" w16cid:durableId="1498182704">
    <w:abstractNumId w:val="25"/>
  </w:num>
  <w:num w:numId="38" w16cid:durableId="2024697888">
    <w:abstractNumId w:val="22"/>
  </w:num>
  <w:num w:numId="39" w16cid:durableId="591554242">
    <w:abstractNumId w:val="24"/>
  </w:num>
  <w:num w:numId="40" w16cid:durableId="1510946862">
    <w:abstractNumId w:val="15"/>
  </w:num>
  <w:num w:numId="41" w16cid:durableId="735132540">
    <w:abstractNumId w:val="26"/>
  </w:num>
  <w:num w:numId="42" w16cid:durableId="152235786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xMDUwMTa3NDEzN7FU0lEKTi0uzszPAykwNKgFANDaCBYtAAAA"/>
  </w:docVars>
  <w:rsids>
    <w:rsidRoot w:val="008E3E51"/>
    <w:rsid w:val="000114D5"/>
    <w:rsid w:val="00015A7A"/>
    <w:rsid w:val="0002111D"/>
    <w:rsid w:val="0002189C"/>
    <w:rsid w:val="000302AA"/>
    <w:rsid w:val="0003228D"/>
    <w:rsid w:val="000346ED"/>
    <w:rsid w:val="0003574A"/>
    <w:rsid w:val="000376B7"/>
    <w:rsid w:val="00040EC5"/>
    <w:rsid w:val="0004694D"/>
    <w:rsid w:val="000548E4"/>
    <w:rsid w:val="00054ED2"/>
    <w:rsid w:val="00095F06"/>
    <w:rsid w:val="000A42A2"/>
    <w:rsid w:val="000A7B2B"/>
    <w:rsid w:val="000C390C"/>
    <w:rsid w:val="000C59D1"/>
    <w:rsid w:val="000E33C5"/>
    <w:rsid w:val="000F6525"/>
    <w:rsid w:val="000F6927"/>
    <w:rsid w:val="000F7FAC"/>
    <w:rsid w:val="00107272"/>
    <w:rsid w:val="001073A0"/>
    <w:rsid w:val="0011045A"/>
    <w:rsid w:val="0012273D"/>
    <w:rsid w:val="00126481"/>
    <w:rsid w:val="00140D58"/>
    <w:rsid w:val="00143E52"/>
    <w:rsid w:val="001477C7"/>
    <w:rsid w:val="00154D3B"/>
    <w:rsid w:val="001647E4"/>
    <w:rsid w:val="001733F8"/>
    <w:rsid w:val="00176B70"/>
    <w:rsid w:val="001805A5"/>
    <w:rsid w:val="00182D32"/>
    <w:rsid w:val="00184B35"/>
    <w:rsid w:val="001865F2"/>
    <w:rsid w:val="00186D05"/>
    <w:rsid w:val="00191120"/>
    <w:rsid w:val="0019378C"/>
    <w:rsid w:val="001979DE"/>
    <w:rsid w:val="001A594D"/>
    <w:rsid w:val="001B2738"/>
    <w:rsid w:val="001B3506"/>
    <w:rsid w:val="001B6EFA"/>
    <w:rsid w:val="001C0CB1"/>
    <w:rsid w:val="001C3C80"/>
    <w:rsid w:val="001E2E12"/>
    <w:rsid w:val="001E59F3"/>
    <w:rsid w:val="001E66D5"/>
    <w:rsid w:val="002015A9"/>
    <w:rsid w:val="002023B9"/>
    <w:rsid w:val="00202508"/>
    <w:rsid w:val="002063EE"/>
    <w:rsid w:val="00211764"/>
    <w:rsid w:val="00213D96"/>
    <w:rsid w:val="00216A70"/>
    <w:rsid w:val="00221B5F"/>
    <w:rsid w:val="0022514C"/>
    <w:rsid w:val="00226FF2"/>
    <w:rsid w:val="002336C4"/>
    <w:rsid w:val="00253D82"/>
    <w:rsid w:val="00260503"/>
    <w:rsid w:val="0026580E"/>
    <w:rsid w:val="00271BB5"/>
    <w:rsid w:val="002913EB"/>
    <w:rsid w:val="002923AA"/>
    <w:rsid w:val="00294952"/>
    <w:rsid w:val="002974A9"/>
    <w:rsid w:val="00297AC4"/>
    <w:rsid w:val="002A19D0"/>
    <w:rsid w:val="002A7B26"/>
    <w:rsid w:val="002E35A1"/>
    <w:rsid w:val="002F1693"/>
    <w:rsid w:val="002F41BD"/>
    <w:rsid w:val="00307115"/>
    <w:rsid w:val="003146E6"/>
    <w:rsid w:val="003222B1"/>
    <w:rsid w:val="003365D9"/>
    <w:rsid w:val="00342438"/>
    <w:rsid w:val="00344386"/>
    <w:rsid w:val="003478DE"/>
    <w:rsid w:val="00363D51"/>
    <w:rsid w:val="00364B1A"/>
    <w:rsid w:val="00367490"/>
    <w:rsid w:val="0037272E"/>
    <w:rsid w:val="00385388"/>
    <w:rsid w:val="00387898"/>
    <w:rsid w:val="00396389"/>
    <w:rsid w:val="003A7098"/>
    <w:rsid w:val="003B196E"/>
    <w:rsid w:val="003B3669"/>
    <w:rsid w:val="003B71A6"/>
    <w:rsid w:val="003C1B4B"/>
    <w:rsid w:val="003C44E0"/>
    <w:rsid w:val="003C6038"/>
    <w:rsid w:val="003C6310"/>
    <w:rsid w:val="003C7755"/>
    <w:rsid w:val="003F0A42"/>
    <w:rsid w:val="003F27C9"/>
    <w:rsid w:val="003F429C"/>
    <w:rsid w:val="0040706B"/>
    <w:rsid w:val="00410837"/>
    <w:rsid w:val="004127CD"/>
    <w:rsid w:val="00422ABE"/>
    <w:rsid w:val="00430998"/>
    <w:rsid w:val="00431DCF"/>
    <w:rsid w:val="004339FE"/>
    <w:rsid w:val="00434194"/>
    <w:rsid w:val="00437E2C"/>
    <w:rsid w:val="00442DA0"/>
    <w:rsid w:val="004550B8"/>
    <w:rsid w:val="00470CF4"/>
    <w:rsid w:val="0048475A"/>
    <w:rsid w:val="004858EC"/>
    <w:rsid w:val="0049230E"/>
    <w:rsid w:val="00494942"/>
    <w:rsid w:val="004A7354"/>
    <w:rsid w:val="004D02B9"/>
    <w:rsid w:val="004D05C5"/>
    <w:rsid w:val="004D41F3"/>
    <w:rsid w:val="004E55AE"/>
    <w:rsid w:val="004E6CDB"/>
    <w:rsid w:val="004F08DB"/>
    <w:rsid w:val="004F1584"/>
    <w:rsid w:val="004F16EF"/>
    <w:rsid w:val="004F62E7"/>
    <w:rsid w:val="004F7EA6"/>
    <w:rsid w:val="0050369B"/>
    <w:rsid w:val="005117F8"/>
    <w:rsid w:val="005130EB"/>
    <w:rsid w:val="0051478B"/>
    <w:rsid w:val="0051585F"/>
    <w:rsid w:val="00520FC1"/>
    <w:rsid w:val="005217A8"/>
    <w:rsid w:val="0052422E"/>
    <w:rsid w:val="005256A4"/>
    <w:rsid w:val="00525895"/>
    <w:rsid w:val="005261F7"/>
    <w:rsid w:val="005278EC"/>
    <w:rsid w:val="00533CCD"/>
    <w:rsid w:val="00540E87"/>
    <w:rsid w:val="00551365"/>
    <w:rsid w:val="00551899"/>
    <w:rsid w:val="00567396"/>
    <w:rsid w:val="00577305"/>
    <w:rsid w:val="0057758D"/>
    <w:rsid w:val="00581126"/>
    <w:rsid w:val="00587D61"/>
    <w:rsid w:val="00596427"/>
    <w:rsid w:val="005A10A6"/>
    <w:rsid w:val="005A6346"/>
    <w:rsid w:val="005C2E0B"/>
    <w:rsid w:val="005C5F6D"/>
    <w:rsid w:val="005D1D80"/>
    <w:rsid w:val="005D2BDC"/>
    <w:rsid w:val="005D3FD9"/>
    <w:rsid w:val="005D6AAA"/>
    <w:rsid w:val="005E14CE"/>
    <w:rsid w:val="00602023"/>
    <w:rsid w:val="00603835"/>
    <w:rsid w:val="0062497D"/>
    <w:rsid w:val="0063107F"/>
    <w:rsid w:val="00632EE8"/>
    <w:rsid w:val="00637F82"/>
    <w:rsid w:val="00640F43"/>
    <w:rsid w:val="00644F9D"/>
    <w:rsid w:val="00646682"/>
    <w:rsid w:val="00651B28"/>
    <w:rsid w:val="006617D4"/>
    <w:rsid w:val="0066273A"/>
    <w:rsid w:val="006754FD"/>
    <w:rsid w:val="00684484"/>
    <w:rsid w:val="00685619"/>
    <w:rsid w:val="006B4BFC"/>
    <w:rsid w:val="006B65BB"/>
    <w:rsid w:val="006B6E69"/>
    <w:rsid w:val="006C4373"/>
    <w:rsid w:val="006D34D1"/>
    <w:rsid w:val="006E379D"/>
    <w:rsid w:val="006E585F"/>
    <w:rsid w:val="006F39F2"/>
    <w:rsid w:val="006F4724"/>
    <w:rsid w:val="006F5FC2"/>
    <w:rsid w:val="006F6F49"/>
    <w:rsid w:val="00706D1E"/>
    <w:rsid w:val="0071000F"/>
    <w:rsid w:val="0071155C"/>
    <w:rsid w:val="00734C4E"/>
    <w:rsid w:val="00737C8B"/>
    <w:rsid w:val="00760843"/>
    <w:rsid w:val="00772714"/>
    <w:rsid w:val="00774D96"/>
    <w:rsid w:val="00776258"/>
    <w:rsid w:val="007767A9"/>
    <w:rsid w:val="00776D37"/>
    <w:rsid w:val="00780568"/>
    <w:rsid w:val="0078233E"/>
    <w:rsid w:val="007859A4"/>
    <w:rsid w:val="007A7031"/>
    <w:rsid w:val="007B0DFA"/>
    <w:rsid w:val="007B4109"/>
    <w:rsid w:val="007C60D0"/>
    <w:rsid w:val="007D5975"/>
    <w:rsid w:val="007E1E1F"/>
    <w:rsid w:val="007E5E59"/>
    <w:rsid w:val="007F608B"/>
    <w:rsid w:val="007F6F52"/>
    <w:rsid w:val="00802FDA"/>
    <w:rsid w:val="00803106"/>
    <w:rsid w:val="00820C80"/>
    <w:rsid w:val="00822624"/>
    <w:rsid w:val="00823D33"/>
    <w:rsid w:val="00843684"/>
    <w:rsid w:val="00843B4C"/>
    <w:rsid w:val="00872FD8"/>
    <w:rsid w:val="00874DDC"/>
    <w:rsid w:val="008759A8"/>
    <w:rsid w:val="00881234"/>
    <w:rsid w:val="00883C9B"/>
    <w:rsid w:val="00885412"/>
    <w:rsid w:val="00885A17"/>
    <w:rsid w:val="00891FB9"/>
    <w:rsid w:val="008B2755"/>
    <w:rsid w:val="008B46AB"/>
    <w:rsid w:val="008C08FC"/>
    <w:rsid w:val="008E1BE4"/>
    <w:rsid w:val="008E3E51"/>
    <w:rsid w:val="008E707B"/>
    <w:rsid w:val="00902EB5"/>
    <w:rsid w:val="009210A6"/>
    <w:rsid w:val="0092122D"/>
    <w:rsid w:val="00923798"/>
    <w:rsid w:val="00924378"/>
    <w:rsid w:val="00931CCA"/>
    <w:rsid w:val="00944D7A"/>
    <w:rsid w:val="00963DCA"/>
    <w:rsid w:val="009640FD"/>
    <w:rsid w:val="0097274C"/>
    <w:rsid w:val="0097395E"/>
    <w:rsid w:val="00981E39"/>
    <w:rsid w:val="009869ED"/>
    <w:rsid w:val="009929D7"/>
    <w:rsid w:val="009A0F76"/>
    <w:rsid w:val="009B4534"/>
    <w:rsid w:val="009B61D6"/>
    <w:rsid w:val="009C123B"/>
    <w:rsid w:val="009C65E6"/>
    <w:rsid w:val="009D7401"/>
    <w:rsid w:val="009E4394"/>
    <w:rsid w:val="009F42F0"/>
    <w:rsid w:val="00A03642"/>
    <w:rsid w:val="00A03BCD"/>
    <w:rsid w:val="00A05A95"/>
    <w:rsid w:val="00A115A9"/>
    <w:rsid w:val="00A16941"/>
    <w:rsid w:val="00A23EF8"/>
    <w:rsid w:val="00A3253F"/>
    <w:rsid w:val="00A32A81"/>
    <w:rsid w:val="00A4106D"/>
    <w:rsid w:val="00A57F27"/>
    <w:rsid w:val="00A61631"/>
    <w:rsid w:val="00A66057"/>
    <w:rsid w:val="00A7217A"/>
    <w:rsid w:val="00A7259E"/>
    <w:rsid w:val="00A765CF"/>
    <w:rsid w:val="00A85B56"/>
    <w:rsid w:val="00A86068"/>
    <w:rsid w:val="00A87CAA"/>
    <w:rsid w:val="00A90459"/>
    <w:rsid w:val="00A91D75"/>
    <w:rsid w:val="00AA0BE1"/>
    <w:rsid w:val="00AA301D"/>
    <w:rsid w:val="00AA3430"/>
    <w:rsid w:val="00AA710C"/>
    <w:rsid w:val="00AB522B"/>
    <w:rsid w:val="00AB58E2"/>
    <w:rsid w:val="00AB79A1"/>
    <w:rsid w:val="00AC0735"/>
    <w:rsid w:val="00AC343A"/>
    <w:rsid w:val="00AC5C9F"/>
    <w:rsid w:val="00AC61C5"/>
    <w:rsid w:val="00AD3EC1"/>
    <w:rsid w:val="00AD5044"/>
    <w:rsid w:val="00AE0821"/>
    <w:rsid w:val="00AE4947"/>
    <w:rsid w:val="00AE5614"/>
    <w:rsid w:val="00AF27B9"/>
    <w:rsid w:val="00AF420C"/>
    <w:rsid w:val="00AF43ED"/>
    <w:rsid w:val="00AF4E54"/>
    <w:rsid w:val="00AF60FA"/>
    <w:rsid w:val="00B02F75"/>
    <w:rsid w:val="00B05C9F"/>
    <w:rsid w:val="00B064CD"/>
    <w:rsid w:val="00B06B1D"/>
    <w:rsid w:val="00B14A73"/>
    <w:rsid w:val="00B21E83"/>
    <w:rsid w:val="00B25083"/>
    <w:rsid w:val="00B31004"/>
    <w:rsid w:val="00B3261A"/>
    <w:rsid w:val="00B46C78"/>
    <w:rsid w:val="00B47F64"/>
    <w:rsid w:val="00B548F8"/>
    <w:rsid w:val="00B54AEF"/>
    <w:rsid w:val="00B623B8"/>
    <w:rsid w:val="00B637FA"/>
    <w:rsid w:val="00B737AB"/>
    <w:rsid w:val="00B75FAE"/>
    <w:rsid w:val="00B76394"/>
    <w:rsid w:val="00B84395"/>
    <w:rsid w:val="00B85ED4"/>
    <w:rsid w:val="00B87EDE"/>
    <w:rsid w:val="00B95EA7"/>
    <w:rsid w:val="00BA1AB0"/>
    <w:rsid w:val="00BA27E1"/>
    <w:rsid w:val="00BA7DE1"/>
    <w:rsid w:val="00BB3079"/>
    <w:rsid w:val="00BC4E89"/>
    <w:rsid w:val="00BD190D"/>
    <w:rsid w:val="00BD3599"/>
    <w:rsid w:val="00BD67A4"/>
    <w:rsid w:val="00BD6BCF"/>
    <w:rsid w:val="00BE3162"/>
    <w:rsid w:val="00BF7F8D"/>
    <w:rsid w:val="00C0281D"/>
    <w:rsid w:val="00C04D92"/>
    <w:rsid w:val="00C159F6"/>
    <w:rsid w:val="00C207BF"/>
    <w:rsid w:val="00C37092"/>
    <w:rsid w:val="00C40900"/>
    <w:rsid w:val="00C41F24"/>
    <w:rsid w:val="00C41F62"/>
    <w:rsid w:val="00C4251A"/>
    <w:rsid w:val="00C50FEA"/>
    <w:rsid w:val="00C6323A"/>
    <w:rsid w:val="00C70235"/>
    <w:rsid w:val="00C743EE"/>
    <w:rsid w:val="00C75B39"/>
    <w:rsid w:val="00C87193"/>
    <w:rsid w:val="00C917D8"/>
    <w:rsid w:val="00C926E5"/>
    <w:rsid w:val="00CA1CAB"/>
    <w:rsid w:val="00CB27A1"/>
    <w:rsid w:val="00CC3F75"/>
    <w:rsid w:val="00CC43B6"/>
    <w:rsid w:val="00CC6BA3"/>
    <w:rsid w:val="00CD0CC9"/>
    <w:rsid w:val="00CF201C"/>
    <w:rsid w:val="00CF383C"/>
    <w:rsid w:val="00CF4D11"/>
    <w:rsid w:val="00CF5563"/>
    <w:rsid w:val="00D0411F"/>
    <w:rsid w:val="00D14508"/>
    <w:rsid w:val="00D202AF"/>
    <w:rsid w:val="00D219DA"/>
    <w:rsid w:val="00D25710"/>
    <w:rsid w:val="00D3006E"/>
    <w:rsid w:val="00D30863"/>
    <w:rsid w:val="00D476F7"/>
    <w:rsid w:val="00D47B04"/>
    <w:rsid w:val="00D54602"/>
    <w:rsid w:val="00D55CBC"/>
    <w:rsid w:val="00D62A93"/>
    <w:rsid w:val="00D6666D"/>
    <w:rsid w:val="00D71496"/>
    <w:rsid w:val="00D718F1"/>
    <w:rsid w:val="00D80200"/>
    <w:rsid w:val="00D8631A"/>
    <w:rsid w:val="00D87CD8"/>
    <w:rsid w:val="00D87F81"/>
    <w:rsid w:val="00D91789"/>
    <w:rsid w:val="00DA14CC"/>
    <w:rsid w:val="00DA2C9C"/>
    <w:rsid w:val="00DB5946"/>
    <w:rsid w:val="00DB7239"/>
    <w:rsid w:val="00DC214F"/>
    <w:rsid w:val="00DC5577"/>
    <w:rsid w:val="00DD0060"/>
    <w:rsid w:val="00DD35EB"/>
    <w:rsid w:val="00DD4586"/>
    <w:rsid w:val="00DE395C"/>
    <w:rsid w:val="00DE516A"/>
    <w:rsid w:val="00DE5457"/>
    <w:rsid w:val="00DE60A1"/>
    <w:rsid w:val="00DF1CFA"/>
    <w:rsid w:val="00DF4A48"/>
    <w:rsid w:val="00DF55ED"/>
    <w:rsid w:val="00DF56EE"/>
    <w:rsid w:val="00DF781E"/>
    <w:rsid w:val="00E05F0C"/>
    <w:rsid w:val="00E1402B"/>
    <w:rsid w:val="00E14C8F"/>
    <w:rsid w:val="00E15BAB"/>
    <w:rsid w:val="00E22044"/>
    <w:rsid w:val="00E236B0"/>
    <w:rsid w:val="00E23E15"/>
    <w:rsid w:val="00E25240"/>
    <w:rsid w:val="00E2652B"/>
    <w:rsid w:val="00E36FE4"/>
    <w:rsid w:val="00E43C45"/>
    <w:rsid w:val="00E466D8"/>
    <w:rsid w:val="00E50598"/>
    <w:rsid w:val="00E523C3"/>
    <w:rsid w:val="00E5388E"/>
    <w:rsid w:val="00E6016B"/>
    <w:rsid w:val="00E6055A"/>
    <w:rsid w:val="00E613B0"/>
    <w:rsid w:val="00E635CB"/>
    <w:rsid w:val="00E80DB6"/>
    <w:rsid w:val="00E84890"/>
    <w:rsid w:val="00E9269B"/>
    <w:rsid w:val="00E94B95"/>
    <w:rsid w:val="00EA30C7"/>
    <w:rsid w:val="00EA3C3A"/>
    <w:rsid w:val="00EA4CB9"/>
    <w:rsid w:val="00EA6771"/>
    <w:rsid w:val="00EB6305"/>
    <w:rsid w:val="00EB779F"/>
    <w:rsid w:val="00EC2281"/>
    <w:rsid w:val="00ED6905"/>
    <w:rsid w:val="00ED7D48"/>
    <w:rsid w:val="00EF43C0"/>
    <w:rsid w:val="00EF64C7"/>
    <w:rsid w:val="00F110FC"/>
    <w:rsid w:val="00F17E48"/>
    <w:rsid w:val="00F214A6"/>
    <w:rsid w:val="00F21566"/>
    <w:rsid w:val="00F24951"/>
    <w:rsid w:val="00F2616A"/>
    <w:rsid w:val="00F34DC0"/>
    <w:rsid w:val="00F41896"/>
    <w:rsid w:val="00F5507B"/>
    <w:rsid w:val="00F5539B"/>
    <w:rsid w:val="00F5749E"/>
    <w:rsid w:val="00F5753E"/>
    <w:rsid w:val="00F6119B"/>
    <w:rsid w:val="00F648A4"/>
    <w:rsid w:val="00F67776"/>
    <w:rsid w:val="00F77513"/>
    <w:rsid w:val="00F80487"/>
    <w:rsid w:val="00F903B5"/>
    <w:rsid w:val="00FB00A4"/>
    <w:rsid w:val="00FB538B"/>
    <w:rsid w:val="00FB7497"/>
    <w:rsid w:val="00FC3864"/>
    <w:rsid w:val="00FC5FD4"/>
    <w:rsid w:val="00FC7AE0"/>
    <w:rsid w:val="00FD6DC6"/>
    <w:rsid w:val="00FD6DD6"/>
    <w:rsid w:val="00FE0D74"/>
    <w:rsid w:val="00FE3D2C"/>
    <w:rsid w:val="00FE71F6"/>
    <w:rsid w:val="00FE7E16"/>
    <w:rsid w:val="00FF1A5C"/>
    <w:rsid w:val="00FF2FF4"/>
    <w:rsid w:val="00FF5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85455BF"/>
  <w15:docId w15:val="{3371C4B2-ABC8-4707-9ABF-C6F5A942F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lang w:val="en-US" w:eastAsia="ja-JP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6" w:unhideWhenUsed="1" w:qFormat="1"/>
    <w:lsdException w:name="heading 4" w:semiHidden="1" w:uiPriority="7" w:unhideWhenUsed="1" w:qFormat="1"/>
    <w:lsdException w:name="heading 5" w:semiHidden="1" w:uiPriority="7" w:unhideWhenUsed="1" w:qFormat="1"/>
    <w:lsdException w:name="heading 6" w:semiHidden="1" w:uiPriority="7" w:unhideWhenUsed="1" w:qFormat="1"/>
    <w:lsdException w:name="heading 7" w:semiHidden="1" w:uiPriority="7" w:unhideWhenUsed="1" w:qFormat="1"/>
    <w:lsdException w:name="heading 8" w:semiHidden="1" w:uiPriority="7" w:unhideWhenUsed="1" w:qFormat="1"/>
    <w:lsdException w:name="heading 9" w:semiHidden="1" w:uiPriority="7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8" w:qFormat="1"/>
    <w:lsdException w:name="List Number 3" w:semiHidden="1" w:uiPriority="18" w:unhideWhenUsed="1"/>
    <w:lsdException w:name="List Number 4" w:semiHidden="1" w:uiPriority="18" w:unhideWhenUsed="1"/>
    <w:lsdException w:name="List Number 5" w:semiHidden="1" w:uiPriority="18" w:unhideWhenUsed="1"/>
    <w:lsdException w:name="Title" w:uiPriority="2" w:qFormat="1"/>
    <w:lsdException w:name="Closing" w:semiHidden="1" w:unhideWhenUsed="1" w:qFormat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2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6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1D75"/>
    <w:pPr>
      <w:spacing w:after="0" w:line="360" w:lineRule="auto"/>
      <w:contextualSpacing/>
    </w:pPr>
    <w:rPr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5CBC"/>
    <w:pPr>
      <w:pageBreakBefore/>
      <w:spacing w:before="480" w:after="120" w:line="240" w:lineRule="auto"/>
      <w:outlineLvl w:val="0"/>
    </w:pPr>
    <w:rPr>
      <w:rFonts w:asciiTheme="majorHAnsi" w:eastAsiaTheme="majorEastAsia" w:hAnsiTheme="majorHAnsi" w:cstheme="majorBidi"/>
      <w:b/>
      <w:bCs/>
      <w:caps/>
      <w:sz w:val="48"/>
    </w:rPr>
  </w:style>
  <w:style w:type="paragraph" w:styleId="Heading2">
    <w:name w:val="heading 2"/>
    <w:basedOn w:val="Normal"/>
    <w:next w:val="Normal"/>
    <w:link w:val="Heading2Char"/>
    <w:uiPriority w:val="7"/>
    <w:unhideWhenUsed/>
    <w:qFormat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sz w:val="28"/>
    </w:rPr>
  </w:style>
  <w:style w:type="paragraph" w:styleId="Heading3">
    <w:name w:val="heading 3"/>
    <w:basedOn w:val="Normal"/>
    <w:next w:val="Normal"/>
    <w:link w:val="Heading3Char"/>
    <w:uiPriority w:val="7"/>
    <w:unhideWhenUsed/>
    <w:qFormat/>
    <w:pPr>
      <w:keepNext/>
      <w:keepLines/>
      <w:spacing w:after="60" w:line="240" w:lineRule="auto"/>
      <w:ind w:left="29" w:right="29"/>
      <w:jc w:val="right"/>
      <w:outlineLvl w:val="2"/>
    </w:pPr>
    <w:rPr>
      <w:rFonts w:asciiTheme="majorHAnsi" w:eastAsiaTheme="majorEastAsia" w:hAnsiTheme="majorHAnsi" w:cstheme="majorBidi"/>
      <w:b/>
      <w:color w:val="0B5294" w:themeColor="accent1" w:themeShade="BF"/>
      <w:sz w:val="36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  <w:ind w:left="29" w:right="144"/>
    </w:pPr>
    <w:rPr>
      <w:color w:val="0B5294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Pr>
      <w:color w:val="0B5294" w:themeColor="accent1" w:themeShade="BF"/>
    </w:rPr>
  </w:style>
  <w:style w:type="paragraph" w:styleId="Subtitle">
    <w:name w:val="Subtitle"/>
    <w:basedOn w:val="Normal"/>
    <w:link w:val="SubtitleChar"/>
    <w:uiPriority w:val="2"/>
    <w:unhideWhenUsed/>
    <w:qFormat/>
    <w:rsid w:val="00A91D75"/>
    <w:rPr>
      <w:rFonts w:asciiTheme="majorHAnsi" w:hAnsiTheme="majorHAnsi"/>
      <w:b/>
      <w:color w:val="17406D" w:themeColor="text2"/>
      <w:sz w:val="36"/>
      <w:szCs w:val="36"/>
    </w:rPr>
  </w:style>
  <w:style w:type="paragraph" w:customStyle="1" w:styleId="Page">
    <w:name w:val="Page"/>
    <w:basedOn w:val="Normal"/>
    <w:next w:val="Normal"/>
    <w:uiPriority w:val="97"/>
    <w:unhideWhenUsed/>
    <w:qFormat/>
    <w:pPr>
      <w:spacing w:after="40" w:line="240" w:lineRule="auto"/>
    </w:pPr>
    <w:rPr>
      <w:sz w:val="36"/>
    </w:rPr>
  </w:style>
  <w:style w:type="paragraph" w:styleId="Header">
    <w:name w:val="header"/>
    <w:basedOn w:val="Normal"/>
    <w:link w:val="HeaderChar"/>
    <w:uiPriority w:val="99"/>
    <w:pPr>
      <w:spacing w:after="38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color w:val="404040" w:themeColor="text1" w:themeTint="BF"/>
      <w:sz w:val="20"/>
    </w:rPr>
  </w:style>
  <w:style w:type="table" w:styleId="TableGrid">
    <w:name w:val="Table Grid"/>
    <w:basedOn w:val="TableNormal"/>
    <w:uiPriority w:val="59"/>
    <w:pPr>
      <w:spacing w:before="120" w:after="120" w:line="240" w:lineRule="auto"/>
      <w:ind w:left="115"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center"/>
      </w:pPr>
      <w:rPr>
        <w:b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7"/>
    <w:rPr>
      <w:rFonts w:asciiTheme="majorHAnsi" w:eastAsiaTheme="majorEastAsia" w:hAnsiTheme="majorHAnsi" w:cstheme="majorBidi"/>
      <w:b/>
      <w:color w:val="0B5294" w:themeColor="accent1" w:themeShade="BF"/>
      <w:sz w:val="36"/>
      <w:szCs w:val="24"/>
    </w:rPr>
  </w:style>
  <w:style w:type="paragraph" w:styleId="Title">
    <w:name w:val="Title"/>
    <w:basedOn w:val="Normal"/>
    <w:link w:val="TitleChar"/>
    <w:uiPriority w:val="1"/>
    <w:qFormat/>
    <w:rsid w:val="001E59F3"/>
    <w:pPr>
      <w:framePr w:hSpace="180" w:wrap="around" w:vAnchor="text" w:hAnchor="text" w:x="-19" w:y="9067"/>
      <w:spacing w:line="240" w:lineRule="auto"/>
    </w:pPr>
    <w:rPr>
      <w:rFonts w:asciiTheme="majorHAnsi" w:eastAsiaTheme="majorEastAsia" w:hAnsiTheme="majorHAnsi" w:cstheme="majorBidi"/>
      <w:b/>
      <w:bCs/>
      <w:color w:val="FFFFFF" w:themeColor="background1"/>
      <w:sz w:val="72"/>
      <w:szCs w:val="90"/>
    </w:rPr>
  </w:style>
  <w:style w:type="character" w:customStyle="1" w:styleId="TitleChar">
    <w:name w:val="Title Char"/>
    <w:basedOn w:val="DefaultParagraphFont"/>
    <w:link w:val="Title"/>
    <w:uiPriority w:val="1"/>
    <w:rsid w:val="001E59F3"/>
    <w:rPr>
      <w:rFonts w:asciiTheme="majorHAnsi" w:eastAsiaTheme="majorEastAsia" w:hAnsiTheme="majorHAnsi" w:cstheme="majorBidi"/>
      <w:b/>
      <w:bCs/>
      <w:color w:val="FFFFFF" w:themeColor="background1"/>
      <w:sz w:val="72"/>
      <w:szCs w:val="9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character" w:styleId="Strong">
    <w:name w:val="Strong"/>
    <w:basedOn w:val="DefaultParagraphFont"/>
    <w:uiPriority w:val="6"/>
    <w:qFormat/>
    <w:rPr>
      <w:b/>
      <w:bCs/>
    </w:rPr>
  </w:style>
  <w:style w:type="character" w:customStyle="1" w:styleId="SubtitleChar">
    <w:name w:val="Subtitle Char"/>
    <w:basedOn w:val="DefaultParagraphFont"/>
    <w:link w:val="Subtitle"/>
    <w:uiPriority w:val="2"/>
    <w:rsid w:val="00A91D75"/>
    <w:rPr>
      <w:rFonts w:asciiTheme="majorHAnsi" w:hAnsiTheme="majorHAnsi"/>
      <w:b/>
      <w:color w:val="17406D" w:themeColor="text2"/>
      <w:sz w:val="36"/>
      <w:szCs w:val="36"/>
    </w:rPr>
  </w:style>
  <w:style w:type="paragraph" w:styleId="NoSpacing">
    <w:name w:val="No Spacing"/>
    <w:link w:val="NoSpacingChar"/>
    <w:uiPriority w:val="98"/>
    <w:unhideWhenUsed/>
    <w:qFormat/>
    <w:pPr>
      <w:spacing w:after="0" w:line="240" w:lineRule="auto"/>
    </w:pPr>
  </w:style>
  <w:style w:type="paragraph" w:customStyle="1" w:styleId="ContactInfo">
    <w:name w:val="Contact Info"/>
    <w:basedOn w:val="Normal"/>
    <w:uiPriority w:val="5"/>
    <w:qFormat/>
    <w:pPr>
      <w:spacing w:line="240" w:lineRule="auto"/>
      <w:ind w:left="29" w:right="144"/>
    </w:pPr>
    <w:rPr>
      <w:color w:val="0B5294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pPr>
      <w:tabs>
        <w:tab w:val="right" w:leader="underscore" w:pos="8424"/>
      </w:tabs>
      <w:spacing w:before="40" w:after="100" w:line="288" w:lineRule="auto"/>
    </w:pPr>
    <w:rPr>
      <w:noProof/>
      <w:kern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55CBC"/>
    <w:rPr>
      <w:rFonts w:asciiTheme="majorHAnsi" w:eastAsiaTheme="majorEastAsia" w:hAnsiTheme="majorHAnsi" w:cstheme="majorBidi"/>
      <w:b/>
      <w:bCs/>
      <w:caps/>
      <w:color w:val="000000" w:themeColor="text1"/>
      <w:sz w:val="48"/>
    </w:rPr>
  </w:style>
  <w:style w:type="paragraph" w:styleId="TOCHeading">
    <w:name w:val="TOC Heading"/>
    <w:basedOn w:val="Heading1"/>
    <w:next w:val="Normal"/>
    <w:uiPriority w:val="39"/>
    <w:unhideWhenUsed/>
    <w:qFormat/>
    <w:rsid w:val="00D476F7"/>
    <w:pPr>
      <w:spacing w:before="0" w:after="360"/>
      <w:outlineLvl w:val="9"/>
    </w:pPr>
    <w:rPr>
      <w:kern w:val="20"/>
      <w:sz w:val="44"/>
    </w:rPr>
  </w:style>
  <w:style w:type="character" w:customStyle="1" w:styleId="Heading2Char">
    <w:name w:val="Heading 2 Char"/>
    <w:basedOn w:val="DefaultParagraphFont"/>
    <w:link w:val="Heading2"/>
    <w:uiPriority w:val="7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Quote">
    <w:name w:val="Quote"/>
    <w:basedOn w:val="Normal"/>
    <w:next w:val="Normal"/>
    <w:link w:val="QuoteChar"/>
    <w:uiPriority w:val="3"/>
    <w:unhideWhenUsed/>
    <w:qFormat/>
    <w:rsid w:val="00D55CBC"/>
    <w:pPr>
      <w:spacing w:line="240" w:lineRule="auto"/>
    </w:pPr>
    <w:rPr>
      <w:b/>
      <w:i/>
      <w:iCs/>
      <w:color w:val="0B5294" w:themeColor="accent1" w:themeShade="BF"/>
      <w:kern w:val="20"/>
      <w:sz w:val="36"/>
    </w:rPr>
  </w:style>
  <w:style w:type="character" w:customStyle="1" w:styleId="QuoteChar">
    <w:name w:val="Quote Char"/>
    <w:basedOn w:val="DefaultParagraphFont"/>
    <w:link w:val="Quote"/>
    <w:uiPriority w:val="3"/>
    <w:rsid w:val="00D55CBC"/>
    <w:rPr>
      <w:b/>
      <w:i/>
      <w:iCs/>
      <w:color w:val="0B5294" w:themeColor="accent1" w:themeShade="BF"/>
      <w:kern w:val="20"/>
      <w:sz w:val="36"/>
    </w:rPr>
  </w:style>
  <w:style w:type="paragraph" w:styleId="Signature">
    <w:name w:val="Signature"/>
    <w:basedOn w:val="Normal"/>
    <w:link w:val="SignatureChar"/>
    <w:uiPriority w:val="8"/>
    <w:unhideWhenUsed/>
    <w:qFormat/>
    <w:rsid w:val="00E523C3"/>
    <w:pPr>
      <w:spacing w:before="720" w:line="312" w:lineRule="auto"/>
    </w:pPr>
    <w:rPr>
      <w:b/>
      <w:kern w:val="20"/>
    </w:rPr>
  </w:style>
  <w:style w:type="character" w:customStyle="1" w:styleId="SignatureChar">
    <w:name w:val="Signature Char"/>
    <w:basedOn w:val="DefaultParagraphFont"/>
    <w:link w:val="Signature"/>
    <w:uiPriority w:val="8"/>
    <w:rsid w:val="00E523C3"/>
    <w:rPr>
      <w:b/>
      <w:color w:val="000000" w:themeColor="text1"/>
      <w:kern w:val="20"/>
      <w:sz w:val="24"/>
    </w:rPr>
  </w:style>
  <w:style w:type="character" w:customStyle="1" w:styleId="NoSpacingChar">
    <w:name w:val="No Spacing Char"/>
    <w:basedOn w:val="DefaultParagraphFont"/>
    <w:link w:val="NoSpacing"/>
    <w:uiPriority w:val="98"/>
  </w:style>
  <w:style w:type="paragraph" w:styleId="ListBullet">
    <w:name w:val="List Bullet"/>
    <w:basedOn w:val="Normal"/>
    <w:uiPriority w:val="11"/>
    <w:qFormat/>
    <w:rsid w:val="002063EE"/>
    <w:pPr>
      <w:numPr>
        <w:numId w:val="12"/>
      </w:numPr>
      <w:spacing w:before="40" w:after="40" w:line="288" w:lineRule="auto"/>
    </w:pPr>
    <w:rPr>
      <w:szCs w:val="22"/>
      <w:lang w:eastAsia="en-US"/>
    </w:rPr>
  </w:style>
  <w:style w:type="paragraph" w:styleId="ListNumber">
    <w:name w:val="List Number"/>
    <w:basedOn w:val="ListNumber2"/>
    <w:uiPriority w:val="9"/>
    <w:unhideWhenUsed/>
    <w:qFormat/>
    <w:rsid w:val="00D476F7"/>
  </w:style>
  <w:style w:type="paragraph" w:styleId="ListNumber2">
    <w:name w:val="List Number 2"/>
    <w:basedOn w:val="Normal"/>
    <w:uiPriority w:val="10"/>
    <w:qFormat/>
    <w:rsid w:val="001865F2"/>
    <w:pPr>
      <w:numPr>
        <w:numId w:val="23"/>
      </w:numPr>
    </w:pPr>
  </w:style>
  <w:style w:type="table" w:customStyle="1" w:styleId="FinancialTable">
    <w:name w:val="Financial Table"/>
    <w:basedOn w:val="TableNormal"/>
    <w:uiPriority w:val="99"/>
    <w:rsid w:val="00944D7A"/>
    <w:pPr>
      <w:spacing w:before="60" w:after="60" w:line="240" w:lineRule="auto"/>
      <w:jc w:val="right"/>
    </w:pPr>
    <w:tblPr>
      <w:tblBorders>
        <w:top w:val="single" w:sz="8" w:space="0" w:color="000000" w:themeColor="text1"/>
        <w:left w:val="single" w:sz="8" w:space="0" w:color="000000" w:themeColor="text1"/>
        <w:bottom w:val="single" w:sz="24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left w:w="72" w:type="dxa"/>
        <w:right w:w="360" w:type="dxa"/>
      </w:tblCellMar>
    </w:tblPr>
    <w:tblStylePr w:type="firstRow">
      <w:pPr>
        <w:wordWrap/>
        <w:spacing w:beforeLines="0" w:before="40" w:beforeAutospacing="0" w:afterLines="0" w:after="40" w:afterAutospacing="0"/>
        <w:jc w:val="center"/>
      </w:pPr>
      <w:rPr>
        <w:rFonts w:asciiTheme="majorHAnsi" w:hAnsiTheme="majorHAnsi"/>
        <w:b/>
        <w:i w:val="0"/>
        <w:caps w:val="0"/>
        <w:smallCaps w:val="0"/>
        <w:color w:val="000000" w:themeColor="text1"/>
        <w:sz w:val="22"/>
      </w:rPr>
    </w:tblStylePr>
    <w:tblStylePr w:type="firstCol">
      <w:pPr>
        <w:wordWrap/>
        <w:jc w:val="left"/>
      </w:pPr>
      <w:rPr>
        <w:b/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</w:rPr>
  </w:style>
  <w:style w:type="table" w:styleId="LightShading">
    <w:name w:val="Light Shading"/>
    <w:basedOn w:val="Table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Organization">
    <w:name w:val="Organization"/>
    <w:basedOn w:val="Normal"/>
    <w:uiPriority w:val="4"/>
    <w:qFormat/>
    <w:pPr>
      <w:spacing w:after="60" w:line="240" w:lineRule="auto"/>
      <w:ind w:left="-2318" w:right="29"/>
    </w:pPr>
    <w:rPr>
      <w:b/>
      <w:bCs/>
      <w:color w:val="0B5294" w:themeColor="accent1" w:themeShade="BF"/>
      <w:sz w:val="36"/>
    </w:rPr>
  </w:style>
  <w:style w:type="paragraph" w:styleId="Caption">
    <w:name w:val="caption"/>
    <w:basedOn w:val="Normal"/>
    <w:uiPriority w:val="35"/>
    <w:qFormat/>
    <w:rsid w:val="00577305"/>
    <w:pPr>
      <w:spacing w:after="120" w:line="240" w:lineRule="auto"/>
    </w:pPr>
    <w:rPr>
      <w:iCs/>
      <w:color w:val="auto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FE3D2C"/>
    <w:pPr>
      <w:pBdr>
        <w:top w:val="single" w:sz="4" w:space="10" w:color="0B5294" w:themeColor="accent1" w:themeShade="BF"/>
        <w:bottom w:val="single" w:sz="4" w:space="10" w:color="0B5294" w:themeColor="accent1" w:themeShade="BF"/>
      </w:pBdr>
      <w:spacing w:before="360" w:after="360"/>
      <w:ind w:left="864" w:right="864"/>
      <w:jc w:val="center"/>
    </w:pPr>
    <w:rPr>
      <w:i/>
      <w:iCs/>
      <w:color w:val="0B5294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E3D2C"/>
    <w:rPr>
      <w:i/>
      <w:iCs/>
      <w:color w:val="0B5294" w:themeColor="accent1" w:themeShade="BF"/>
    </w:rPr>
  </w:style>
  <w:style w:type="paragraph" w:customStyle="1" w:styleId="Emphasis2">
    <w:name w:val="Emphasis 2"/>
    <w:basedOn w:val="Normal"/>
    <w:link w:val="Emphasis2Char"/>
    <w:uiPriority w:val="8"/>
    <w:qFormat/>
    <w:rsid w:val="002063EE"/>
    <w:pPr>
      <w:spacing w:before="240" w:after="240" w:line="288" w:lineRule="auto"/>
    </w:pPr>
    <w:rPr>
      <w:b/>
      <w:spacing w:val="20"/>
    </w:rPr>
  </w:style>
  <w:style w:type="character" w:customStyle="1" w:styleId="Emphasis2Char">
    <w:name w:val="Emphasis 2 Char"/>
    <w:basedOn w:val="DefaultParagraphFont"/>
    <w:link w:val="Emphasis2"/>
    <w:uiPriority w:val="8"/>
    <w:rsid w:val="002063EE"/>
    <w:rPr>
      <w:b/>
      <w:color w:val="000000" w:themeColor="text1"/>
      <w:spacing w:val="20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E523C3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E523C3"/>
    <w:rPr>
      <w:color w:val="F49100" w:themeColor="hyperlink"/>
      <w:u w:val="single"/>
    </w:rPr>
  </w:style>
  <w:style w:type="table" w:styleId="ListTable1Light-Accent6">
    <w:name w:val="List Table 1 Light Accent 6"/>
    <w:basedOn w:val="TableNormal"/>
    <w:uiPriority w:val="46"/>
    <w:rsid w:val="002063E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DA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DA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paragraph" w:styleId="ListParagraph">
    <w:name w:val="List Paragraph"/>
    <w:basedOn w:val="Normal"/>
    <w:uiPriority w:val="34"/>
    <w:semiHidden/>
    <w:qFormat/>
    <w:rsid w:val="005261F7"/>
    <w:pPr>
      <w:ind w:left="720"/>
    </w:pPr>
  </w:style>
  <w:style w:type="paragraph" w:styleId="Bibliography">
    <w:name w:val="Bibliography"/>
    <w:basedOn w:val="Normal"/>
    <w:next w:val="Normal"/>
    <w:uiPriority w:val="37"/>
    <w:unhideWhenUsed/>
    <w:rsid w:val="004D02B9"/>
  </w:style>
  <w:style w:type="character" w:styleId="UnresolvedMention">
    <w:name w:val="Unresolved Mention"/>
    <w:basedOn w:val="DefaultParagraphFont"/>
    <w:uiPriority w:val="99"/>
    <w:semiHidden/>
    <w:unhideWhenUsed/>
    <w:rsid w:val="00E05F0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923AA"/>
    <w:rPr>
      <w:color w:val="85DFD0" w:themeColor="followed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734C4E"/>
  </w:style>
  <w:style w:type="character" w:styleId="HTMLCode">
    <w:name w:val="HTML Code"/>
    <w:basedOn w:val="DefaultParagraphFont"/>
    <w:uiPriority w:val="99"/>
    <w:semiHidden/>
    <w:unhideWhenUsed/>
    <w:rsid w:val="00E80DB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5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0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9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lux\AppData\Roaming\Microsoft\Templates\Annual%20report%20(Red%20and%20Black%20design).dotx" TargetMode="Externa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Custom 16">
      <a:majorFont>
        <a:latin typeface="Century Gothic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b" anchorCtr="0" forceAA="0" compatLnSpc="1">
        <a:prstTxWarp prst="textNoShape">
          <a:avLst/>
        </a:prstTxWarp>
        <a:sp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Lea23</b:Tag>
    <b:SourceType>InternetSite</b:SourceType>
    <b:Guid>{C3C3BE92-3070-4E1F-8541-AC87F8E9BE47}</b:Guid>
    <b:Title>Learner Lab</b:Title>
    <b:Year>2023</b:Year>
    <b:InternetSiteTitle>https://awsacademy.instructure.com/</b:InternetSiteTitle>
    <b:RefOrder>1</b:RefOrder>
  </b:Source>
  <b:Source>
    <b:Tag>LuL23</b:Tag>
    <b:SourceType>ElectronicSource</b:SourceType>
    <b:Guid>{86C87726-8752-445C-81FD-65BE0889E3CA}</b:Guid>
    <b:Title>Lectures and Slides, CLO835_Portable Technologies in cloud</b:Title>
    <b:Year>2023</b:Year>
    <b:Month>Summer</b:Month>
    <b:Author>
      <b:Author>
        <b:NameList>
          <b:Person>
            <b:Last>Geiman</b:Last>
            <b:First>Irina</b:First>
          </b:Person>
        </b:NameList>
      </b:Author>
    </b:Author>
    <b:City>Seneca Newham Campus</b:City>
    <b:StateProvince>North York</b:StateProvince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88C6CFF-FBBE-4118-ADFC-B00DE10DE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Annual report (Red and Black design)</Template>
  <TotalTime>67</TotalTime>
  <Pages>1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Niluxsi Vibishanan</dc:creator>
  <cp:keywords/>
  <cp:lastModifiedBy>Niluxsi Puvanenthiran</cp:lastModifiedBy>
  <cp:revision>5</cp:revision>
  <cp:lastPrinted>2023-07-02T03:27:00Z</cp:lastPrinted>
  <dcterms:created xsi:type="dcterms:W3CDTF">2023-07-02T02:25:00Z</dcterms:created>
  <dcterms:modified xsi:type="dcterms:W3CDTF">2023-07-02T03:31:00Z</dcterms:modified>
  <cp:contentStatus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5f4791d42173f39ab76420671c3187a87edb4311a2a293fe2f17405b142999da</vt:lpwstr>
  </property>
</Properties>
</file>